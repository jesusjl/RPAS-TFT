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386" w:rsidRPr="00167BF5" w:rsidRDefault="00320386" w:rsidP="00253C80">
      <w:pPr>
        <w:pStyle w:val="Authornames"/>
        <w:rPr>
          <w:b/>
        </w:rPr>
      </w:pPr>
      <w:r w:rsidRPr="00167BF5">
        <w:rPr>
          <w:b/>
        </w:rPr>
        <w:t xml:space="preserve">Contribution of RPAS in research and conservation in protected areas: present and future </w:t>
      </w:r>
    </w:p>
    <w:p w:rsidR="00063F91" w:rsidRPr="00063F91" w:rsidRDefault="00C92A98" w:rsidP="00253C80">
      <w:pPr>
        <w:pStyle w:val="Authornames"/>
        <w:rPr>
          <w:lang w:val="es-ES"/>
        </w:rPr>
      </w:pPr>
      <w:bookmarkStart w:id="0" w:name="introduction"/>
      <w:bookmarkEnd w:id="0"/>
      <w:r>
        <w:rPr>
          <w:lang w:val="es-ES"/>
        </w:rPr>
        <w:t>Jiménez López, Jesús</w:t>
      </w:r>
      <w:r w:rsidR="00063F91" w:rsidRPr="00063F91">
        <w:rPr>
          <w:lang w:val="es-ES"/>
        </w:rPr>
        <w:t>; Mulero-P</w:t>
      </w:r>
      <w:r w:rsidR="00063F91">
        <w:rPr>
          <w:lang w:val="es-ES"/>
        </w:rPr>
        <w:t>ázmány, Margarita</w:t>
      </w:r>
    </w:p>
    <w:p w:rsidR="00320386" w:rsidRPr="00167BF5" w:rsidRDefault="00320386" w:rsidP="00253C80">
      <w:pPr>
        <w:pStyle w:val="Affiliation"/>
      </w:pPr>
      <w:r w:rsidRPr="00167BF5">
        <w:t>Department, University</w:t>
      </w:r>
      <w:r w:rsidR="004B39E4">
        <w:t xml:space="preserve"> of Loja</w:t>
      </w:r>
      <w:r w:rsidRPr="00167BF5">
        <w:t xml:space="preserve">, </w:t>
      </w:r>
      <w:r w:rsidR="004B39E4">
        <w:t>Loja</w:t>
      </w:r>
      <w:r w:rsidRPr="00167BF5">
        <w:t xml:space="preserve">, </w:t>
      </w:r>
      <w:r w:rsidR="004B39E4">
        <w:t>Ecuador</w:t>
      </w:r>
    </w:p>
    <w:p w:rsidR="00320386" w:rsidRPr="00167BF5" w:rsidRDefault="00320386" w:rsidP="00253C80">
      <w:pPr>
        <w:pStyle w:val="Correspondencedetails"/>
      </w:pPr>
      <w:r w:rsidRPr="00167BF5">
        <w:t>Provide full correspondence details here including e-mail for the corresponding author</w:t>
      </w:r>
    </w:p>
    <w:p w:rsidR="00320386" w:rsidRPr="00167BF5" w:rsidRDefault="00320386" w:rsidP="00253C80">
      <w:pPr>
        <w:pStyle w:val="Notesoncontributors"/>
      </w:pPr>
      <w:r w:rsidRPr="00167BF5">
        <w:t>Provide short biographical notes on all contributors here if the journal requires them.</w:t>
      </w:r>
    </w:p>
    <w:p w:rsidR="00320386" w:rsidRPr="00167BF5" w:rsidRDefault="00320386" w:rsidP="00253C80">
      <w:pPr>
        <w:pStyle w:val="Abstract"/>
        <w:rPr>
          <w:b/>
          <w:sz w:val="28"/>
        </w:rPr>
      </w:pPr>
      <w:r w:rsidRPr="00167BF5">
        <w:rPr>
          <w:b/>
          <w:sz w:val="28"/>
        </w:rPr>
        <w:t xml:space="preserve">Contribution of RPAS in research and conservation in protected areas: present and future </w:t>
      </w:r>
    </w:p>
    <w:p w:rsidR="00D656E1" w:rsidRDefault="00F14D8C" w:rsidP="00D656E1">
      <w:pPr>
        <w:pStyle w:val="Paragraph"/>
        <w:rPr>
          <w:lang w:val="en"/>
        </w:rPr>
      </w:pPr>
      <w:r>
        <w:t>During</w:t>
      </w:r>
      <w:r w:rsidR="00320386" w:rsidRPr="00167BF5">
        <w:t xml:space="preserve"> the </w:t>
      </w:r>
      <w:r w:rsidR="001E3B61">
        <w:t>past</w:t>
      </w:r>
      <w:r w:rsidR="00320386" w:rsidRPr="00167BF5">
        <w:t xml:space="preserve"> </w:t>
      </w:r>
      <w:r>
        <w:t>two</w:t>
      </w:r>
      <w:r w:rsidR="00320386" w:rsidRPr="00167BF5">
        <w:t xml:space="preserve"> decades, we have witnessed a growing interest in projects aimed to evaluate the feasibility of RPAS for conservation </w:t>
      </w:r>
      <w:r w:rsidR="00094F79" w:rsidRPr="00167BF5">
        <w:t>purposes</w:t>
      </w:r>
      <w:r w:rsidR="00094F79">
        <w:t xml:space="preserve">, </w:t>
      </w:r>
      <w:r w:rsidR="00094F79" w:rsidRPr="00167BF5">
        <w:t>including</w:t>
      </w:r>
      <w:r w:rsidR="00320386" w:rsidRPr="00167BF5">
        <w:t xml:space="preserve"> environmental and wildlife </w:t>
      </w:r>
      <w:r w:rsidR="00E166BB" w:rsidRPr="00167BF5">
        <w:t>monitoring</w:t>
      </w:r>
      <w:r w:rsidR="00E166BB">
        <w:t xml:space="preserve"> </w:t>
      </w:r>
      <w:r w:rsidR="00E166BB" w:rsidRPr="00167BF5">
        <w:t>or</w:t>
      </w:r>
      <w:r w:rsidR="00320386" w:rsidRPr="00167BF5">
        <w:t xml:space="preserve"> law enforcement.</w:t>
      </w:r>
      <w:r w:rsidR="00E166BB">
        <w:t xml:space="preserve"> B</w:t>
      </w:r>
      <w:r w:rsidR="00E166BB" w:rsidRPr="00167BF5">
        <w:t xml:space="preserve">eyond ethical and legal barriers </w:t>
      </w:r>
      <w:r w:rsidR="00A11993">
        <w:t>impeding</w:t>
      </w:r>
      <w:r w:rsidR="006C18E7">
        <w:t xml:space="preserve"> their integration in protected areas</w:t>
      </w:r>
      <w:r w:rsidR="00E166BB">
        <w:t>, i</w:t>
      </w:r>
      <w:r w:rsidR="00320386" w:rsidRPr="00167BF5">
        <w:t xml:space="preserve">t remains to be seen </w:t>
      </w:r>
      <w:r w:rsidR="006C18E7">
        <w:t>whether</w:t>
      </w:r>
      <w:r w:rsidR="00320386" w:rsidRPr="00167BF5">
        <w:t xml:space="preserve"> RPAS </w:t>
      </w:r>
      <w:r w:rsidR="00A62372">
        <w:t xml:space="preserve">meet </w:t>
      </w:r>
      <w:r w:rsidR="00E3663B" w:rsidRPr="00E3663B">
        <w:t xml:space="preserve">the </w:t>
      </w:r>
      <w:r w:rsidR="0008401B">
        <w:t>requirements</w:t>
      </w:r>
      <w:r w:rsidR="00E3663B" w:rsidRPr="00E3663B">
        <w:t xml:space="preserve"> demanded by natural park managers</w:t>
      </w:r>
      <w:r w:rsidR="0057006D">
        <w:t>.</w:t>
      </w:r>
      <w:r w:rsidR="00D656E1">
        <w:t xml:space="preserve"> </w:t>
      </w:r>
      <w:r w:rsidR="00B73DCC">
        <w:t>A</w:t>
      </w:r>
      <w:r w:rsidR="00A62372" w:rsidRPr="003A3DCD">
        <w:t xml:space="preserve"> bibliographic survey </w:t>
      </w:r>
      <w:r w:rsidR="00B73DCC">
        <w:t xml:space="preserve">was carried out </w:t>
      </w:r>
      <w:r w:rsidR="00A62372" w:rsidRPr="003A3DCD">
        <w:t xml:space="preserve">to search </w:t>
      </w:r>
      <w:r w:rsidR="000B17B7">
        <w:t xml:space="preserve">for </w:t>
      </w:r>
      <w:r w:rsidR="00B73DCC">
        <w:t xml:space="preserve">potential RPAS applications supporting </w:t>
      </w:r>
      <w:r w:rsidR="00D656E1">
        <w:t xml:space="preserve">management and </w:t>
      </w:r>
      <w:r w:rsidR="00B73DCC">
        <w:t xml:space="preserve">conservation actions </w:t>
      </w:r>
      <w:r w:rsidR="00D55E1E">
        <w:t>aimed to reduce</w:t>
      </w:r>
      <w:r w:rsidR="00B73DCC">
        <w:t xml:space="preserve"> threats to biodiversity. </w:t>
      </w:r>
      <w:r w:rsidR="00A12206">
        <w:t xml:space="preserve">We found </w:t>
      </w:r>
      <w:r w:rsidR="00B73DCC">
        <w:t xml:space="preserve">that </w:t>
      </w:r>
      <w:r w:rsidR="00D22FD9">
        <w:t>linking</w:t>
      </w:r>
      <w:r w:rsidR="00622A13">
        <w:t xml:space="preserve"> </w:t>
      </w:r>
      <w:r w:rsidR="000D5838">
        <w:t>research investment with</w:t>
      </w:r>
      <w:r w:rsidR="00622A13">
        <w:t xml:space="preserve"> </w:t>
      </w:r>
      <w:r w:rsidR="000D5838" w:rsidRPr="00BB4BE4">
        <w:t xml:space="preserve">conservation </w:t>
      </w:r>
      <w:r w:rsidR="007916EF">
        <w:t xml:space="preserve">priorities </w:t>
      </w:r>
      <w:r w:rsidR="00BC2E3E">
        <w:t>face technical and</w:t>
      </w:r>
      <w:r w:rsidR="0013215A">
        <w:t xml:space="preserve"> methodological challenges</w:t>
      </w:r>
      <w:r w:rsidR="00BC2E3E">
        <w:t xml:space="preserve"> that could</w:t>
      </w:r>
      <w:r w:rsidR="00884360">
        <w:rPr>
          <w:lang w:val="en"/>
        </w:rPr>
        <w:t xml:space="preserve"> </w:t>
      </w:r>
      <w:r w:rsidR="00AE51E2">
        <w:rPr>
          <w:lang w:val="en"/>
        </w:rPr>
        <w:t xml:space="preserve">hinder </w:t>
      </w:r>
      <w:r w:rsidR="00D656E1" w:rsidRPr="00D656E1">
        <w:rPr>
          <w:lang w:val="en"/>
        </w:rPr>
        <w:t>the potential of RPAS to deliver a wide range of benefits to effective protected areas management.</w:t>
      </w:r>
    </w:p>
    <w:p w:rsidR="00320386" w:rsidRPr="00167BF5" w:rsidRDefault="00320386" w:rsidP="00D656E1">
      <w:pPr>
        <w:pStyle w:val="Paragraph"/>
      </w:pPr>
      <w:r w:rsidRPr="00167BF5">
        <w:t>Keywords</w:t>
      </w:r>
      <w:r w:rsidR="004B2B64">
        <w:t>: protected areas, RPAS, conservation</w:t>
      </w:r>
    </w:p>
    <w:p w:rsidR="00320386" w:rsidRPr="00167BF5" w:rsidRDefault="00320386" w:rsidP="00253C80">
      <w:pPr>
        <w:pStyle w:val="Notesoncontributors"/>
        <w:rPr>
          <w:lang w:val="en-GB"/>
        </w:rPr>
      </w:pPr>
    </w:p>
    <w:p w:rsidR="00320386" w:rsidRDefault="00320386" w:rsidP="00253C80">
      <w:pPr>
        <w:pStyle w:val="Ttulo1"/>
        <w:rPr>
          <w:rFonts w:cs="Times New Roman"/>
        </w:rPr>
      </w:pPr>
      <w:r w:rsidRPr="00167BF5">
        <w:rPr>
          <w:rFonts w:cs="Times New Roman"/>
        </w:rPr>
        <w:lastRenderedPageBreak/>
        <w:t>Introduction</w:t>
      </w:r>
    </w:p>
    <w:p w:rsidR="005F471F" w:rsidRDefault="00167BF5" w:rsidP="007B5882">
      <w:pPr>
        <w:pStyle w:val="Paragraph"/>
        <w:ind w:firstLine="720"/>
      </w:pPr>
      <w:r w:rsidRPr="00167BF5">
        <w:t xml:space="preserve">As defined by UICN, "a protected area is a clearly defined geographical space, recognized, dedicated and managed, through legal or other effective means, to achieve the long term conservation of nature with associated ecosystem services and cultural values" </w:t>
      </w:r>
      <w:r w:rsidRPr="00167BF5">
        <w:fldChar w:fldCharType="begin" w:fldLock="1"/>
      </w:r>
      <w:r w:rsidRPr="00167BF5">
        <w:instrText>ADDIN CSL_CITATION { "citationID" : "KKEMPvtU", "citationItems" : [ { "id" : "ITEM-1", "itemData" : { "DOI" : "10.2305/IUCN.CH.2008.PAPS.2.en", "ISBN" : "978-2-8317-1086-0", "ISSN" : "00057967", "PMID" : "18154873", "abstract" : "The guidelines attempt to establish greater understanding among all concerned about the different categories of protected areas. A central principle upon which the guidelines are based is that categories should be defined by the objectives of management, rather than the title of the area nor by the effectiveness of management in meeting those objectives.", "author" : [ { "dropping-particle" : "", "family" : "Dudley", "given" : "Nigel", "non-dropping-particle" : "", "parse-names" : false, "suffix" : "" } ], "container-title" : "System", "id" : "ITEM-1", "issue" : "007", "issued" : { "date-parts" : [ [ "2008" ] ] }, "number-of-pages" : "86", "title" : "Guidelines for Protected Area Management Categories", "type" : "book", "volume" : "3" }, "uri" : [ "http://www.mendeley.com/documents/?uuid=7550f11e-c9fb-4c27-8ba0-2ed0554599af" ], "uris" : [ "http://www.mendeley.com/documents/?uuid=7550f11e-c9fb-4c27-8ba0-2ed0554599af" ] } ], "mendeley" : { "formattedCitation" : "(Dudley 2008)", "plainTextFormattedCitation" : "(Dudley 2008)", "previouslyFormattedCitation" : "(Dudley 2008)" }, "properties" : { "formattedCitation" : "(Dudley 2008)", "noteIndex" : 0, "plainCitation" : "(Dudley 2008)" }, "schema" : "https://github.com/citation-style-language/schema/raw/master/csl-citation.json" }</w:instrText>
      </w:r>
      <w:r w:rsidRPr="00167BF5">
        <w:fldChar w:fldCharType="separate"/>
      </w:r>
      <w:r w:rsidRPr="00167BF5">
        <w:rPr>
          <w:noProof/>
        </w:rPr>
        <w:t>(Dudley 2008)</w:t>
      </w:r>
      <w:r w:rsidRPr="00167BF5">
        <w:fldChar w:fldCharType="end"/>
      </w:r>
      <w:r w:rsidRPr="00167BF5">
        <w:t xml:space="preserve">. </w:t>
      </w:r>
      <w:r w:rsidR="00246444">
        <w:t>Protected areas (PAs)</w:t>
      </w:r>
      <w:r w:rsidRPr="00167BF5">
        <w:t xml:space="preserve"> have been declared under different reasons and circumstances but there is a consensus on its importance in safeguarding biodiversity, </w:t>
      </w:r>
      <w:r w:rsidR="0083369D">
        <w:t>preserving ecosystem services</w:t>
      </w:r>
      <w:r w:rsidRPr="00167BF5">
        <w:t xml:space="preserve"> and ensure persistence of the natural heritage</w:t>
      </w:r>
      <w:r w:rsidR="00A2463B">
        <w:t xml:space="preserve"> </w:t>
      </w:r>
      <w:r w:rsidR="00A2463B">
        <w:fldChar w:fldCharType="begin" w:fldLock="1"/>
      </w:r>
      <w:r w:rsidR="0067663C">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"id" : "ITEM-2", "itemData" : { "DOI" : "10.1007/s10728-009-0140-1", "ISBN" : "9780520246607", "ISSN" : "97805202", "abstract" : "This book provides a status report of progress in establishing protected areas and discusses their role in biodiversity conservation, the threats they face and the complex issues of management. The book consists of seven chapters. Chapter 1 provides an overview of the development of protected areas. Chapter 2 examines the role of protected areas in conserving global biodiversity, provides an analysis of the extent of protection provided to the world's terrestrial and marine habitats and highlights the gaps in the global network of protected areas. Chapter 3 reviews the diverse range of threats confronting protected areas in virtually all areas of the world. Chapter 4 deals with the issues associated with establishing and managing protected areas and the importance of governance. Chapter 5 looks at management planning, the management of threats and the evaluation of management effectiveness. Chapter 6 reviews the special management issues and opportunities relating to the marine environment. Chapter 7 assesses what the future may hold for protected areas in the 21st century, examining the key issues of their roles and values, conservation effectiveness, resourcing and the need for political commitment to ensure that protected areas achieve their goals. The Regional Analysis provides an assessment of the status of protected areas, and a review of major issues and prospects, by the regions of the world as defined by the IUCN World Commission on Protected Areas.", "author" : [ { "dropping-particle" : "", "family" : "Chape", "given" : "Stuart", "non-dropping-particle" : "", "parse-names" : false, "suffix" : "" }, { "dropping-particle" : "", "family" : "Spalding", "given" : "Mark", "non-dropping-particle" : "", "parse-names" : false, "suffix" : "" }, { "dropping-particle" : "", "family" : "Jenkins", "given" : "Martin", "non-dropping-particle" : "", "parse-names" : false, "suffix" : "" } ], "container-title" : "Prospects", "id" : "ITEM-2", "issued" : { "date-parts" : [ [ "2008" ] ] }, "number-of-pages" : "384", "title" : "The world's protected areas: status, values and prospects in the 21st century", "type" : "book" }, "uris" : [ "http://www.mendeley.com/documents/?uuid=1401a500-d381-424a-b22f-211efe34653e" ] } ], "mendeley" : { "formattedCitation" : "(Watson et al. 2014; Chape, Spalding, and Jenkins 2008)", "plainTextFormattedCitation" : "(Watson et al. 2014; Chape, Spalding, and Jenkins 2008)", "previouslyFormattedCitation" : "(Watson et al. 2014; Chape, Spalding, and Jenkins 2008)" }, "properties" : { "noteIndex" : 2 }, "schema" : "https://github.com/citation-style-language/schema/raw/master/csl-citation.json" }</w:instrText>
      </w:r>
      <w:r w:rsidR="00A2463B">
        <w:fldChar w:fldCharType="separate"/>
      </w:r>
      <w:r w:rsidR="0067663C" w:rsidRPr="0067663C">
        <w:rPr>
          <w:noProof/>
        </w:rPr>
        <w:t>(Watson et al. 2014; Chape, Spalding, and Jenkins 2008)</w:t>
      </w:r>
      <w:r w:rsidR="00A2463B">
        <w:fldChar w:fldCharType="end"/>
      </w:r>
      <w:r w:rsidRPr="00167BF5">
        <w:t xml:space="preserve">. Despite such praiseworthy intentions, </w:t>
      </w:r>
      <w:r w:rsidR="002B343A">
        <w:t xml:space="preserve">PAs are </w:t>
      </w:r>
      <w:r w:rsidRPr="00167BF5">
        <w:t xml:space="preserve">subject to a wide variety of unforeseen </w:t>
      </w:r>
      <w:r w:rsidR="00A2258C" w:rsidRPr="00167BF5">
        <w:t>challenges</w:t>
      </w:r>
      <w:r w:rsidR="00A2258C">
        <w:t xml:space="preserve"> </w:t>
      </w:r>
      <w:r w:rsidR="00A2258C" w:rsidRPr="00167BF5">
        <w:t>requiring</w:t>
      </w:r>
      <w:r w:rsidRPr="00167BF5">
        <w:t xml:space="preserve"> rapid and effective solutions</w:t>
      </w:r>
      <w:r w:rsidR="007D461E">
        <w:t xml:space="preserve"> </w:t>
      </w:r>
      <w:r w:rsidR="007D461E">
        <w:fldChar w:fldCharType="begin" w:fldLock="1"/>
      </w:r>
      <w:r w:rsidR="007D461E">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"mendeley" : { "formattedCitation" : "(Watson et al. 2014)", "plainTextFormattedCitation" : "(Watson et al. 2014)", "previouslyFormattedCitation" : "(Watson et al. 2014)" }, "properties" : { "noteIndex" : 2 }, "schema" : "https://github.com/citation-style-language/schema/raw/master/csl-citation.json" }</w:instrText>
      </w:r>
      <w:r w:rsidR="007D461E">
        <w:fldChar w:fldCharType="separate"/>
      </w:r>
      <w:r w:rsidR="007D461E" w:rsidRPr="007D461E">
        <w:rPr>
          <w:noProof/>
        </w:rPr>
        <w:t>(Watson et al. 2014)</w:t>
      </w:r>
      <w:r w:rsidR="007D461E">
        <w:fldChar w:fldCharType="end"/>
      </w:r>
      <w:r w:rsidRPr="00167BF5">
        <w:t>.</w:t>
      </w:r>
      <w:r w:rsidR="00EB0318">
        <w:t xml:space="preserve"> </w:t>
      </w:r>
      <w:r w:rsidR="00FB020C" w:rsidRPr="00FB020C">
        <w:t xml:space="preserve">Habitat change and </w:t>
      </w:r>
      <w:r w:rsidR="00B31F52">
        <w:t>fragmentation, pollution</w:t>
      </w:r>
      <w:r w:rsidR="00FB020C" w:rsidRPr="00FB020C">
        <w:t xml:space="preserve">, overexploitation of </w:t>
      </w:r>
      <w:r w:rsidR="001F36A3">
        <w:t xml:space="preserve">natural </w:t>
      </w:r>
      <w:r w:rsidR="00FB020C" w:rsidRPr="00FB020C">
        <w:t>resources, climate change and invasive species have been identified as the main</w:t>
      </w:r>
      <w:r w:rsidR="00FD16C9">
        <w:t xml:space="preserve"> global</w:t>
      </w:r>
      <w:r w:rsidR="00FB020C" w:rsidRPr="00FB020C">
        <w:t xml:space="preserve"> threats to biodiversity</w:t>
      </w:r>
      <w:r w:rsidR="00A2258C">
        <w:t xml:space="preserve"> </w:t>
      </w:r>
      <w:r w:rsidR="00A2258C">
        <w:fldChar w:fldCharType="begin" w:fldLock="1"/>
      </w:r>
      <w:r w:rsidR="00E44136">
        <w:instrText>ADDIN CSL_CITATION { "citationItems" : [ { "id" : "ITEM-1", "itemData" : { "ISBN" : "978-0-19-968134-1(H); 978-0-19-178917-5(P); 978-0-19-968135-8(S)", "ISSN" : "0036-8733", "author" : [ { "dropping-particle" : "", "family" : "Groom", "given" : "Martha J", "non-dropping-particle" : "", "parse-names" : false, "suffix" : "" }, { "dropping-particle" : "", "family" : "Meffe", "given" : "Gary", "non-dropping-particle" : "", "parse-names" : false, "suffix" : "" }, { "dropping-particle" : "", "family" : "Caroll", "given" : "C Ronald", "non-dropping-particle" : "", "parse-names" : false, "suffix" : "" } ], "id" : "ITEM-1", "issue" : "779", "issued" : { "date-parts" : [ [ "2006" ] ] }, "page" : "63-109", "title" : "Principles of conservation biology", "type" : "article-journal", "volume" : "3" }, "uris" : [ "http://www.mendeley.com/documents/?uuid=ce32b782-f31e-4287-9f2b-7b86878c0ca3" ] } ], "mendeley" : { "formattedCitation" : "(Groom, Meffe, and Caroll 2006)", "plainTextFormattedCitation" : "(Groom, Meffe, and Caroll 2006)", "previouslyFormattedCitation" : "(Groom, Meffe, and Caroll 2006)" }, "properties" : { "noteIndex" : 2 }, "schema" : "https://github.com/citation-style-language/schema/raw/master/csl-citation.json" }</w:instrText>
      </w:r>
      <w:r w:rsidR="00A2258C">
        <w:fldChar w:fldCharType="separate"/>
      </w:r>
      <w:r w:rsidR="00D00CFA" w:rsidRPr="00D00CFA">
        <w:rPr>
          <w:noProof/>
        </w:rPr>
        <w:t>(Groom, Meffe, and Caroll 2006)</w:t>
      </w:r>
      <w:r w:rsidR="00A2258C">
        <w:fldChar w:fldCharType="end"/>
      </w:r>
      <w:r w:rsidR="00A2258C">
        <w:t xml:space="preserve"> . </w:t>
      </w:r>
      <w:r w:rsidR="003725B6">
        <w:t xml:space="preserve"> </w:t>
      </w:r>
      <w:r w:rsidR="00E76BCC" w:rsidRPr="003725B6">
        <w:t>To curb the loss of biodiversity</w:t>
      </w:r>
      <w:r w:rsidR="00E76BCC">
        <w:t xml:space="preserve"> while attending other inherent activities</w:t>
      </w:r>
      <w:r w:rsidR="00E76BCC" w:rsidRPr="003725B6">
        <w:t xml:space="preserve">, </w:t>
      </w:r>
      <w:r w:rsidR="00E33795">
        <w:rPr>
          <w:rStyle w:val="alt-edited"/>
          <w:lang w:val="en"/>
        </w:rPr>
        <w:t>financial allocations have targeted</w:t>
      </w:r>
      <w:r w:rsidR="00382BC0">
        <w:t>, among others, staff</w:t>
      </w:r>
      <w:r w:rsidR="00382BC0" w:rsidRPr="00382BC0">
        <w:t xml:space="preserve"> recruitment </w:t>
      </w:r>
      <w:r w:rsidR="00382BC0">
        <w:t>and training, infrastructure and equipment</w:t>
      </w:r>
      <w:r w:rsidR="00E33795">
        <w:t xml:space="preserve">, </w:t>
      </w:r>
      <w:r w:rsidR="00382BC0">
        <w:t xml:space="preserve">communication programs, </w:t>
      </w:r>
      <w:r w:rsidR="00E76BCC" w:rsidRPr="00167BF5">
        <w:t xml:space="preserve">tourism and recreational activities, law enforcement, </w:t>
      </w:r>
      <w:r w:rsidR="00E76BCC">
        <w:rPr>
          <w:rStyle w:val="shorttext"/>
          <w:lang w:val="en"/>
        </w:rPr>
        <w:t>support decision-making</w:t>
      </w:r>
      <w:r w:rsidR="00E76BCC">
        <w:t xml:space="preserve"> and disaster management</w:t>
      </w:r>
      <w:r w:rsidR="00E76BCC" w:rsidRPr="00167BF5">
        <w:t xml:space="preserve">, </w:t>
      </w:r>
      <w:r w:rsidR="00382BC0">
        <w:t>biodiversity</w:t>
      </w:r>
      <w:r w:rsidR="00E76BCC" w:rsidRPr="00167BF5">
        <w:t xml:space="preserve"> </w:t>
      </w:r>
      <w:r w:rsidR="005F471F">
        <w:t>monitoring</w:t>
      </w:r>
      <w:r w:rsidR="00E76BCC" w:rsidRPr="00167BF5">
        <w:t xml:space="preserve">, </w:t>
      </w:r>
      <w:bookmarkStart w:id="1" w:name="OLE_LINK1"/>
      <w:r w:rsidR="00E76BCC" w:rsidRPr="00167BF5">
        <w:t xml:space="preserve">environmental </w:t>
      </w:r>
      <w:r w:rsidR="00E76BCC">
        <w:t>assessment</w:t>
      </w:r>
      <w:r w:rsidR="00E76BCC" w:rsidRPr="00167BF5">
        <w:t xml:space="preserve"> </w:t>
      </w:r>
      <w:bookmarkEnd w:id="1"/>
      <w:r w:rsidR="00E76BCC" w:rsidRPr="00167BF5">
        <w:t>or actions aimed at strengthening educational and research programs.</w:t>
      </w:r>
      <w:r w:rsidR="00E76BCC">
        <w:t xml:space="preserve"> </w:t>
      </w:r>
      <w:r w:rsidR="00E76BCC" w:rsidRPr="00167BF5">
        <w:t xml:space="preserve"> </w:t>
      </w:r>
    </w:p>
    <w:p w:rsidR="007B5882" w:rsidRPr="005F471F" w:rsidRDefault="005F471F" w:rsidP="005F471F">
      <w:pPr>
        <w:pStyle w:val="Paragraph"/>
        <w:ind w:firstLine="720"/>
      </w:pPr>
      <w:r>
        <w:t>Some aspects of above-mentioned</w:t>
      </w:r>
      <w:r>
        <w:t xml:space="preserve"> conservation </w:t>
      </w:r>
      <w:r>
        <w:t>measurement</w:t>
      </w:r>
      <w:r>
        <w:t xml:space="preserve"> have </w:t>
      </w:r>
      <w:r>
        <w:t>benefit</w:t>
      </w:r>
      <w:r w:rsidRPr="00167BF5">
        <w:t xml:space="preserve"> from a wide </w:t>
      </w:r>
      <w:r>
        <w:t xml:space="preserve">range of technological advances, </w:t>
      </w:r>
      <w:r w:rsidR="0052773D" w:rsidRPr="00167BF5">
        <w:t xml:space="preserve"> including </w:t>
      </w:r>
      <w:bookmarkStart w:id="2" w:name="OLE_LINK2"/>
      <w:r w:rsidR="0052773D" w:rsidRPr="00167BF5">
        <w:t>remote sensors, field</w:t>
      </w:r>
      <w:r w:rsidR="00F46A83" w:rsidRPr="00167BF5">
        <w:t>-based</w:t>
      </w:r>
      <w:r w:rsidR="0052773D" w:rsidRPr="00167BF5">
        <w:t xml:space="preserve"> monitoring stations, manned surveys, camera traps, wildlife tracking devices</w:t>
      </w:r>
      <w:r w:rsidR="004015BA">
        <w:t>, informatics and</w:t>
      </w:r>
      <w:r>
        <w:t xml:space="preserve"> </w:t>
      </w:r>
      <w:r w:rsidR="004015BA">
        <w:t xml:space="preserve">computing </w:t>
      </w:r>
      <w:r w:rsidR="000F420E">
        <w:fldChar w:fldCharType="begin" w:fldLock="1"/>
      </w:r>
      <w:r w:rsidR="000F420E">
        <w:instrText>ADDIN CSL_CITATION { "citationItems" : [ { "id" : "ITEM-1", "itemData" : { "DOI" : "10.1016/j.tree.2015.08.008", "ISSN" : "0169-5347", "author" : [ { "dropping-particle" : "", "family" : "Pimm", "given" : "Stuart L", "non-dropping-particle" : "", "parse-names" : false, "suffix" : "" }, { "dropping-particle" : "", "family" : "Alibhai", "given" : "Sky", "non-dropping-particle" : "", "parse-names" : false, "suffix" : "" }, { "dropping-particle" : "", "family" : "Bergl", "given" : "Richard", "non-dropping-particle" : "", "parse-names" : false, "suffix" : "" }, { "dropping-particle" : "", "family" : "Dehgan", "given" : "Alex", "non-dropping-particle" : "", "parse-names" : false, "suffix" : "" }, { "dropping-particle" : "", "family" : "Giri", "given" : "Chandra", "non-dropping-particle" : "", "parse-names" : false, "suffix" : "" }, { "dropping-particle" : "", "family" : "Jewell", "given" : "Zo\u00eb", "non-dropping-particle" : "", "parse-names" : false, "suffix" : "" }, { "dropping-particle" : "", "family" : "Joppa", "given" : "Lucas", "non-dropping-particle" : "", "parse-names" : false, "suffix" : "" }, { "dropping-particle" : "", "family" : "Kays", "given" : "Roland", "non-dropping-particle" : "", "parse-names" : false, "suffix" : "" }, { "dropping-particle" : "", "family" : "Loarie", "given" : "Scott", "non-dropping-particle" : "", "parse-names" : false, "suffix" : "" } ], "container-title" : "Trends in Ecology &amp; Evolution", "id" : "ITEM-1", "issue" : "11", "issued" : { "date-parts" : [ [ "2015" ] ] }, "page" : "685-696", "publisher" : "Elsevier Ltd", "title" : "Emerging technologies to conserve biodiversity", "type" : "article-journal", "volume" : "30" }, "uris" : [ "http://www.mendeley.com/documents/?uuid=db844eaf-4778-4655-96c5-c8571bdc1a2b" ] } ], "mendeley" : { "formattedCitation" : "(Pimm et al. 2015)", "plainTextFormattedCitation" : "(Pimm et al. 2015)", "previouslyFormattedCitation" : "(Pimm et al. 2015)" }, "properties" : { "noteIndex" : 2 }, "schema" : "https://github.com/citation-style-language/schema/raw/master/csl-citation.json" }</w:instrText>
      </w:r>
      <w:r w:rsidR="000F420E">
        <w:fldChar w:fldCharType="separate"/>
      </w:r>
      <w:r w:rsidR="000F420E" w:rsidRPr="000F420E">
        <w:rPr>
          <w:noProof/>
        </w:rPr>
        <w:t>(Pimm et al. 2015)</w:t>
      </w:r>
      <w:r w:rsidR="000F420E">
        <w:fldChar w:fldCharType="end"/>
      </w:r>
      <w:r w:rsidR="0052773D" w:rsidRPr="00167BF5">
        <w:t>.</w:t>
      </w:r>
      <w:bookmarkEnd w:id="2"/>
      <w:r w:rsidR="00BC2E3E">
        <w:t xml:space="preserve"> </w:t>
      </w:r>
      <w:r w:rsidR="0052773D" w:rsidRPr="00167BF5">
        <w:t xml:space="preserve">More recently, applications of remotely piloted aircraft systems (RPAS, also known as unmanned aerial systems, UAS, drones) have been the subject of a growing interest in both the civilian </w:t>
      </w:r>
      <w:r w:rsidR="00055B95">
        <w:t xml:space="preserve">and </w:t>
      </w:r>
      <w:r w:rsidR="0052773D" w:rsidRPr="00167BF5">
        <w:t xml:space="preserve">scientific </w:t>
      </w:r>
      <w:r w:rsidR="00055B95">
        <w:t>sphere</w:t>
      </w:r>
      <w:r w:rsidR="00AB5D12">
        <w:t xml:space="preserve"> </w:t>
      </w:r>
      <w:r w:rsidR="00E70CF4">
        <w:t xml:space="preserve"> </w:t>
      </w:r>
      <w:r w:rsidR="00E70CF4">
        <w:fldChar w:fldCharType="begin" w:fldLock="1"/>
      </w:r>
      <w:r w:rsidR="000261A5">
        <w:instrText>ADDIN CSL_CITATION { "citationItems" : [ { "id" : "ITEM-1", "itemData" : { "DOI" : "10.1371/journal.pone.0050336", "ISBN" : "1932-6203 (Electronic)\\r1932-6203 (Linking)", "ISSN" : "19326203", "PMID" : "23239979", "abstract" : "Technological advances for wildlife monitoring have expanded our ability to study behavior and space use of many species. But biotelemetry is limited by size, weight, data memory and battery power of the attached devices, especially in animals with light body masses, such as the majority of bird species. In this study, we describe the combined use of GPS data logger information obtained from free-ranging birds, and environmental information recorded by unmanned aerial systems (UASs). As a case study, we studied habitat selection of a small raptorial bird, the lesser kestrel Falco naumanni, foraging in a highly dynamic landscape. After downloading spatio-temporal information from data loggers attached to the birds, we programmed the UASs to fly and take imagery by means of an onboard digital camera documenting the flight paths of those same birds shortly after their recorded flights. This methodology permitted us to extract environmental information at quasi-real time. We demonstrate that UASs are a useful tool for a wide variety of wildlife studies.", "author" : [ { "dropping-particle" : "", "family" : "Rodr\u00edguez", "given" : "Airam", "non-dropping-particle" : "", "parse-names" : false, "suffix" : "" }, { "dropping-particle" : "", "family" : "Negro", "given" : "Juan J.", "non-dropping-particle" : "", "parse-names" : false, "suffix" : "" }, { "dropping-particle" : "", "family" : "Mulero", "given" : "Mara", "non-dropping-particle" : "", "parse-names" : false, "suffix" : "" }, { "dropping-particle" : "", "family" : "Rodr\u00edguez", "given" : "Carlos", "non-dropping-particle" : "", "parse-names" : false, "suffix" : "" }, { "dropping-particle" : "", "family" : "Hern\u00e1ndez-Pliego", "given" : "Jes\u00fas", "non-dropping-particle" : "", "parse-names" : false, "suffix" : "" }, { "dropping-particle" : "", "family" : "Bustamante", "given" : "Javier", "non-dropping-particle" : "", "parse-names" : false, "suffix" : "" } ], "container-title" : "PLoS ONE", "id" : "ITEM-1", "issue" : "12", "issued" : { "date-parts" : [ [ "2012" ] ] }, "title" : "The Eye in the Sky: Combined Use of Unmanned Aerial Systems and GPS Data Loggers for Ecological Research and Conservation of Small Birds", "type" : "article-journal", "volume" : "7" }, "uris" : [ "http://www.mendeley.com/documents/?uuid=828e72f7-446c-4b3b-a533-6354570bcea3" ] }, { "id" : "ITEM-2", "itemData" : { "DOI" : "WOS:000310846600002", "ISBN" : "1940-0829", "ISSN" : "1940-0829", "abstract" : "Tropical deforestation continues to be a major driver of biodiversity loss and greenhouse gas emissions. Remote sensing technology is increasingly used to assess changes in forest cover, species distributions and carbon stocks. However, satellite and airborne sensors can be prohibitively costly and inaccessible for researchers in developing countries. Here, we describe the development and use of an inexpensive (&lt;$2,000) unmanned aerial vehicle for surveying and mapping forests and biodiversity (referred to as Conservation Drone hereafter). Our prototype drone is able to fly pre-programmed missions autonomously for a total flight time of ~25 minutes and over a distance of ~15 km. Non-technical operators can program each mission by defining waypoints along a flight path using an open-source software. This drone can record videos at up to 1080 pixel resolution (high definition), and acquire aerial photographs of &lt;10 cm pixel resolution. Aerial photographs can be stitched together to produce real-time geo-referenced land use/cover maps of surveyed areas. We evaluate the performance of this prototype Conservation Drone based on a series of test flights in Aras Napal, Sumatra, Indonesia. We discuss the further development of Conservation Drone 2.0, which will have a bigger payload and longer range. Initial tests suggest a flight time of ~50 minutes and a range of ~25 km. Finally, we highlight the potential of this system for environmental and conservation applications, which include near real-time mapping of local land cover, monitoring of illegal forest activities, and surveying of large animal species.", "author" : [ { "dropping-particle" : "", "family" : "Koh", "given" : "Lian Pin", "non-dropping-particle" : "", "parse-names" : false, "suffix" : "" }, { "dropping-particle" : "", "family" : "Wich", "given" : "Serge A.", "non-dropping-particle" : "", "parse-names" : false, "suffix" : "" } ], "container-title" : "Tropical Conservation Science", "id" : "ITEM-2", "issue" : "2", "issued" : { "date-parts" : [ [ "2012" ] ] }, "page" : "121-132", "title" : "Dawn of drone ecology: low-cost autonomous aerial vehicles for conservation", "type" : "article-journal", "volume" : "5" }, "uris" : [ "http://www.mendeley.com/documents/?uuid=6b8bf645-02a7-4cd2-9d2d-7dfd507d4e91" ] }, { "id" : "ITEM-3", "itemData" : { "DOI" : "10.1890/120150", "ISBN" : "1540-9295", "ISSN" : "15409295", "abstract" : "Ecologists require spatially explicit data to relate structure to function. To date, heavy reliance has been placed on obtaining such data from remote-sensing instruments mounted on spacecraft or manned aircraft, although the spatial and temporal resolutions of the data are often not suited to local-scale ecological investigations. Recent technological innovations have led to an upsurge in the availability of unmanned aerial vehicles (UAVs) ? aircraft remotely operated from the ground ? and there are now many lightweight UAVs on offer at reasonable costs. Flying low and slow, UAVs offer ecologists new opportunities for scale-appropriate measurements of ecological phenomena. Equipped with capable sensors, UAVs can deliver fine spatial resolution data at temporal resolutions defined by the end user. Recent innovations in UAV platform design have been accompanied by improvements in navigation and the miniaturization of measurement technologies, allowing the study of individual organisms and their spatiotemporal dynamics at close range.", "author" : [ { "dropping-particle" : "", "family" : "Anderson", "given" : "Karen", "non-dropping-particle" : "", "parse-names" : false, "suffix" : "" }, { "dropping-particle" : "", "family" : "Gaston", "given" : "Kevin J", "non-dropping-particle" : "", "parse-names" : false, "suffix" : "" } ], "container-title" : "Frontiers in Ecology and the Environment", "id" : "ITEM-3", "issue" : "3", "issued" : { "date-parts" : [ [ "2013" ] ] }, "page" : "138-146", "title" : "Lightweight unmanned aerial vehicles will revolutionize spatial ecology", "type" : "article-journal", "volume" : "11" }, "uris" : [ "http://www.mendeley.com/documents/?uuid=08a97d16-20e5-4df4-963b-9fc40bb83fe2" ] }, { "id" : "ITEM-4", "itemData" : { "DOI" : "10.1111/mam.12046", "ISBN" : "1365-2907", "ISSN" : "13652907", "abstract" : "* Regular monitoring of animal populations must be established to ensure wildlife protection, especially when pressure on animals is high. The recent development of drones or unmanned aircraft systems (UASs) opens new opportunities. UASs have several advantages, including providing data at high spatial and temporal resolution, providing systematic, permanent data, having low operational costs and being low-risk for the operators. However, UASs have some constraints, such as short flight endurance. * We reviewed studies in which wildlife populations were monitored by using drones, described accomplishments to date and evaluated the range of possibilities UASs offer to provide new perspectives in future research. * We focused on four main topics: 1) the available systems and sensors; 2) the types of survey plan and detection possibilities; 3) contributions towards anti-poaching surveillance; and 4) legislation and ethics. * We found that small fixed-wing UASs are most commonly used because these aircraft provide a viable compromise between price, logistics and flight endurance. The sensors are typically electro-optic or infrared cameras, but there is the potential to develop and test new sensors. * Despite various flight plan possibilities, mostly classical line transects have been employed, and it would be of great interest to test new methods to adapt to the limitations of UASs. Detection of many species is possible, but statistical approaches are unavailable if valid inventories of large mammals are the purpose. * Contributions of UASs to anti-poaching surveillance are not yet well documented in the scientific literature, but initial studies indicate that this approach could make important contributions to conservation in the next few years. * Finally, we conclude that one of the main factors impeding the use of UASs is legislation. Restrictions in the use of airspace prevent researchers from testing all possibilities, and adaptations to the relevant legislation will be necessary in future.",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"ITEM-4", "issue" : "4", "issued" : { "date-parts" : [ [ "2015" ] ] }, "page" : "239-252", "title" : "Are unmanned aircraft systems (UASs) the future of wildlife monitoring? A review of accomplishments and challenges", "type" : "article-journal", "volume" : "45" }, "uris" : [ "http://www.mendeley.com/documents/?uuid=fb6b1794-5372-409c-9b63-19df4905debe" ] }, { "id" : "ITEM-5",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"ITEM-5", "issue" : "5", "issued" : { "date-parts" : [ [ "2016" ] ] }, "page" : "241-251", "title" : "Unmanned aircraft systems in wildlife research: Current and future applications of a transformative technology", "type" : "article-journal", "volume" : "14" }, "uris" : [ "http://www.mendeley.com/documents/?uuid=26389b52-a038-4a2e-9e45-707e8af8b7f0" ] }, { "id" : "ITEM-6", "itemData" : { "DOI" : "10.1080/01431161.2016.1252477", "ISSN" : "13665901", "abstract" : "Unmanned aerial vehicles (UAVs) or remotely piloted aircraft systems are new platforms that have been increasingly used over the last decade in Europe to collect data for forest research, thanks to the miniaturization and cost reduction of GPS receivers, inertial navigation system, computers, and, most of all, sensors for remote sensing. In this review, after describing the regulatory framework for the operation of UAVs in the European Union (EU), an overview of applications in forest research is presented, followed by a discussion of the results obtained from the analysis of different case studies. Rotary-wing and fixed-wing UAVs are equally distributed among the case studies, while ready-to-fly solutions are preferred over self-designed and developed UAVs. Most adopted technologies are visible-red, green, and blue, multispectral in visible and near-infrared, middle-infrared, thermal infrared imagery, and lidar. The majority of current UAV-based applications for forest research aim to inventory resources, map diseases, classify species, monitor fire and its effects, quantify spatial gaps, and estimate post-harvest soil displacement. Successful implementation of UAVs in forestry depends on UAV features, such as flexibility of use in flight planning, low cost, reliability and autonomy, and capability of timely provision of high-resolution data. Unfortunately, the fragmented regulations among EU countries, a result of the lack of common rules for operating UAVs in Europe, limit the chance to operate within Europe\u2019s boundaries and prevent research mobility and exchange opportunities. Nevertheless, the applications of UAVs are expanding in different domains, and the use of UAVs in forestry will increase, possibly leading to a regular utilization for small-scale monitoring purposes in Europe when recent technologies (i.e. hyperspectral imagery and lidar) and methodological approaches will be consolidated.", "author" : [ { "dropping-particle" : "", "family" : "Torresan", "given" : "Chiara", "non-dropping-particle" : "", "parse-names" : false, "suffix" : "" }, { "dropping-particle" : "", "family" : "Berton", "given" : "Andrea", "non-dropping-particle" : "", "parse-names" : false, "suffix" : "" }, { "dropping-particle" : "", "family" : "Carotenuto", "given" : "Federico", "non-dropping-particle" : "", "parse-names" : false, "suffix" : "" }, { "dropping-particle" : "", "family" : "Gennaro", "given" : "Salvatore Filippo", "non-dropping-particle" : "Di", "parse-names" : false, "suffix" : "" }, { "dropping-particle" : "", "family" : "Gioli", "given" : "Beniamino", "non-dropping-particle" : "", "parse-names" : false, "suffix" : "" }, { "dropping-particle" : "", "family" : "Matese", "given" : "Alessandro", "non-dropping-particle" : "", "parse-names" : false, "suffix" : "" }, { "dropping-particle" : "", "family" : "Miglietta", "given" : "Franco", "non-dropping-particle" : "", "parse-names" : false, "suffix" : "" }, { "dropping-particle" : "", "family" : "Vagnoli", "given" : "Carolina", "non-dropping-particle" : "", "parse-names" : false, "suffix" : "" }, { "dropping-particle" : "", "family" : "Zaldei", "given" : "Alessandro", "non-dropping-particle" : "", "parse-names" : false, "suffix" : "" }, { "dropping-particle" : "", "family" : "Wallace", "given" : "Luke", "non-dropping-particle" : "", "parse-names" : false, "suffix" : "" } ], "container-title" : "International Journal of Remote Sensing", "id" : "ITEM-6", "issue" : "8-10", "issued" : { "date-parts" : [ [ "2017" ] ] }, "page" : "2427-2447", "publisher" : "Taylor &amp; Francis", "title" : "Forestry applications of UAVs in Europe: a review", "type" : "article-journal", "volume" : "38" }, "uris" : [ "http://www.mendeley.com/documents/?uuid=3a7c70fc-5e4c-4243-a7df-b930538d3724" ] } ], "mendeley" : { "formattedCitation" : "(Rodr\u00edguez et al. 2012; Koh and Wich 2012; Anderson and Gaston 2013; Linchant et al. 2015a; Christie et al. 2016; Torresan et al. 2017)", "plainTextFormattedCitation" : "(Rodr\u00edguez et al. 2012; Koh and Wich 2012; Anderson and Gaston 2013; Linchant et al. 2015a; Christie et al. 2016; Torresan et al. 2017)", "previouslyFormattedCitation" : "(Rodr\u00edguez et al. 2012; Koh and Wich 2012; Anderson and Gaston 2013; Linchant et al. 2015a; Christie et al. 2016; Torresan et al. 2017)" }, "properties" : { "noteIndex" : 3 }, "schema" : "https://github.com/citation-style-language/schema/raw/master/csl-citation.json" }</w:instrText>
      </w:r>
      <w:r w:rsidR="00E70CF4">
        <w:fldChar w:fldCharType="separate"/>
      </w:r>
      <w:r w:rsidR="00091D48" w:rsidRPr="00091D48">
        <w:rPr>
          <w:noProof/>
        </w:rPr>
        <w:t xml:space="preserve">(Rodríguez et al. </w:t>
      </w:r>
      <w:r w:rsidR="00091D48" w:rsidRPr="00091D48">
        <w:rPr>
          <w:noProof/>
        </w:rPr>
        <w:lastRenderedPageBreak/>
        <w:t>2012; Koh and Wich 2012; Anderson and Gaston 2013; Linchant et al. 2015a; Christie et al. 2016; Torresan et al. 2017)</w:t>
      </w:r>
      <w:r w:rsidR="00E70CF4">
        <w:fldChar w:fldCharType="end"/>
      </w:r>
      <w:r w:rsidR="00807609" w:rsidRPr="00167BF5">
        <w:t>.</w:t>
      </w:r>
      <w:r w:rsidR="00B0118B">
        <w:t xml:space="preserve"> </w:t>
      </w:r>
      <w:r w:rsidR="005C14A9" w:rsidRPr="00F577B4">
        <w:t>While obstacles remain</w:t>
      </w:r>
      <w:r w:rsidR="005C14A9">
        <w:t xml:space="preserve">, </w:t>
      </w:r>
      <w:r w:rsidR="005C14A9" w:rsidRPr="00F577B4">
        <w:t xml:space="preserve">the use of </w:t>
      </w:r>
      <w:r w:rsidR="005C14A9">
        <w:t>RPAS</w:t>
      </w:r>
      <w:r w:rsidR="005C14A9" w:rsidRPr="00F577B4">
        <w:t xml:space="preserve"> </w:t>
      </w:r>
      <w:r w:rsidR="00334A45">
        <w:t xml:space="preserve">for conservation purposes </w:t>
      </w:r>
      <w:r w:rsidR="005C14A9">
        <w:t xml:space="preserve">have receive a major emphasis and its feasibility reasonably proven. </w:t>
      </w:r>
      <w:r w:rsidR="007946F2">
        <w:t>T</w:t>
      </w:r>
      <w:r w:rsidR="0052773D" w:rsidRPr="00167BF5">
        <w:t xml:space="preserve">o date, </w:t>
      </w:r>
      <w:r w:rsidR="007946F2">
        <w:t xml:space="preserve">however, </w:t>
      </w:r>
      <w:r w:rsidR="0052773D" w:rsidRPr="00167BF5">
        <w:t xml:space="preserve">it has not been adequately </w:t>
      </w:r>
      <w:r w:rsidR="00305896" w:rsidRPr="00167BF5">
        <w:t>weighted</w:t>
      </w:r>
      <w:r w:rsidR="0052773D" w:rsidRPr="00167BF5">
        <w:t xml:space="preserve"> whether RPAS meet the demands of</w:t>
      </w:r>
      <w:r w:rsidR="005C14A9">
        <w:t xml:space="preserve"> </w:t>
      </w:r>
      <w:r w:rsidR="00334A45" w:rsidRPr="00334A45">
        <w:t>decision-makers</w:t>
      </w:r>
      <w:r w:rsidR="0019755E" w:rsidRPr="00167BF5">
        <w:t xml:space="preserve">, which often </w:t>
      </w:r>
      <w:r w:rsidR="00334A45">
        <w:t xml:space="preserve">face budgetary </w:t>
      </w:r>
      <w:r w:rsidR="0019755E" w:rsidRPr="00167BF5">
        <w:t>constraints</w:t>
      </w:r>
      <w:r w:rsidR="00E44136">
        <w:t xml:space="preserve"> and under-resourcing</w:t>
      </w:r>
      <w:r w:rsidR="00334A45">
        <w:t>,</w:t>
      </w:r>
      <w:r w:rsidR="00E6407E">
        <w:t xml:space="preserve"> </w:t>
      </w:r>
      <w:r w:rsidR="00B73842">
        <w:t xml:space="preserve">limiting the </w:t>
      </w:r>
      <w:r w:rsidR="008A3299">
        <w:t>accomplishment</w:t>
      </w:r>
      <w:r w:rsidR="00B73842">
        <w:t xml:space="preserve"> of </w:t>
      </w:r>
      <w:r w:rsidR="008A3299">
        <w:t>management objectives</w:t>
      </w:r>
      <w:r w:rsidR="00E44136">
        <w:t xml:space="preserve"> </w:t>
      </w:r>
      <w:r w:rsidR="00E44136">
        <w:fldChar w:fldCharType="begin" w:fldLock="1"/>
      </w:r>
      <w:r w:rsidR="00E44136">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"mendeley" : { "formattedCitation" : "(Watson et al. 2014)", "plainTextFormattedCitation" : "(Watson et al. 2014)", "previouslyFormattedCitation" : "(Watson et al. 2014)" }, "properties" : { "noteIndex" : 3 }, "schema" : "https://github.com/citation-style-language/schema/raw/master/csl-citation.json" }</w:instrText>
      </w:r>
      <w:r w:rsidR="00E44136">
        <w:fldChar w:fldCharType="separate"/>
      </w:r>
      <w:r w:rsidR="00E44136" w:rsidRPr="00E44136">
        <w:rPr>
          <w:noProof/>
        </w:rPr>
        <w:t>(Watson et al. 2014)</w:t>
      </w:r>
      <w:r w:rsidR="00E44136">
        <w:fldChar w:fldCharType="end"/>
      </w:r>
      <w:r w:rsidR="0052773D" w:rsidRPr="00167BF5">
        <w:t xml:space="preserve">. </w:t>
      </w:r>
      <w:r>
        <w:fldChar w:fldCharType="begin" w:fldLock="1"/>
      </w:r>
      <w:r>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"mendeley" : { "formattedCitation" : "(Leverington et al. 2010)", "plainTextFormattedCitation" : "(Leverington et al. 2010)", "previouslyFormattedCitation" : "(Leverington et al. 2010)" }, "properties" : { "noteIndex" : 2 }, "schema" : "https://github.com/citation-style-language/schema/raw/master/csl-citation.json" }</w:instrText>
      </w:r>
      <w:r>
        <w:fldChar w:fldCharType="separate"/>
      </w:r>
      <w:r w:rsidRPr="002E0BB5">
        <w:rPr>
          <w:noProof/>
        </w:rPr>
        <w:t>(Leverington et al. 2010)</w:t>
      </w:r>
      <w:r>
        <w:fldChar w:fldCharType="end"/>
      </w:r>
      <w:r>
        <w:t xml:space="preserve"> investigated outcomes from </w:t>
      </w:r>
      <w:r w:rsidR="004015BA">
        <w:t xml:space="preserve">performance </w:t>
      </w:r>
      <w:r>
        <w:t xml:space="preserve">assessments of PAs across the world and </w:t>
      </w:r>
      <w:r w:rsidR="007F1BB4">
        <w:t>revelead</w:t>
      </w:r>
      <w:r>
        <w:t xml:space="preserve"> that </w:t>
      </w:r>
      <w:r w:rsidR="00A8331D">
        <w:t>“</w:t>
      </w:r>
      <w:r>
        <w:t>a</w:t>
      </w:r>
      <w:r w:rsidRPr="003143D8">
        <w:t xml:space="preserve">dequacy of infrastructure, equipment and </w:t>
      </w:r>
      <w:r>
        <w:t>facilities</w:t>
      </w:r>
      <w:r w:rsidR="00A8331D">
        <w:t>”</w:t>
      </w:r>
      <w:r>
        <w:t xml:space="preserve"> was the </w:t>
      </w:r>
      <w:r w:rsidR="004015BA">
        <w:t>closest management</w:t>
      </w:r>
      <w:r>
        <w:t xml:space="preserve"> indicator related to overall effectiveness. </w:t>
      </w:r>
      <w:r>
        <w:t xml:space="preserve">Moreover, </w:t>
      </w:r>
      <w:r w:rsidR="005C14A9" w:rsidRPr="00167BF5">
        <w:t>conservation practitioners</w:t>
      </w:r>
      <w:r w:rsidR="005C14A9">
        <w:rPr>
          <w:lang w:val="en"/>
        </w:rPr>
        <w:t xml:space="preserve"> </w:t>
      </w:r>
      <w:r w:rsidR="005F23E1">
        <w:rPr>
          <w:lang w:val="en"/>
        </w:rPr>
        <w:t xml:space="preserve">identified </w:t>
      </w:r>
      <w:r w:rsidR="00035E7E">
        <w:rPr>
          <w:lang w:val="en"/>
        </w:rPr>
        <w:t xml:space="preserve">a wide range of </w:t>
      </w:r>
      <w:r w:rsidR="009A3F1E">
        <w:rPr>
          <w:lang w:val="en"/>
        </w:rPr>
        <w:t xml:space="preserve">threats requiring </w:t>
      </w:r>
      <w:r w:rsidR="00786450" w:rsidRPr="00786450">
        <w:rPr>
          <w:lang w:val="en"/>
        </w:rPr>
        <w:t xml:space="preserve">appropriate </w:t>
      </w:r>
      <w:r w:rsidR="00035E7E">
        <w:rPr>
          <w:lang w:val="en"/>
        </w:rPr>
        <w:t xml:space="preserve">management </w:t>
      </w:r>
      <w:r w:rsidR="00786450">
        <w:rPr>
          <w:lang w:val="en"/>
        </w:rPr>
        <w:t>measurements</w:t>
      </w:r>
      <w:r w:rsidR="009A3F1E">
        <w:rPr>
          <w:lang w:val="en"/>
        </w:rPr>
        <w:t xml:space="preserve">. </w:t>
      </w:r>
      <w:r w:rsidR="00334A45">
        <w:rPr>
          <w:lang w:val="en"/>
        </w:rPr>
        <w:t xml:space="preserve">As a result, </w:t>
      </w:r>
      <w:r w:rsidR="00A8331D">
        <w:rPr>
          <w:lang w:val="en"/>
        </w:rPr>
        <w:t>“</w:t>
      </w:r>
      <w:r w:rsidR="00334A45">
        <w:rPr>
          <w:lang w:val="en"/>
        </w:rPr>
        <w:t>biological resources use</w:t>
      </w:r>
      <w:r w:rsidR="00A8331D">
        <w:rPr>
          <w:lang w:val="en"/>
        </w:rPr>
        <w:t>”</w:t>
      </w:r>
      <w:r w:rsidR="00334A45">
        <w:rPr>
          <w:lang w:val="en"/>
        </w:rPr>
        <w:t xml:space="preserve">, including hunting, logging and fishing, </w:t>
      </w:r>
      <w:r w:rsidR="00EC219E">
        <w:rPr>
          <w:lang w:val="en"/>
        </w:rPr>
        <w:t xml:space="preserve">was pointed </w:t>
      </w:r>
      <w:r w:rsidR="007F1BB4">
        <w:rPr>
          <w:lang w:val="en"/>
        </w:rPr>
        <w:t xml:space="preserve">out </w:t>
      </w:r>
      <w:r w:rsidR="00EC219E">
        <w:rPr>
          <w:lang w:val="en"/>
        </w:rPr>
        <w:t>a</w:t>
      </w:r>
      <w:r w:rsidR="007F1BB4">
        <w:rPr>
          <w:lang w:val="en"/>
        </w:rPr>
        <w:t>s a</w:t>
      </w:r>
      <w:r w:rsidR="00EC219E">
        <w:rPr>
          <w:lang w:val="en"/>
        </w:rPr>
        <w:t xml:space="preserve"> major concern, scoring</w:t>
      </w:r>
      <w:r w:rsidR="00DB1945" w:rsidRPr="00DB1945">
        <w:rPr>
          <w:lang w:val="en"/>
        </w:rPr>
        <w:t xml:space="preserve"> high globally</w:t>
      </w:r>
      <w:r w:rsidR="00334A45">
        <w:rPr>
          <w:lang w:val="en"/>
        </w:rPr>
        <w:t xml:space="preserve">. </w:t>
      </w:r>
      <w:r w:rsidR="00334A45">
        <w:rPr>
          <w:rStyle w:val="shorttext"/>
          <w:lang w:val="en"/>
        </w:rPr>
        <w:t>Nevertheless</w:t>
      </w:r>
      <w:r w:rsidR="00334A45">
        <w:rPr>
          <w:lang w:val="en"/>
        </w:rPr>
        <w:t>,</w:t>
      </w:r>
      <w:r w:rsidR="00A8331D">
        <w:rPr>
          <w:lang w:val="en"/>
        </w:rPr>
        <w:t xml:space="preserve"> RPAS for wildlife and habitat monitoring account for </w:t>
      </w:r>
      <w:r w:rsidR="00C908F8">
        <w:rPr>
          <w:lang w:val="en"/>
        </w:rPr>
        <w:t>most</w:t>
      </w:r>
      <w:r w:rsidR="00566B8F">
        <w:rPr>
          <w:lang w:val="en"/>
        </w:rPr>
        <w:t xml:space="preserve"> of </w:t>
      </w:r>
      <w:r w:rsidR="00566B8F">
        <w:rPr>
          <w:lang w:val="en"/>
        </w:rPr>
        <w:t>studies</w:t>
      </w:r>
      <w:r w:rsidR="00566B8F">
        <w:rPr>
          <w:lang w:val="en"/>
        </w:rPr>
        <w:t>, while law enforcement of illegal activities</w:t>
      </w:r>
      <w:r w:rsidR="00665C77">
        <w:rPr>
          <w:lang w:val="en"/>
        </w:rPr>
        <w:t xml:space="preserve"> </w:t>
      </w:r>
      <w:r w:rsidR="00F6533C">
        <w:rPr>
          <w:lang w:val="en"/>
        </w:rPr>
        <w:t>has</w:t>
      </w:r>
      <w:r w:rsidR="00665C77">
        <w:rPr>
          <w:lang w:val="en"/>
        </w:rPr>
        <w:t xml:space="preserve"> </w:t>
      </w:r>
      <w:r w:rsidR="007F1BB4" w:rsidRPr="007F1BB4">
        <w:rPr>
          <w:lang w:val="en"/>
        </w:rPr>
        <w:t>ostensibly</w:t>
      </w:r>
      <w:r w:rsidR="007F1BB4">
        <w:rPr>
          <w:lang w:val="en"/>
        </w:rPr>
        <w:t xml:space="preserve"> </w:t>
      </w:r>
      <w:r w:rsidR="003100B3">
        <w:rPr>
          <w:lang w:val="en"/>
        </w:rPr>
        <w:t>receive</w:t>
      </w:r>
      <w:r w:rsidR="002B684C">
        <w:rPr>
          <w:lang w:val="en"/>
        </w:rPr>
        <w:t>d</w:t>
      </w:r>
      <w:r w:rsidR="003100B3">
        <w:rPr>
          <w:lang w:val="en"/>
        </w:rPr>
        <w:t xml:space="preserve"> minor attention from the academia</w:t>
      </w:r>
      <w:r w:rsidR="00C908F8">
        <w:rPr>
          <w:lang w:val="en"/>
        </w:rPr>
        <w:t>, despite the relevance</w:t>
      </w:r>
      <w:r w:rsidR="00BA627F">
        <w:rPr>
          <w:lang w:val="en"/>
        </w:rPr>
        <w:t>.</w:t>
      </w:r>
      <w:r w:rsidR="00334A45">
        <w:rPr>
          <w:lang w:val="en"/>
        </w:rPr>
        <w:t xml:space="preserve"> </w:t>
      </w:r>
      <w:r w:rsidR="00A8331D">
        <w:rPr>
          <w:lang w:val="en"/>
        </w:rPr>
        <w:t>To bridge the gap between science and conservation priorities,</w:t>
      </w:r>
      <w:r w:rsidR="00A8331D">
        <w:rPr>
          <w:lang w:val="en"/>
        </w:rPr>
        <w:t xml:space="preserve"> w</w:t>
      </w:r>
      <w:r w:rsidR="00AD1784">
        <w:rPr>
          <w:lang w:val="en"/>
        </w:rPr>
        <w:t>e carried out an extensive literature revision t</w:t>
      </w:r>
      <w:r w:rsidR="00D840D2">
        <w:rPr>
          <w:lang w:val="en"/>
        </w:rPr>
        <w:t xml:space="preserve">o </w:t>
      </w:r>
      <w:r w:rsidR="007F1BB4">
        <w:rPr>
          <w:lang w:val="en"/>
        </w:rPr>
        <w:t>set</w:t>
      </w:r>
      <w:bookmarkStart w:id="3" w:name="_GoBack"/>
      <w:bookmarkEnd w:id="3"/>
      <w:r w:rsidR="00D840D2">
        <w:rPr>
          <w:lang w:val="en"/>
        </w:rPr>
        <w:t xml:space="preserve"> the current state of RPAS for conservation purposes</w:t>
      </w:r>
      <w:r w:rsidR="00AD1784">
        <w:rPr>
          <w:lang w:val="en"/>
        </w:rPr>
        <w:t xml:space="preserve"> and respond to </w:t>
      </w:r>
      <w:r w:rsidR="00AD1784">
        <w:t xml:space="preserve">those </w:t>
      </w:r>
      <w:r w:rsidR="00AD1784" w:rsidRPr="007D461E">
        <w:t xml:space="preserve">common threats to </w:t>
      </w:r>
      <w:r w:rsidR="00AD1784">
        <w:t xml:space="preserve">PAs were </w:t>
      </w:r>
      <w:r w:rsidR="00063925">
        <w:t xml:space="preserve">factors linked to </w:t>
      </w:r>
      <w:r w:rsidR="00723A03">
        <w:t xml:space="preserve">effective </w:t>
      </w:r>
      <w:r w:rsidR="00AD1784">
        <w:t>management can leverage from RPAS</w:t>
      </w:r>
      <w:r w:rsidR="007B5882">
        <w:rPr>
          <w:lang w:val="en"/>
        </w:rPr>
        <w:t xml:space="preserve"> capabilities.</w:t>
      </w:r>
    </w:p>
    <w:p w:rsidR="004D5E3A" w:rsidRDefault="0052773D" w:rsidP="00E5207C">
      <w:pPr>
        <w:pStyle w:val="Ttulo1"/>
      </w:pPr>
      <w:r w:rsidRPr="00167BF5">
        <w:t>Methods</w:t>
      </w:r>
    </w:p>
    <w:p w:rsidR="00D840D2" w:rsidRPr="00ED2190" w:rsidRDefault="007C51F5" w:rsidP="00E5207C">
      <w:pPr>
        <w:pStyle w:val="Paragraph"/>
      </w:pPr>
      <w:r>
        <w:t>A</w:t>
      </w:r>
      <w:r w:rsidR="0052773D" w:rsidRPr="00167BF5">
        <w:t xml:space="preserve"> bibliographical review (see PRISMA Flowchart) of scientific articles, gray </w:t>
      </w:r>
      <w:r w:rsidR="007F476F">
        <w:t>literature, postgraduate theses and</w:t>
      </w:r>
      <w:r w:rsidR="0052773D" w:rsidRPr="00167BF5">
        <w:t xml:space="preserve"> websites was carried out, following a similar line to other related studies</w:t>
      </w:r>
      <w:r w:rsidR="00807609" w:rsidRPr="00167BF5">
        <w:t xml:space="preserve"> </w:t>
      </w:r>
      <w:r w:rsidR="00807609" w:rsidRPr="00167BF5">
        <w:fldChar w:fldCharType="begin" w:fldLock="1"/>
      </w:r>
      <w:r w:rsidR="00E70CF4">
        <w:instrText>ADDIN CSL_CITATION { "citationID" : "CZxLh1ZW", "citationItems" : [ { "id" : "ITEM-1", "itemData" : { "DOI" : "10.1111/mam.12046", "ISSN" : "03051838",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"ITEM-1", "issue" : "4", "issued" : { "date-parts" : [ [ "2015", "10" ] ] }, "page" : "239-252", "title" : "Are unmanned aircraft systems (UASs) the future of wildlife monitoring? A review of accomplishments and challenges", "type" : "article-journal", "volume" : "45" }, "uri" : [ "http://www.mendeley.com/documents/?uuid=138026e7-6a88-39f8-8fb2-42f90bd5fc62" ], "uris" : [ "http://www.mendeley.com/documents/?uuid=138026e7-6a88-39f8-8fb2-42f90bd5fc62" ] }, { "id" : "ITEM-2",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"ITEM-2",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"ITEM-3", "itemData" : { "DOI" : "10.1371/journal.pone.0178448",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w:instrText>
      </w:r>
      <w:r w:rsidR="00E70CF4" w:rsidRPr="00292FF7">
        <w:rPr>
          <w:lang w:val="es-ES"/>
        </w:rPr>
        <w:instrText>icle" : "", "fami</w:instrText>
      </w:r>
      <w:r w:rsidR="00E70CF4" w:rsidRPr="00747B91">
        <w:rPr>
          <w:lang w:val="es-ES"/>
        </w:rPr>
        <w:instrText>ly" : "Negro", "given" : "Juan Jos\u00e9", "non-dropping-particle" : "", "parse-names" : false, "suffix" : "" }, { "dropping-particle" : "", "family" : "Tablado", "given" : "Zulima", "non-dropping-particle" : "", "parse-names" : false, "suffix" : "" } ], "container-title" : "PLoS ONE", "id" : "ITEM-3", "issue" : "6", "issued" : { "date-parts" : [ [ "2017" ] ] }, "title" : "Unmanned aircraft systems as a new source of disturbance for wildlife: A systematic review", "type" : "article-journal", "volume" : "12" }, "uri" : [ "http://www.mendeley.com/documents/?uuid=27c72828-de41-47bf-99e7-9a20bb41c52d" ], "uris" : [ "http://www.mendeley.com/documents/?uuid=27c72828-de41-47bf-99e7-9a20bb41c52d" ] } ], "mendeley" : { "formattedCitation" : "(Linchant et al. 2015b; Christie et al. 2016; Mulero-P\u00e1zm\u00e1ny et al. 2017)", "plainTextFormattedCitation" : "(Linchant et al. 2015b; Christie et al. 2016; Mulero-P\u00e1zm\u00e1ny et al. 2017)", "previouslyFormattedCitation" : "(Linchant et al. 2015b; Christie et al. 2016; Mulero-P\u00e1zm\u00e1ny et al. 2017)" }, "properties" : { "formattedCitation" : "{\\rtf (Linchant et\\uc0\\u160{}al. 2015; Christie et\\uc0\\u160{}al. 2016; Mulero-P\\uc0\\u225{}zm\\uc0\\u225{}ny et\\uc0\\u160{}al. 2017)}", "noteIndex" : 0, "plainCitation" : "(Linchant et\u00a0al. 2015; Christie et\u00a0al. 2016; Mulero-P\u00e1zm\u00e1ny et\u00a0al. 2017)" }, "schema" : "https://github.com/citation-style-language/schema/raw/master/csl-citation.json" }</w:instrText>
      </w:r>
      <w:r w:rsidR="00807609" w:rsidRPr="00167BF5">
        <w:fldChar w:fldCharType="separate"/>
      </w:r>
      <w:r w:rsidR="00E70CF4" w:rsidRPr="00E70CF4">
        <w:rPr>
          <w:noProof/>
          <w:lang w:val="es-ES"/>
        </w:rPr>
        <w:t>(Linchant et al. 2015b; Christie et al. 2016; Mulero-Pázmány et al. 2017)</w:t>
      </w:r>
      <w:r w:rsidR="00807609" w:rsidRPr="00167BF5">
        <w:fldChar w:fldCharType="end"/>
      </w:r>
      <w:r w:rsidR="00807609" w:rsidRPr="00167BF5">
        <w:rPr>
          <w:lang w:val="es-ES"/>
        </w:rPr>
        <w:t xml:space="preserve">. </w:t>
      </w:r>
      <w:r w:rsidR="0052773D" w:rsidRPr="00167BF5">
        <w:t>Last reference revised was publish</w:t>
      </w:r>
      <w:r w:rsidR="00472E8E">
        <w:t xml:space="preserve">ed on </w:t>
      </w:r>
      <w:r w:rsidR="00A048FD">
        <w:t>X</w:t>
      </w:r>
      <w:r w:rsidR="00472E8E">
        <w:t>, 2017. The main tool</w:t>
      </w:r>
      <w:r w:rsidR="0052773D" w:rsidRPr="00167BF5">
        <w:t xml:space="preserve"> for selecting bibliography </w:t>
      </w:r>
      <w:r w:rsidR="00472E8E">
        <w:t xml:space="preserve">was </w:t>
      </w:r>
      <w:r w:rsidR="00E65ED9">
        <w:lastRenderedPageBreak/>
        <w:t>Google Sch</w:t>
      </w:r>
      <w:r w:rsidR="00537AD5">
        <w:t>olar.</w:t>
      </w:r>
      <w:r w:rsidR="0052773D" w:rsidRPr="00167BF5">
        <w:t xml:space="preserve"> Key search criteria, primarily in English, </w:t>
      </w:r>
      <w:r w:rsidR="00E44136">
        <w:t>encompass</w:t>
      </w:r>
      <w:r w:rsidR="0052773D" w:rsidRPr="00167BF5">
        <w:t xml:space="preserve"> RPAS in their various meanings and acronyms, reflecting the varied terminology used</w:t>
      </w:r>
      <w:r w:rsidR="00B10B17">
        <w:t xml:space="preserve">. </w:t>
      </w:r>
      <w:r w:rsidR="00A077A2">
        <w:t xml:space="preserve">Keywords </w:t>
      </w:r>
      <w:r w:rsidR="00406BA4">
        <w:t xml:space="preserve">were </w:t>
      </w:r>
      <w:r w:rsidR="00406BA4" w:rsidRPr="00167BF5">
        <w:t>combined</w:t>
      </w:r>
      <w:r w:rsidR="00D004B5">
        <w:t xml:space="preserve"> </w:t>
      </w:r>
      <w:r w:rsidR="0052773D" w:rsidRPr="00167BF5">
        <w:t xml:space="preserve">with terms referring to </w:t>
      </w:r>
      <w:r w:rsidR="00DA60A0">
        <w:t xml:space="preserve">threats </w:t>
      </w:r>
      <w:r w:rsidR="003B124B">
        <w:t xml:space="preserve">and </w:t>
      </w:r>
      <w:r w:rsidR="00DA60A0">
        <w:t xml:space="preserve">common </w:t>
      </w:r>
      <w:r w:rsidR="006062B8">
        <w:t xml:space="preserve">conservation </w:t>
      </w:r>
      <w:r w:rsidR="00DA60A0">
        <w:t>measurements</w:t>
      </w:r>
      <w:r w:rsidR="003B124B">
        <w:t xml:space="preserve"> </w:t>
      </w:r>
      <w:r w:rsidR="00500D42">
        <w:t xml:space="preserve">in </w:t>
      </w:r>
      <w:r w:rsidR="00DA60A0">
        <w:t>PAs</w:t>
      </w:r>
      <w:r w:rsidR="00500D42">
        <w:t xml:space="preserve"> (see table 1)</w:t>
      </w:r>
      <w:r w:rsidR="005A6770">
        <w:t xml:space="preserve"> using logical disjunctions</w:t>
      </w:r>
      <w:r w:rsidR="0052773D" w:rsidRPr="00167BF5">
        <w:t xml:space="preserve">. </w:t>
      </w:r>
      <w:r w:rsidR="009166E3">
        <w:t xml:space="preserve"> </w:t>
      </w:r>
      <w:r w:rsidR="00C71D25">
        <w:t>A total of X search terms and X combinations were applied.</w:t>
      </w:r>
      <w:r w:rsidR="003843D2">
        <w:t xml:space="preserve"> A</w:t>
      </w:r>
      <w:r w:rsidR="003843D2" w:rsidRPr="00C23985">
        <w:t xml:space="preserve"> sweep of bibliographical citations and related articles</w:t>
      </w:r>
      <w:r w:rsidR="003843D2">
        <w:t xml:space="preserve"> was performed and further</w:t>
      </w:r>
      <w:r w:rsidR="007962BD">
        <w:t xml:space="preserve"> complemented with some other recent references found elsewhere (Research Gate,</w:t>
      </w:r>
      <w:r w:rsidR="007962BD" w:rsidRPr="00167BF5">
        <w:t xml:space="preserve"> Mendeley Desktop, </w:t>
      </w:r>
      <w:r w:rsidR="007962BD">
        <w:t xml:space="preserve">Review articles, </w:t>
      </w:r>
      <w:r w:rsidR="007962BD" w:rsidRPr="00167BF5">
        <w:t>Internet search engines</w:t>
      </w:r>
      <w:r w:rsidR="007962BD">
        <w:t>)</w:t>
      </w:r>
      <w:r w:rsidR="007962BD" w:rsidRPr="00167BF5">
        <w:t>.</w:t>
      </w:r>
      <w:r w:rsidR="007962BD">
        <w:t xml:space="preserve"> After removing duplicated</w:t>
      </w:r>
      <w:r w:rsidR="003843D2">
        <w:t xml:space="preserve"> results,</w:t>
      </w:r>
      <w:r w:rsidR="007962BD">
        <w:t xml:space="preserve"> more than</w:t>
      </w:r>
      <w:r w:rsidR="00F6778D">
        <w:t xml:space="preserve"> </w:t>
      </w:r>
      <w:r w:rsidR="007962BD">
        <w:t>500</w:t>
      </w:r>
      <w:r w:rsidR="00B661BF">
        <w:t xml:space="preserve"> </w:t>
      </w:r>
      <w:r w:rsidR="007962BD">
        <w:t>articles were</w:t>
      </w:r>
      <w:r w:rsidR="00B661BF">
        <w:t xml:space="preserve"> </w:t>
      </w:r>
      <w:r w:rsidR="003843D2">
        <w:t xml:space="preserve">collected. </w:t>
      </w:r>
      <w:r w:rsidR="0052773D" w:rsidRPr="00167BF5">
        <w:t xml:space="preserve">The </w:t>
      </w:r>
      <w:r w:rsidR="006D60BC">
        <w:t>remaining</w:t>
      </w:r>
      <w:r w:rsidR="0052773D" w:rsidRPr="00167BF5">
        <w:t xml:space="preserve"> publications (x) were </w:t>
      </w:r>
      <w:r w:rsidR="001E06F4">
        <w:t>grouped</w:t>
      </w:r>
      <w:r w:rsidR="0093369B" w:rsidRPr="00167BF5">
        <w:t xml:space="preserve"> according to</w:t>
      </w:r>
      <w:r w:rsidR="001E06F4">
        <w:t xml:space="preserve"> the following categories</w:t>
      </w:r>
      <w:r w:rsidR="0052773D" w:rsidRPr="00167BF5">
        <w:t xml:space="preserve">: "wildlife monitoring and management", for feasibility studies facing alternative </w:t>
      </w:r>
      <w:r w:rsidR="0099443A">
        <w:t xml:space="preserve">fauna </w:t>
      </w:r>
      <w:r w:rsidR="0052773D" w:rsidRPr="00167BF5">
        <w:t xml:space="preserve">population surveys and </w:t>
      </w:r>
      <w:r w:rsidR="00E61110">
        <w:t xml:space="preserve">tracking methods; </w:t>
      </w:r>
      <w:r w:rsidR="0052773D" w:rsidRPr="00167BF5">
        <w:t>"monitoring and mapping of terrestrial and aqua</w:t>
      </w:r>
      <w:r w:rsidR="00C6632B">
        <w:t xml:space="preserve">tic ecosystems", for </w:t>
      </w:r>
      <w:r w:rsidR="0052773D" w:rsidRPr="00167BF5">
        <w:t xml:space="preserve">habitat </w:t>
      </w:r>
      <w:r w:rsidR="00C6632B">
        <w:t>surveys</w:t>
      </w:r>
      <w:r w:rsidR="0052773D" w:rsidRPr="00167BF5">
        <w:t xml:space="preserve">; "Law enforcement" encompasses </w:t>
      </w:r>
      <w:r w:rsidR="000620C1">
        <w:t xml:space="preserve">monitoring </w:t>
      </w:r>
      <w:r w:rsidR="0052773D" w:rsidRPr="00167BF5">
        <w:t>p</w:t>
      </w:r>
      <w:r w:rsidR="000620C1">
        <w:t xml:space="preserve">oaching, illegal logging and other illicit </w:t>
      </w:r>
      <w:r w:rsidR="00E44136">
        <w:t>activities; "E</w:t>
      </w:r>
      <w:r w:rsidR="0052773D" w:rsidRPr="00167BF5">
        <w:t xml:space="preserve">cotourism" </w:t>
      </w:r>
      <w:r w:rsidR="000C11F3">
        <w:t xml:space="preserve">is restricted </w:t>
      </w:r>
      <w:r w:rsidR="0052773D" w:rsidRPr="00167BF5">
        <w:t>to recreational activities and visitors management; "</w:t>
      </w:r>
      <w:r w:rsidR="001F1801">
        <w:t xml:space="preserve">Environmental </w:t>
      </w:r>
      <w:r w:rsidR="0052773D" w:rsidRPr="00167BF5">
        <w:t xml:space="preserve"> </w:t>
      </w:r>
      <w:r w:rsidR="001F1801">
        <w:t>management</w:t>
      </w:r>
      <w:r w:rsidR="0052773D" w:rsidRPr="00167BF5">
        <w:t xml:space="preserve"> and </w:t>
      </w:r>
      <w:r w:rsidR="00483238">
        <w:t>emergency response</w:t>
      </w:r>
      <w:r w:rsidR="0052773D" w:rsidRPr="00167BF5">
        <w:t xml:space="preserve">" </w:t>
      </w:r>
      <w:r w:rsidR="00D71D0C" w:rsidRPr="00167BF5">
        <w:t xml:space="preserve">span </w:t>
      </w:r>
      <w:r w:rsidR="005356FE">
        <w:t xml:space="preserve">from </w:t>
      </w:r>
      <w:r w:rsidR="009F33A8">
        <w:t>environmental</w:t>
      </w:r>
      <w:r w:rsidR="00A942CC">
        <w:t xml:space="preserve"> monitoring, </w:t>
      </w:r>
      <w:r w:rsidR="00F275B4">
        <w:t xml:space="preserve">risk </w:t>
      </w:r>
      <w:r w:rsidR="00483238">
        <w:t>assessment</w:t>
      </w:r>
      <w:r w:rsidR="00F275B4">
        <w:t xml:space="preserve">, </w:t>
      </w:r>
      <w:r w:rsidR="0052773D" w:rsidRPr="00167BF5">
        <w:t xml:space="preserve">disaster </w:t>
      </w:r>
      <w:r w:rsidR="00F275B4">
        <w:t>response</w:t>
      </w:r>
      <w:r w:rsidR="000C11F3">
        <w:t xml:space="preserve"> </w:t>
      </w:r>
      <w:r w:rsidR="000C57AC">
        <w:t>to</w:t>
      </w:r>
      <w:r w:rsidR="000C11F3">
        <w:t xml:space="preserve"> search and rescue activities</w:t>
      </w:r>
      <w:r w:rsidR="00483238">
        <w:t xml:space="preserve">. </w:t>
      </w:r>
      <w:r w:rsidR="00DA60A0">
        <w:t>C</w:t>
      </w:r>
      <w:r w:rsidR="00483238">
        <w:t xml:space="preserve">ommon </w:t>
      </w:r>
      <w:r w:rsidR="00DA60A0">
        <w:t xml:space="preserve">challenges </w:t>
      </w:r>
      <w:r w:rsidR="00483238">
        <w:t>to above categories are summarize within l</w:t>
      </w:r>
      <w:r w:rsidR="009F5473">
        <w:t>egal</w:t>
      </w:r>
      <w:r w:rsidR="00483238">
        <w:t xml:space="preserve"> constraints and </w:t>
      </w:r>
      <w:r w:rsidR="009F5473" w:rsidRPr="00167BF5">
        <w:t>actions to minimize impact on fauna</w:t>
      </w:r>
      <w:r w:rsidR="00483238">
        <w:t>, while opera</w:t>
      </w:r>
      <w:r w:rsidR="009C1364">
        <w:t xml:space="preserve">tional costs and technological </w:t>
      </w:r>
      <w:r w:rsidR="007F35ED">
        <w:t>advances</w:t>
      </w:r>
      <w:r w:rsidR="009F5473" w:rsidRPr="00167BF5">
        <w:t xml:space="preserve"> are also considered, </w:t>
      </w:r>
      <w:r w:rsidR="00483238">
        <w:t xml:space="preserve">since all </w:t>
      </w:r>
      <w:r w:rsidR="009F5473" w:rsidRPr="00167BF5">
        <w:t>shape the feasibility of RPAS to approach conservation and environmental issues.</w:t>
      </w:r>
      <w:r w:rsidR="009F5473">
        <w:t xml:space="preserve"> </w:t>
      </w:r>
      <w:r w:rsidR="00CD39F4">
        <w:t xml:space="preserve">Recent </w:t>
      </w:r>
      <w:r w:rsidR="0045072C">
        <w:t>examples are</w:t>
      </w:r>
      <w:r w:rsidR="009F5473" w:rsidRPr="00167BF5">
        <w:t xml:space="preserve"> presented in tabular format</w:t>
      </w:r>
      <w:r w:rsidR="006A5ECC">
        <w:t xml:space="preserve"> (see table 2</w:t>
      </w:r>
      <w:r w:rsidR="005D510F">
        <w:t>)</w:t>
      </w:r>
      <w:r w:rsidR="009F5473" w:rsidRPr="00167BF5">
        <w:t xml:space="preserve">, identifying where the study was conducted, the expected accomplishments and technical specifications of the aerial platform. After exposing main results, </w:t>
      </w:r>
      <w:r w:rsidR="00EC7713" w:rsidRPr="00167BF5">
        <w:t>gaps are identified and possible scenarios for implementing RPAS as essential tools to help achieve conservation goals i</w:t>
      </w:r>
      <w:r w:rsidR="00EC7713">
        <w:t>n protected areas are suggested</w:t>
      </w:r>
      <w:r w:rsidR="00D840D2">
        <w:t xml:space="preserve">, </w:t>
      </w:r>
      <w:r w:rsidR="00D840D2" w:rsidRPr="00167BF5">
        <w:t>highlighting some trends and opportunities that apparently have not yet been adequately exploited.</w:t>
      </w:r>
    </w:p>
    <w:p w:rsidR="004D5E3A" w:rsidRPr="00167BF5" w:rsidRDefault="004D5E3A" w:rsidP="00F65B6D">
      <w:pPr>
        <w:pStyle w:val="Newparagraph"/>
      </w:pPr>
    </w:p>
    <w:p w:rsidR="00790D2B" w:rsidRPr="0086433B" w:rsidRDefault="0052773D" w:rsidP="0086433B">
      <w:pPr>
        <w:pStyle w:val="Ttulo1"/>
        <w:rPr>
          <w:rFonts w:cs="Times New Roman"/>
        </w:rPr>
      </w:pPr>
      <w:bookmarkStart w:id="4" w:name="results"/>
      <w:bookmarkEnd w:id="4"/>
      <w:r w:rsidRPr="00167BF5">
        <w:rPr>
          <w:rFonts w:cs="Times New Roman"/>
        </w:rPr>
        <w:t>Results</w:t>
      </w:r>
      <w:r w:rsidR="005E18A0">
        <w:t xml:space="preserve"> and discussion</w:t>
      </w:r>
    </w:p>
    <w:p w:rsidR="004D5E3A" w:rsidRPr="00167BF5" w:rsidRDefault="0052773D" w:rsidP="00253C80">
      <w:pPr>
        <w:pStyle w:val="Ttulo2"/>
      </w:pPr>
      <w:bookmarkStart w:id="5" w:name="wildlife-monitoring-and-management"/>
      <w:bookmarkEnd w:id="5"/>
      <w:r w:rsidRPr="00167BF5">
        <w:t>Wildlife Monitoring and Management</w:t>
      </w:r>
    </w:p>
    <w:p w:rsidR="005E18A0" w:rsidRPr="000261A5" w:rsidRDefault="00DD7C84" w:rsidP="00F02B07">
      <w:pPr>
        <w:pStyle w:val="Paragraph"/>
        <w:rPr>
          <w:b/>
        </w:rPr>
      </w:pPr>
      <w:r w:rsidRPr="00DD7C84">
        <w:t>Wildlife surveys are considered essential for effectiv</w:t>
      </w:r>
      <w:r>
        <w:t>e management of</w:t>
      </w:r>
      <w:r w:rsidR="003B124B">
        <w:t xml:space="preserve"> PAs</w:t>
      </w:r>
      <w:r>
        <w:t xml:space="preserve">. </w:t>
      </w:r>
      <w:r w:rsidR="005E18A0" w:rsidRPr="00167BF5">
        <w:t xml:space="preserve">RPAS </w:t>
      </w:r>
      <w:r w:rsidR="00E82E4C">
        <w:t>have mostly been applied for surveying</w:t>
      </w:r>
      <w:r w:rsidR="005E18A0">
        <w:t xml:space="preserve"> </w:t>
      </w:r>
      <w:r w:rsidR="0052773D" w:rsidRPr="00167BF5">
        <w:t>large and medium size terrestrial mammals</w:t>
      </w:r>
      <w:r w:rsidR="001F1801">
        <w:t xml:space="preserve"> </w:t>
      </w:r>
      <w:r w:rsidR="00807609" w:rsidRPr="00167BF5">
        <w:fldChar w:fldCharType="begin" w:fldLock="1"/>
      </w:r>
      <w:r w:rsidR="00716D04">
        <w:instrText>ADDIN CSL_CITATION { "citationID" : "FrLaPshT", "citationItems" : [ { "id" : "ITEM-1", "itemData" : { "DOI" : "10.1371/ journal.pone.0054700", "abstract" : "The use of a UAS (Unmanned Aircraft System) was tested to survey large mammals in the Nazinga Game Ranch in the south of Burkina Faso. The Gatewing6100TM equipped with a Ricoh GR III camera was used to test animal reaction as the UAS passed, and visibility on the images. No reaction was recorded as the UAS passed at a height of 100 m. Observations, made on a set of more than 7000 images, revealed that only elephants (Loxodonta africana) were easily visible while medium and small sized mammals were not. The easy observation of elephants allows experts to enumerate them on images acquired at a height of 100 m. We, therefore, implemented an aerial strip sample count along transects used for the annual wildlife foot count. A total of 34 elephants were recorded on 4 transects, each overflown twice. The elephant density was estimated at 2.47 elephants/km2 with a coefficient of variation (CV%) of 36.10%. The main drawback of our UAS was its low autonomy (45 min). Increased endurance of small UAS is required to replace manned aircraft survey of large areas (about 1000 km of transect per day vs 40 km for our UAS). The monitoring strategy should be adapted according to the sampling plan. Also, the UAS is as expensive as a second-hand light aircraft. However the logistic and flight implementation are easier, the running costs are lower and its use is safer. Technological evolution will make civil UAS more efficient, allowing them to compete with light aircraft for aerial wildlife surveys.", "author" : [ { "dropping-particle" : "", "family" : "Jain", "given" : "Mukesh", "non-dropping-particle" : "", "parse-names" : false, "suffix" : "" } ], "container-title" : "PLoS ONE", "id" : "ITEM-1", "issued" : { "date-parts" : [ [ "2013" ] ] }, "title" : "Unmanned Aerial Survey of Elephants", "type" : "article-journal" }, "uri" : [ "http://www.mendeley.com/documents/?uuid=8ed83a90-8c12-4416-92c0-b77a96526cb0" ], "uris" : [ "http://www.mendeley.com/documents/?uuid=8ed83a90-8c12-4416-92c0-b77a96526cb0" ] }, { "id" : "ITEM-2",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"ITEM-2", "issue" : "12", "issued" : { "date-parts" : [ [ "2014" ] ] }, "page" : "1-17", "title" : "Unmanned aircraft systems for studying spatial abundance of ungulates: Relevance to spatial epidemiology", "type" : "article-journal", "volume" : "9" }, "uri" : [ "http://www.mendeley.com/documents/?uuid=cc0d21be-aa66-4113-a385-8b96c1a54f71" ], "uris" : [ "http://www.mendeley.com/documents/?uuid=cc0d21be-aa66-4113-a385-8b96c1a54f71" ] } ], "mendeley" : { "formattedCitation" : "(Jain 2013; Barasona et al. 2014)", "plainTextFormattedCitation" : "(Jain 2013; Barasona et al. 2014)", "previouslyFormattedCitation" : "(Jain 2013; Barasona et al. 2014)" }, "properties" : { "formattedCitation" : "{\\rtf (Jain 2013; Barasona et\\uc0\\u160{}al. 2014)}", "noteIndex" : 0, "plainCitation" : "(Jain 2013; Barasona et\u00a0al. 2014)" }, "schema" : "https://github.com/citation-style-language/schema/raw/master/csl-citation.json" }</w:instrText>
      </w:r>
      <w:r w:rsidR="00807609" w:rsidRPr="00167BF5">
        <w:fldChar w:fldCharType="separate"/>
      </w:r>
      <w:r w:rsidR="00716D04" w:rsidRPr="00716D04">
        <w:rPr>
          <w:noProof/>
        </w:rPr>
        <w:t>(Jain 2013; Barasona et al. 2014)</w:t>
      </w:r>
      <w:r w:rsidR="00807609" w:rsidRPr="00167BF5">
        <w:fldChar w:fldCharType="end"/>
      </w:r>
      <w:r w:rsidR="00807609" w:rsidRPr="00167BF5">
        <w:t xml:space="preserve">, </w:t>
      </w:r>
      <w:r w:rsidR="0052773D" w:rsidRPr="00167BF5">
        <w:t>birds</w:t>
      </w:r>
      <w:r w:rsidR="00807609" w:rsidRPr="00167BF5">
        <w:t xml:space="preserve"> </w:t>
      </w:r>
      <w:r w:rsidR="00807609" w:rsidRPr="00167BF5">
        <w:fldChar w:fldCharType="begin" w:fldLock="1"/>
      </w:r>
      <w:r w:rsidR="009C274E">
        <w:instrText>ADDIN CSL_CITATION { "citationID" : "IwX5ZECn", "citationItems" : [ { "id" : "ITEM-1", "itemData" : { "DOI" : "10.1642/AUK-16-216.1", "author" : [ { "dropping-particle" : "", "family" : "Wilson", "given" : "Andrew M", "non-dropping-particle" : "", "parse-names" : false, "suffix" : "" }, { "dropping-particle" : "", "family" : "Barr", "given" : "Janine", "non-dropping-particle" : "", "parse-names" : false, "suffix" : "" }, { "dropping-particle" : "", "family" : "Zagorski", "given" : "Megan", "non-dropping-particle" : "", "parse-names" : false, "suffix" : "" } ], "container-title" : "The Auk", "id" : "ITEM-1", "issue" : "2", "issued" : { "date-parts" : [ [ "2017" ] ] }, "page" : "350-362", "title" : "The feasibility of counting songbirds using unmanned aerial vehicles", "type" : "article-journal", "volume" : "134" }, "uri" : [ "http://www.mendeley.com/documents/?uuid=d1897de7-ec1a-423a-b69f-f4c07c7e6c2a" ], "uris" : [ "http://www.mendeley.com/documents/?uuid=d1897de7-ec1a-423a-b69f-f4c07c7e6c2a" ] }, { "id" : "ITEM-2", "itemData" : { "DOI" : "10.1038/srep22574", "ISBN" : "2045-2322", "ISSN" : "2045-2322", "PMID" : "26986721", "abstract" : "Unmanned aerial vehicles (UAVs) represent a new frontier in environmental research. Their use has the potential to revolutionise the field if they prove capable of improving data quality or the ease with which data are collected beyond traditional methods. We apply UAV technology to wildlife monitoring in tropical and polar environments and demonstrate that UAV-derived counts of colony nesting birds are an order of magnitude more precise than traditional ground counts. The increased count precision afforded by UAVs, along with their ability to survey hard-to-reach populations and places, will likely drive many wildlife monitoring projects that rely on population counts to transition from traditional methods to UAV technology. Careful consideration will be required to ensure the coherence of historic data sets with new UAV-derived data and we propose a method for determining the number of duplicated (concurrent UAV and ground counts) sampling points needed to achieve data compatibility.", "author" : [ { "dropping-particle" : "", "family" : "Hodgson", "given" : "Jarrod C", "non-dropping-particle" : "", "parse-names" : false, "suffix" : "" }, { "dropping-particle" : "", "family" : "Baylis", "given" : "Shane M", "non-dropping-particle" : "", "parse-names" : false, "suffix" : "" }, { "dropping-particle" : "", "family" : "Mott", "given" : "Rowan", "non-dropping-particle" : "", "parse-names" : false, "suffix" : "" }, { "dropping-particle" : "", "family" : "Herrod", "given" : "Ashley", "non-dropping-particle" : "", "parse-names" : false, "suffix" : "" }, { "dropping-particle" : "", "family" : "Clarke", "given" : "Rohan H", "non-dropping-particle" : "", "parse-names" : false, "suffix" : "" } ], "container-title" : "Scientific Reports", "id" : "ITEM-2", "issue" : "March", "issued" : { "date-parts" : [ [ "2016" ] ] }, "page" : "22574", "publisher" : "Nature Publishing Group", "title" : "Precision wildlife monitoring using unmanned aerial vehicles", "type" : "article-journal", "volume" : "6" }, "uri" : [ "http://www.mendeley.com/documents/?uuid=a32ba1ba-435b-4e84-b7b7-b86cf9e0d3a0" ], "uris" : [ "http://www.mendeley.com/documents/?uuid=a32ba1ba-435b-4e84-b7b7-b86cf9e0d3a0" ] }, { "id" : "ITEM-3",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"ITEM-3",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"ITEM-4", "itemData" : { "DOI" : "10.1111/j.1474-919X.2011.01177.x", "ISBN" : "1474-919X", "ISSN" : "00191019", "abstract" : "Unmanned aircraft systems (UAS) are remote-controlled devices capable of collecting information from difficult-to-access places while minimizing disturbance. Although UAS are increasingly used in many research disciplines, their application to wildlife research remains to be explored in depth. Here, we report on the use of a small UAS to monitor temporal changes in breeding population size in a Black-headed Gull Chroicocephalus ridibundus colony. This method makes it possible to obtain georeferenced data on nest locations without causing colony disturbance, which would not otherwise be possible via direct ground observations. {\u00a9} 2011 The Authors. Ibis {\u00a9} 2011 British Ornithologists' Union.", "author" : [ { "dropping-particle" : "", "family" : "Sard\u00e0-Palomera", "given" : "Francesc", "non-dropping-particle" : "", "parse-names" : false, "suffix" : "" }, { "dropping-particle" : "", "family" : "Bota", "given" : "Gerard", "non-dropping-particle" : "", "parse-names" : false, "suffix" : "" }, { "dropping-particle" : "", "family" : "Vi\u00f1olo", "given" : "Carlos", "non-dropping-particle" : "", "parse-names" : false, "suffix" : "" }, { "dropping-particle" : "", "family" : "Pallar\u00e9s", "given" : "Oriol", "non-dropping-particle" : "", "parse-names" : false, "suffix" : "" }, { "dropping-particle" : "", "family" : "Sazatornil", "given" : "V\u00edctor", "non-dropping-particle" : "", "parse-names" : false, "suffix" : "" }, { "dropping-particle" : "", "family" : "Brotons", "given" : "Llu\u00eds", "non-dropping-particle" : "", "parse-names" : false, "suffix" : "" }, { "dropping-particle" : "", "family" : "Gom\u00e1riz", "given" : "Spartacus", "non-dropping-particle" : "", "parse-names" : false, "suffix" : "" }, { "dropping-particle" : "", "family" : "Sard\u00e0", "given" : "Francesc", "non-dropping-particle" : "", "parse-names" : false, "suffix" : "" } ], "container-title" : "Ibis", "id" : "ITEM-4", "issue" : "1", "issued" : { "date-parts" : [ [ "2012" ] ] }, "page" : "177-183", "title" : "Fine-scale bird monitoring from light unmanned aircraft systems", "type" : "article-journal", "volume" : "154" }, "uri" : [ "http://www.mendeley.com/documents/?uuid=9f95d1f0-5338-4390-9803-383558a41ffa" ], "uris" : [ "http://www.mendeley.com/documents/?uuid=9f95d1f0-5338-4390-9803-383558a41ffa" ] }, { "id" : "ITEM-5", "itemData" : { "DOI" : "10.1675/063.035.0119", "ISBN" : "1524-4695", "ISSN" : "1524-4695", "abstract" : "Small off-the-shelf unmanned aircraft systems (UAS) could prove useful for surveying waterbirds. A low-end model was evaluated for surveying flocks of Canada Geese (Branta canadensis) and Snow Geese (Chen caerule- scens) by comparing photographic counts from repeated flybys to repeated visual ground counts. Due to low contrast of Canada Geese with the ground, UAS counts based on confident detections only had a lower mean than ground counts for five out of six flocks ({&gt;}30{%} lower for three flocks) and coefficients of variation (CV) ranging from 11-106{%}, compared to 1-6{%} for ground counts. Conversely, UAS counts of high-contrast Snow Geese were 60{%} higher on aver- age and less variable (CV = 1-6{%}) than ground counts (CV = 11{%}). In some cases the aircraft likely detected birds that were not seen from the ground due to an obstructed view. Shortcomings of the UAS were mainly related to its unsophisticated imaging system compared to more expensive models. Otherwise, the UAS proved capable of being conveniently transported and deployed over flocks without causing them to flush. Further consideration should be given to off-the-shelf UAS for surveying waterbirds over small areas ({&lt;}5-km radius) that are difficult to survey from the ground or as an option for performing low-disturbance surveys.", "author" : [ { "dropping-particle" : "", "family" : "Chabot", "given" : "Dominique", "non-dropping-particle" : "", "parse-names" : false, "suffix" : "" }, { "dropping-particle" : "", "family" : "Bird", "given" : "David M", "non-dropping-particle" : "", "parse-names" : false, "suffix" : "" } ], "container-title" : "Waterbirds", "id" : "ITEM-5", "issue" : "1", "issued" : { "date-parts" : [ [ "2012" ] ] }, "page" : "170-174", "title" : "Evaluation of an off-the-shelf Unmanned Aircraft System for Surveying Flocks of Geese", "type" : "article-journal", "volume" : "35" }, "uri" : [ "http://www.mendeley.com/documents/?uuid=497e0aad-407f-43ff-b4ad-26e6a710cd34" ], "uris" : [ "http://www.mendeley.com/documents/?uuid=497e0aad-407f-43ff-b4ad-26e6a710cd34" ] }, { "id" : "ITEM-6", "itemData" : { "DOI" : "10.1139/juvs-2015-0006", "ISBN" : "2291-3467", "ISSN" : "2291-3467", "abstract" : "Penguins, and many other seabirds, often nest in the open in large colonies, and so are amenable to aerial survey. UAVs offer a flexible and inexpensive method of achieving this but, to date, few published examples are available. We present a protocol for acquiring aerial images of penguin colonies using UAVs and describe simple, open-source tools for processing these into counts. Our approach is demonstrated using a case study for a penguin colony in the Falkland Islands. We discuss the advantages and limitations of UAVs for penguin surveys and make recommendations for their wider application.", "author" : [ { "dropping-particle" : "", "family" : "Ratcliffe", "given" : "Norman", "non-dropping-particle" : "", "parse-names" : false, "suffix" : "" }, { "dropping-particle" : "", "family" : "Guihen", "given" : "Damien", "non-dropping-particle" : "", "parse-names" : false, "suffix" : "" }, { "dropping-particle" : "", "family" : "Robst", "given" : "Jeremy", "non-dropping-particle" : "", "parse-names" : false, "suffix" : "" }, { "dropping-particle" : "", "family" : "Crofts", "given" : "Sarah", "non-dropping-particle" : "", "parse-names" : false, "suffix" : "" }, { "dropping-particle" : "", "family" : "Stanworth", "given" : "Andrew", "non-dropping-particle" : "", "parse-names" : false, "suffix" : "" }, { "dropping-particle" : "", "family" : "Enderlein", "given" : "Peter", "non-dropping-particle" : "", "parse-names" : false, "suffix" : "" } ], "container-title" : "Journal of Unmanned Vehicle Systems", "id" : "ITEM-6", "issue" : "3", "issued" : { "date-parts" : [ [ "2015" ] ] }, "page" : "95-101", "title" : "A protocol for the aerial survey of penguin colonies using UAVs", "type" : "article-journal", "volume" : "3" }, "uris" : [ "http://www.mendeley.com/documents/?uuid=2767fb39-4581-4cce-bf17-eb43c9c97a37" ] } ], "mendeley" : { "formattedCitation" : "(A. M. Wilson, Barr, and Zagorski 2017; J. C. Hodgson et al. 2016; Christie et al. 2016; Sard\u00e0-Palomera et al. 2012; Chabot and Bird 2012; Ratcliffe et al. 2015)", "plainTextFormattedCitation" : "(A. M. Wilson, Barr, and Zagorski 2017; J. C. Hodgson et al. 2016; Christie et al. 2016; Sard\u00e0-Palomera et al. 2012; Chabot and Bird 2012; Ratcliffe et al. 2015)", "previouslyFormattedCitation" : "(A. M. Wilson, Barr, and Zagorski 2017; J. C. Hodgson et al. 2016; Christie et al. 2016; Sard\u00e0-Palomera et al. 2012; Chabot and Bird 2012; Ratcliffe et al. 2015)" }, "properties" : { "formattedCitation" : "{\\rtf (Wilson, Barr, y Zagorski 2017; Hodgson et\\uc0\\u160{}al. 2016; Christie et\\uc0\\u160{}al. 2016; Sard\\uc0\\u224{}-Palomera et\\uc0\\u160{}al. 2012; Chabot y Bird 2012)}", "noteIndex" : 0, "plainCitation" : "(Wilson, Barr, y Zagorski 2017; Hodgson et\u00a0al. 2016; Christie et\u00a0al. 2016; Sard\u00e0-Palomera et\u00a0al. 2012; Chabot y Bird 2012)" }, "schema" : "https://github.com/citation-style-language/schema/raw/master/csl-citation.json" }</w:instrText>
      </w:r>
      <w:r w:rsidR="00807609" w:rsidRPr="00167BF5">
        <w:fldChar w:fldCharType="separate"/>
      </w:r>
      <w:r w:rsidR="000261A5" w:rsidRPr="000261A5">
        <w:rPr>
          <w:noProof/>
        </w:rPr>
        <w:t>(A. M. Wilson, Barr, and Zagorski 2017; J. C. Hodgson et al. 2016; Christie et al. 2016; Sardà-Palomera et al. 2012; Chabot and Bird 2012; Ratcliffe et al. 2015)</w:t>
      </w:r>
      <w:r w:rsidR="00807609" w:rsidRPr="00167BF5">
        <w:fldChar w:fldCharType="end"/>
      </w:r>
      <w:r w:rsidR="001E6F0B">
        <w:t xml:space="preserve"> </w:t>
      </w:r>
      <w:r w:rsidR="00E82E4C">
        <w:t xml:space="preserve">, </w:t>
      </w:r>
      <w:r w:rsidR="0052773D" w:rsidRPr="00167BF5">
        <w:t>species relying on coastal and marine ecosystems</w:t>
      </w:r>
      <w:r w:rsidR="00896671" w:rsidRPr="00167BF5">
        <w:t xml:space="preserve"> </w:t>
      </w:r>
      <w:r w:rsidR="0052773D" w:rsidRPr="00167BF5">
        <w:t xml:space="preserve"> </w:t>
      </w:r>
      <w:r w:rsidR="000C0CBD" w:rsidRPr="00167BF5">
        <w:fldChar w:fldCharType="begin" w:fldLock="1"/>
      </w:r>
      <w:r w:rsidR="009C274E">
        <w:instrText>ADDIN CSL_CITATION { "citationID" : "9Ao9i531", "citationItems" : [ { "id" : "ITEM-1", "itemData" : { "DOI" : "10.1093/icesjms/fsx100", "ISSN" : "1054-3139", "author" : [ { "dropping-particle" : "", "family" : "Colefax", "given" : "Andrew P.", "non-dropping-particle" : "", "parse-names" : false, "suffix" : "" }, { "dropping-particle" : "", "family" : "Butcher", "given" : "Paul A.", "non-dropping-particle" : "", "parse-names" : false, "suffix" : "" }, { "dropping-particle" : "", "family" : "Kelaher", "given" : "Brendan P.", "non-dropping-particle" : "", "parse-names" : false, "suffix" : "" } ], "container-title" : "ICES Journal of Marine Science", "id" : "ITEM-1", "issued" : { "date-parts" : [ [ "2017" ] ] }, "title" : "The potential for unmanned aerial vehicles (UAVs) to conduct marine fauna surveys in place of manned aircraft", "type" : "article-journal" }, "uri" : [ "http://www.mendeley.com/documents/?uuid=d942e2b6-bfc8-4664-bfcd-53642eb43c44" ], "uris" : [ "http://www.mendeley.com/documents/?uuid=d942e2b6-bfc8-4664-bfcd-53642eb43c44" ] }, { "id" : "ITEM-2", "itemData" : { "DOI" : "10.1002/eap.1519", "author" : [ { "dropping-particle" : "", "family" : "Hodgson", "given" : "Amanda", "non-dropping-particle" : "", "parse-names" : false, "suffix" : "" }, { "dropping-particle" : "", "family" : "Peel", "given" : "David", "non-dropping-particle" : "", "parse-names" : false, "suffix" : "" }, { "dropping-particle" : "", "family" : "Kelly", "given" : "Natalie", "non-dropping-particle" : "", "parse-names" : false, "suffix" : "" } ], "container-title" : "Ecological Applications", "id" : "ITEM-2", "issue" : "4", "issued" : { "date-parts" : [ [ "2017" ] ] }, "page" : "1253-1267", "title" : "Unmanned aerial vehicles for surveying marine fauna: assessing detection probability", "type" : "article-journal", "volume" : "27" }, "uri" : [ "http://www.mendeley.com/documents/?uuid=b0298e9f-f8d8-425b-aca1-fa78e6685f4a" ], "uris" : [ "http://www.mendeley.com/documents/?uuid=b0298e9f-f8d8-425b-aca1-fa78e6685f4a" ] }, { "id" : "ITEM-3", "itemData" : { "DOI" : "10.1139/juvs-2014-0014", "ISSN" : "2291-3467", "abstract" : "Unmanned aerial systems (UAS) have the potential to collect high-resolution photographs of marine mammals for life-history studies without disturbing the species being studied. We conducted a pilot study near Igloolik, Nunavut, in early July 2013 to collect identification-quality photographs of bowhead whales and record the responses of the whales to overflights by an UAS. Operating under a restrictive line-of-sight permit from Transport Canada, we successfully collected high quality photographs of bowhead whales and none of the whales overflown responded to the overflights in an observable manner. If the UAS were operated under a beyond-line-of-sight permit, the UAS could be used to search for whales ahead of and to the side of the survey vessels making it more efficient to find whales to photograph. Even when operating under the restrictive line-of-sight permit, large numbers of whales could be photographed, which would provide important life-history information on the poorly studied Eastern Canada \u2013 We...", "author" : [ { "dropping-particle" : "", "family" : "Koski", "given" : "William R.", "non-dropping-particle" : "", "parse-names" : false, "suffix" : "" }, { "dropping-particle" : "", "family" : "Gamage", "given" : "Gayan", "non-dropping-particle" : "", "parse-names" : false, "suffix" : "" }, { "dropping-particle" : "", "family" : "Davis", "given" : "Andrew R.", "non-dropping-particle" : "", "parse-names" : false, "suffix" : "" }, { "dropping-particle" : "", "family" : "Mathews", "given" : "Tony", "non-dropping-particle" : "", "parse-names" : false, "suffix" : "" }, { "dropping-particle" : "", "family" : "LeBlanc", "given" : "Bernard", "non-dropping-particle" : "", "parse-names" : false, "suffix" : "" }, { "dropping-particle" : "", "family" : "Ferguson", "given" : "Steven H.", "non-dropping-particle" : "", "parse-names" : false, "suffix" : "" } ], "container-title" : "Journal of Unmanned Vehicle Systems", "id" : "ITEM-3", "issue" : "1", "issued" : { "date-parts" : [ [ "2015" ] ] }, "page" : "22-29", "title" : "Evaluation of UAS for photographic re-identification of bowhead whales, Balaena mysticetus", "type" : "article-journal", "volume" : "3" }, "uri" : [ "http://www.mendeley.com/documents/?uuid=4c6928b9-a44f-45ac-9e35-50e7dcdc06a2" ], "uris" : [ "http://www.mendeley.com/documents/?uuid=4c6928b9-a44f-45ac-9e35-50e7dcdc06a2" ] }, { "id" : "ITEM-4", "itemData" : { "DOI" : "10.1017/S1466046615000186", "ISSN" : "1466-0466", "abstract" : "&lt;p&gt;Utilizing unmanned aircraft systems (UAS) can be an efficient and repeatable means of surveying wildlife, especially waterbirds. As with any technology in its infancy, case studies offer opportunities to explore drawbacks and limitations, both anticipated and unanticipated. We examined the relationship between flight altitude and camera focal length on bird identification. We then conducted a post-hoc analysis to examine the effect of flight altitude on bird flushing behavior. We flew UAS missions at three locations in California and Nevada to assess the use of UAS for censusing non-nesting waterbirds. A minimum pixel resolution of approximately 5 mm was needed be able to identify most waterbird species from imagery. Sensors needed to be carefully calibrated in order to obtain images of sufficient quality to identify waterbirds over open water. Our results suggest that gas-powered UAS may result in increased rates of flushing at low flight altitudes for some waterbirds. With careful design of surveys and processing workflow, UAS show promise for censusing and monitoring waterbirds.&lt;/p&gt;", "author" : [ { "dropping-particle" : "", "family" : "Dulava", "given" : "Sharon", "non-dropping-particle" : "", "parse-names" : false, "suffix" : "" }, { "dropping-particle" : "", "family" : "Bean", "given" : "William T.", "non-dropping-particle" : "", "parse-names" : false, "suffix" : "" }, { "dropping-particle" : "", "family" : "Richmond", "given" : "Orien M. W.", "non-dropping-particle" : "", "parse-names" : false, "suffix" : "" } ], "container-title" : "Environmental Practice", "id" : "ITEM-4", "issue" : "03", "issued" : { "date-parts" : [ [ "2015" ] ] }, "page" : "201-210", "title" : "ENVIRONMENTAL REVIEWS AND CASE STUDIES: Applications of Unmanned Aircraft Systems (UAS) for Waterbird Surveys", "type" : "article-journal", "volume" : "17" }, "uri" : [ "http://www.mendeley.com/documents/?uuid=b0c25c61-6c78-43fb-b4c1-89c20f322cc3" ], "uris" : [ "http://www.mendeley.com/documents/?uuid=b0c25c61-6c78-43fb-b4c1-89c20f322cc3" ] }, { "id" : "ITEM-5", "itemData" : { "DOI" : "dx.doi.org/10.1139/juvs-2015-0020", "ISBN" : "209.129.115.6", "ISSN" : "2291-3467", "PMID" : "776", "abstract" : "Conventional aircraft have been used for photogrammetry studies of free-ranging whales, but are often not practical in remote regions or not affordable. Here we report on the use of a small, unmanned hexacopter (APH-22; Aerial Imaging Solutions) as an alter-native method for collecting photographs to measure killer whales (Orcinus orca) at sea. We deployed and retrieved the hexacopter by hand during 60 flights (average duration 13.2 min, max 15.7 min) from the upper deck of an 8.2 m boat, utilizing the aircraft's vertical takeoff and landing (VTOL) capability. The hexacopter was quiet and stable in flight, and therefore could be flown at relatively low altitudes without disturbing whales. The payload was a Micro Four-Thirds system camera that was used to obtain 18920 still images from an altitude of 35\u201340 m above the whales. Tests indicated a ground-resolved distance of {&lt;}1.4 cm across the full extent of a flat and undistorted field of view, and an onboard pressure altimeter enabled measurements in pixels to be scaled to true size with an average accuracy of 5 cm. As a result, the images were sharp enough to differentiate individual whales using natural markings (77 whales in total) and preliminary estimates resolved differences in whale lengths ranging from 2.6 to 5.8 m. This first application at sea demonstrated the APH-22 hexacopter to be a safe and cost-effective platform for collecting photogrammetry images to fill key scientific data gaps about whales, and we anticipate this utility will extend to studies of other wildlife species.", "author" : [ { "dropping-particle" : "", "family" : "Durban", "given" : "J W", "non-dropping-particle" : "", "parse-names" : false, "suffix" : "" }, { "dropping-particle" : "", "family" : "Fearnbach", "given" : "H", "non-dropping-particle" : "", "parse-names" : false, "suffix" : "" }, { "dropping-particle" : "", "family" : "Perryman", "given" : "W L", "non-dropping-particle" : "", "parse-names" : false, "suffix" : "" }, { "dropping-particle" : "", "family" : "Leroi", "given" : "D J", "non-dropping-particle" : "", "parse-names" : false, "suffix" : "" } ], "container-title" : "Journal of Unmanned Vehicle Systems", "id" : "ITEM-5", "issue" : "June", "issued" : { "date-parts" : [ [ "2015" ] ] }, "page" : "1-5", "title" : "Photogrammetry of killer whales using a small hexacopter launched at sea", "type" : "article-journal", "volume" : "3" }, "uri" : [ "http://www.mendeley.com/documents/?uuid=e9f0c17f-fef0-42b0-bcac-91af99fb11ad" ], "uris" : [ "http://www.mendeley.com/documents/?uuid=e9f0c17f-fef0-42b0-bcac-91af99fb11ad" ] }, { "id" : "ITEM-6", "itemData" : { "DOI" : "10.1578/AM.35.3.2009.347", "ISSN" : "01675427", "author" : [ { "dropping-particle" : "", "family" : "Koski", "given" : "William R.", "non-dropping-particle" : "", "parse-names" : false, "suffix" : "" }, { "dropping-particle" : "", "family" : "Allen", "given" : "Travis", "non-dropping-particle" : "", "parse-names" : false, "suffix" : "" }, { "dropping-particle" : "", "family" : "Ireland", "given" : "Darren", "non-dropping-particle" : "", "parse-names" : false, "suffix" : "" }, { "dropping-particle" : "", "family" : "Buck", "given" : "Greg", "non-dropping-particle" : "", "parse-names" : false, "suffix" : "" }, { "dropping-particle" : "", "family" : "Smith", "given" : "Paul R.", "non-dropping-particle" : "", "parse-names" : false, "suffix" : "" }, { "dropping-particle" : "", "family" : "Macrander", "given" : "a. Michael", "non-dropping-particle" : "", "parse-names" : false, "suffix" : "" }, { "dropping-particle" : "", "family" : "Halick", "given" : "Melissa a.", "non-dropping-particle" : "", "parse-names" : false, "suffix" : "" }, { "dropping-particle" : "", "family" : "Rushing", "given" : "Chris", "non-dropping-particle" : "", "parse-names" : false, "suffix" : "" }, { "dropping-particle" : "", "family" : "Sliwa", "given" : "David J.", "non-dropping-particle" : "", "parse-names" : false, "suffix" : "" }, { "dropping-particle" : "", "family" : "McDonald", "given" : "Trent L.", "non-dropping-particle" : "", "parse-names" : false, "suffix" : "" } ], "container-title" : "Aquatic Mammals", "id" : "ITEM-6", "issue" : "3", "issued" : { "date-parts" : [ [ "2009", "9", "1" ] ] }, "page" : "347-357", "title" : "Evaluation of an Unmanned Airborne System for monitoring marine mammals", "type" : "article-journal", "volume" : "35" }, "uri" : [ "http://www.mendeley.com/documents/?uuid=0ca2fe76-bb4f-4c34-80fd-bbd99ea25f16" ], "uris" : [ "http://www.mendeley.com/documents/?uuid=0ca2fe76-bb4f-4c34-80fd-bbd99ea25f16" ] } ], "mendeley" : { "formattedCitation" : "(Colefax, Butcher, and Kelaher 2017; A. Hodgson, Peel, and Kelly 2017; W. R. Koski et al. 2015; Dulava, Bean, and Richmond 2015; Durban et al. 2015; W. R. Koski et al. 2009)", "plainTextFormattedCitation" : "(Colefax, Butcher, and Kelaher 2017; A. Hodgson, Peel, and Kelly 2017; W. R. Koski et al. 2015; Dulava, Bean, and Richmond 2015; Durban et al. 2015; W. R. Koski et al. 2009)", "previouslyFormattedCitation" : "(Colefax, Butcher, and Kelaher 2017; A. Hodgson, Peel, and Kelly 2017; W. R. Koski et al. 2015; Dulava, Bean, and Richmond 2015; Durban et al. 2015; W. R. Koski et al. 2009)" }, "properties" : { "formattedCitation" : "{\\rtf (Colefax, Butcher, y Kelaher 2017; Hodgson, Amanda;Peel, David;Kelly 2017; Koski et\\uc0\\u160{}al. 2015; Dulava, Bean, y Richmond 2015; Durban et\\uc0\\u160{}al. 2015; Koski et\\uc0\\u160{}al. 2009)}", "noteIndex" : 0, "plainCitation" : "(Colefax, Butcher, y Kelaher 2017; Hodgson, Amanda;Peel, David;Kelly 2017; Koski et\u00a0al. 2015; Dulava, Bean, y Richmond 2015; Durban et\u00a0al. 2015; Koski et\u00a0al. 2009)" }, "schema" : "https://github.com/citation-style-language/schema/raw/master/csl-citation.json" }</w:instrText>
      </w:r>
      <w:r w:rsidR="000C0CBD" w:rsidRPr="00167BF5">
        <w:fldChar w:fldCharType="separate"/>
      </w:r>
      <w:r w:rsidR="009C274E" w:rsidRPr="009C274E">
        <w:rPr>
          <w:noProof/>
        </w:rPr>
        <w:t>(Colefax, Butcher, and Kelaher 2017; A. Hodgson, Peel, and Kelly 2017; W. R. Koski et al. 2015; Dulava, Bean, and Richmond 2015; Durban et al. 2015; W. R. Koski et al. 2009)</w:t>
      </w:r>
      <w:r w:rsidR="000C0CBD" w:rsidRPr="00167BF5">
        <w:fldChar w:fldCharType="end"/>
      </w:r>
      <w:r w:rsidR="00E82E4C">
        <w:t>,  to inspect</w:t>
      </w:r>
      <w:r w:rsidR="0052773D" w:rsidRPr="00167BF5">
        <w:t xml:space="preserve"> breeding and nesting areas at inaccessible sites </w:t>
      </w:r>
      <w:r w:rsidR="000C0CBD" w:rsidRPr="00167BF5">
        <w:fldChar w:fldCharType="begin" w:fldLock="1"/>
      </w:r>
      <w:r w:rsidR="000261A5">
        <w:instrText>ADDIN CSL_CITATION { "citationID" : "SSf3hfxP", "citationItems" : [ { "id" : "ITEM-1", "itemData" : { "DOI" : "10.1080/01431161.2017.1280638", "ISSN" : "0143-1161", "author" : [ { "dropping-particle" : "", "family" : "Szantoi", "given" : "Zoltan", "non-dropping-particle" : "", "parse-names" : false, "suffix" : "" }, { "dropping-particle" : "", "family" : "Smith", "given" : "Scot E.", "non-dropping-particle" : "", "parse-names" : false, "suffix" : "" }, { "dropping-particle" : "", "family" : "Strona", "given" : "Giovanni", "non-dropping-particle" : "", "parse-names" : false, "suffix" : "" }, { "dropping-particle" : "", "family" : "Koh", "given" : "Lian Pin", "non-dropping-particle" : "", "parse-names" : false, "suffix" : "" }, { "dropping-particle" : "", "family" : "Wich", "given" : "Serge A.", "non-dropping-particle" : "", "parse-names" : false, "suffix" : "" } ], "container-title" : "International Journal of Remote Sensing", "id" : "ITEM-1", "issue" : "8-10", "issued" : { "date-parts" : [ [ "2017" ] ] }, "page" : "1-15", "publisher" : "Taylor &amp; Francis", "title" : "Mapping orangutan habitat and agricultural areas using Landsat OLI imagery augmented with unmanned aircraft system aerial photography", "type" : "article-journal", "volume" : "38" }, "uri" : [ "http://www.mendeley.com/documents/?uuid=c788960b-506e-4b20-9f17-b52889c68165" ], "uris" : [ "http://www.mendeley.com/documents/?uuid=c788960b-506e-4b20-9f17-b52889c68165" ] }, { "id" : "ITEM-2", "itemData" : { "DOI" : "10.1139/juvs-2015-0015", "ISBN" : "2291-3467", "ISSN" : "2291-3467", "abstract" : "To conserve biodiversity, scientists monitor wildlife populations and their habitats. Current methods have constraints, such as the costs of ground or aerial surveys, limited resolution of freely available satellite images, and expensive high-resolution satellite images. Recently researchers started to use unmanned aerial vehicles (UAVs or drones) for wildlife and habitat monitoring. Here we tested whether we could detect nests of the critically endangered Sumatran orang-utan on imagery acquired from a camera-mounted drone to determine distribution and density. Our results show that the distribution of nests compares well between aerial and ground-based surveys and that relative density (nest/km) shows a significant correlation between these two survey types. The results also indicate that both methods can be used to detect significant differences in relative density between previously degraded reforested and enriched areas. We conclude that orang-utan nest surveys from drones are a promising survey metho...", "author" : [ { "dropping-particle" : "", "family" : "Wich", "given" : "Serge", "non-dropping-particle" : "", "parse-names" : false, "suffix" : "" }, { "dropping-particle" : "", "family" : "Dellatore", "given" : "David", "non-dropping-particle" : "", "parse-names" : false, "suffix" : "" }, { "dropping-particle" : "", "family" : "Houghton", "given" : "Max", "non-dropping-particle" : "", "parse-names" : false, "suffix" : "" }, { "dropping-particle" : "", "family" : "Ardi", "given" : "Rio", "non-dropping-particle" : "", "parse-names" : false, "suffix" : "" }, { "dropping-particle" : "", "family" : "Koh", "given" : "Lian Pin", "non-dropping-particle" : "", "parse-names" : false, "suffix" : "" } ], "container-title" : "Journal of Unmanned Vehicle Systems", "id" : "ITEM-2", "issue" : "1", "issued" : { "date-parts" : [ [ "2016" ] ] }, "page" : "45-52", "title" : "A preliminary assessment of using conservation drones for Sumatran orangutan (Pongo abelii) distribution and density", "type" : "article-journal", "volume" : "4" }, "uri" : [ "http://www.mendeley.com/documents/?uuid=5168d0b6-2a64-458a-a769-e8a9ca3da2c6" ], "uris" : [ "http://www.mendeley.com/documents/?uuid=5168d0b6-2a64-458a-a769-e8a9ca3da2c6" ] }, { "id" : "ITEM-3", "itemData" : { "DOI" : "10.1139/juvs-2015-0005", "ISBN" : "2291-3467", "ISSN" : "2291-3467", "abstract" : "Beavers are often described as ecological engineers with an ability to modify the structure and flow of fluvial systems and create complex wetland environments with dams, ponds, and canals. Consequently, beaver activity has implications for a wide range of environmental ecosystem services including biodiversity, flood risk mitigation, water quality, and sustainable drinking water provision. With the current debate surrounding the reintroduction of beavers into the United Kingdom, it is critical to be able to monitor the impact of beavers upon the environment. This study presents the first proof of concept results showing how a lightweight hexacopter fitted with a simple digital camera can be used to derive orthophoto and digital surface model (DSM) data products at a site where beavers have recently been reintroduced. Early results indicate that analysis of the fine-scale (0.01 m) orthophoto and DSM can be used to identify impacts on the ecosystem structure including the extent of dams and associated pond...", "author" : [ { "dropping-particle" : "", "family" : "Puttock", "given" : "A.K.", "non-dropping-particle" : "", "parse-names" : false, "suffix" : "" }, { "dropping-particle" : "", "family" : "Cunliffe", "given" : "A.M.", "non-dropping-particle" : "", "parse-names" : false, "suffix" : "" }, { "dropping-particle" : "", "family" : "Anderson", "given" : "K.", "non-dropping-particle" : "", "parse-names" : false, "suffix" : "" }, { "dropping-particle" : "", "family" : "Brazier", "given" : "R.E.", "non-dropping-particle" : "", "parse-names" : false, "suffix" : "" } ], "container-title" : "Journal of Unmanned Vehicle Systems", "id" : "ITEM-3", "issue" : "3", "issued" : { "date-parts" : [ [ "2015" ] ] }, "page" : "123-130", "title" : "Aerial photography collected with a multirotor drone reveals impact of Eurasian beaver reintroduction on ecosystem structure 1", "type" : "article-journal", "volume" : "3" }, "uri" : [ "http://www.mendeley.com/documents/?uuid=e92f1b49-6779-4c8b-975d-fb7cbd7ce864" ], "uris" : [ "http://www.mendeley.com/documents/?uuid=e92f1b49-6779-4c8b-975d-fb7cbd7ce864" ] }, { "id" : "ITEM-4", "itemData" : { "DOI" : "10.1002/ajp.22446", "ISBN" : "0275-2565", "ISSN" : "10982345", "PMID" : "26179423", "abstract" : "Monitoring of animal populations is essential for conservation management. Various techniques are available to assess spatiotemporal patterns of species distribution and abundance. Nest surveys are often used for monitoring great apes. Quickly developing technologies, including unmanned aerial vehicles (UAVs) can be used to complement these ground-based surveys, especially for covering large areas rapidly. Aerial surveys have been used successfully to detect the nests of orang-utans. It is unknown if such an approach is practical for African apes, which usually build their nests at lower heights, where they might be obscured by forest canopy. In this 2-month study, UAV-derived aerial imagery was used for two distinct purposes: testing the detectability of chimpanzee nests and identifying fruiting trees used by chimpanzees in Loango National Park (Gabon). Chimpanzee nest data were collected through two approaches: we located nests on the ground and then tried to detect them in UAV photos and vice versa. Ground surveys were conducted using line transects, reconnaissance trails, and opportunistic sampling during which we detected 116 individual nests in 28 nest groups. In complementary UAV images we detected 48% of the individual nests (68% of nest groups) in open coastal forests and 8% of individual nests (33% of nest groups) in closed canopy inland forests. The key factor for nest detectability in UAV imagery was canopy openness. Data on fruiting trees were collected from five line transects. In 122 UAV images 14 species of trees (N\u2009=\u2009433) were identified, alongside 37 tree species (N\u2009=\u2009205) in complementary ground surveys. Relative abundance of common tree species correlated between ground and UAV surveys. We conclude that UAVs have great potential as a rapid assessment tool for detecting chimpanzee presence in forest with open canopy and assessing fruit tree availability. UAVs may have limited applicability for nest detection in closed canopy forest.", "author" : [ { "dropping-particle" : "", "family" : "Andel", "given" : "Alexander C.", "non-dropping-particle" : "van", "parse-names" : false, "suffix" : "" }, { "dropping-particle" : "", "family" : "Wich", "given" : "Serge A.", "non-dropping-particle" : "", "parse-names" : false, "suffix" : "" }, { "dropping-particle" : "", "family" : "Boesch", "given" : "Christophe", "non-dropping-particle" : "", "parse-names" : false, "suffix" : "" }, { "dropping-particle" : "", "family" : "Koh", "given" : "Lian Pin", "non-dropping-particle" : "", "parse-names" : false, "suffix" : "" }, { "dropping-particle" : "", "family" : "Robbins", "given" : "Martha M.", "non-dropping-particle" : "", "parse-names" : false, "suffix" : "" }, { "dropping-particle" : "", "family" : "Kelly", "given" : "Joseph", "non-dropping-particle" : "", "parse-names" : false, "suffix" : "" }, { "dropping-particle" : "", "family" : "Kuehl", "given" : "Hjalmar S.", "non-dropping-particle" : "", "parse-names" : false, "suffix" : "" } ], "container-title" : "American Journal of Primatology", "id" : "ITEM-4", "issue" : "10", "issued" : { "date-parts" : [ [ "2015" ] ] }, "page" : "1122-1134", "title" : "Locating chimpanzee nests and identifying fruiting trees with an unmanned aerial vehicle", "type" : "article-journal", "volume" : "77" }, "uri" : [ "http://www.mendeley.com/documents/?uuid=aeaf0468-cdf7-404a-ba2b-8995ec101a06" ], "uris" : [ "http://www.mendeley.com/documents/?uuid=aeaf0468-cdf7-404a-ba2b-8995ec101a06"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 : [ "http://www.mendeley.com/documents/?uuid=f5e7f81e-e27d-4534-a6a9-8951440979c3" ], "uris" : [ "http://www.mendeley.com/documents/?uuid=f5e7f81e-e27d-4534-a6a9-8951440979c3" ] } ], "mendeley" : { "formattedCitation" : "(Szantoi et al. 2017; Wich et al. 2016; Puttock et al. 2015; van Andel et al. 2015; Weissensteiner, Poelstra, and Wolf 2015)", "plainTextFormattedCitation" : "(Szantoi et al. 2017; Wich et al. 2016; Puttock et al. 2015; van Andel et al. 2015; Weissensteiner, Poelstra, and Wolf 2015)", "previouslyFormattedCitation" : "(Szantoi et al. 2017; Wich et al. 2016; Puttock et al. 2015; van Andel et al. 2015; Weissensteiner, Poelstra, and Wolf 2015)" }, "properties" : { "formattedCitation" : "{\\rtf (Szantoi et\\uc0\\u160{}al. 2017; Wich et\\uc0\\u160{}al. 2016; Puttock et\\uc0\\u160{}al. 2015; van Andel et\\uc0\\u160{}al. 2015; Weissensteiner, Poelstra, y Wolf 2015)}", "noteIndex" : 0, "plainCitation" : "(Szantoi et\u00a0al. 2017; Wich et\u00a0al. 2016; Puttock et\u00a0al. 2015; van Andel et\u00a0al. 2015; Weissensteiner, Poelstra, y Wolf 2015)" }, "schema" : "https://github.com/citation-style-language/schema/raw/master/csl-citation.json" }</w:instrText>
      </w:r>
      <w:r w:rsidR="000C0CBD" w:rsidRPr="00167BF5">
        <w:fldChar w:fldCharType="separate"/>
      </w:r>
      <w:r w:rsidR="000F375F" w:rsidRPr="00167BF5">
        <w:rPr>
          <w:noProof/>
        </w:rPr>
        <w:t>(Szantoi et al. 2017; Wich et al. 2016; Puttock et al. 2015; van Andel et al. 2015; Weissensteiner, Poelstra, and Wolf 2015)</w:t>
      </w:r>
      <w:r w:rsidR="000C0CBD" w:rsidRPr="00167BF5">
        <w:fldChar w:fldCharType="end"/>
      </w:r>
      <w:r w:rsidR="0052773D" w:rsidRPr="00167BF5">
        <w:t xml:space="preserve"> or as a complement for wildlife telemetry tracking methods</w:t>
      </w:r>
      <w:r w:rsidR="00A500D3" w:rsidRPr="00167BF5">
        <w:t xml:space="preserve"> </w:t>
      </w:r>
      <w:r w:rsidR="0052773D" w:rsidRPr="00167BF5">
        <w:t xml:space="preserve"> </w:t>
      </w:r>
      <w:r w:rsidR="00A500D3" w:rsidRPr="00167BF5">
        <w:fldChar w:fldCharType="begin" w:fldLock="1"/>
      </w:r>
      <w:r w:rsidR="00571448">
        <w:instrText>ADDIN CSL_CITATION { "citationID" : "3Tnb8zgo", "citationItems" : [ { "id" : "ITEM-1",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"ITEM-1",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"ITEM-2", "itemData" : { "DOI" : "10.1109/COASE.2016.7743503", "ISBN" : "9781509024087", "ISSN" : "21618089", "abstract" : "\u2014 Tagging animals with radio devices is a commonly used technique in wildlife and conservation biology. We study the problem of localizing a tagged animal using the audio output of an off-the-shelf receiver mounted on an autonomous Unmanned Aerial Vehicle (UAV). This problem is motivated by the application of taking pictures of bears to document their interactions with the environment after contact with the radio signal has been established. We make two contributions. (1) Received signal character-istics depend on the environment, device and driver charac-teristics as well as target/receiver geometry. Due to complex interactions among these factors, directly estimating range or bearing from the signal may not be possible. Instead, we show that given a sufficient step-size, we can use signal characteristics to compare the proximity of two sensing locations with respect to the source. We present a novel model from data collected in field experiments. (2) Based on this model, we also present a local-search algorithm which drives the UAV toward the target. We study the performance of the algorithm in extensive simulations using field measurements. The algorithm has also been implemented on the UAV and tested in preliminary experiments.", "author" : [ { "dropping-particle" : "", "family" : "Bayram", "given" : "Haluk", "non-dropping-particle" : "", "parse-names" : false, "suffix" : "" }, { "dropping-particle" : "", "family" : "Doddapaneni", "given" : "Krishna", "non-dropping-particle" : "", "parse-names" : false, "suffix" : "" }, { "dropping-particle" : "", "family" : "Stefas", "given" : "Nikolaos", "non-dropping-particle" : "", "parse-names" : false, "suffix" : "" }, { "dropping-particle" : "", "family" : "Isler", "given" : "Volkan", "non-dropping-particle" : "", "parse-names" : false, "suffix" : "" } ], "id" : "ITEM-2", "issue" : "13", "issued" : { "date-parts" : [ [ "2016" ] ] }, "page" : "74\u201375", "title" : "Active Localization of VHF Collared Animals with Aerial Robots", "type" : "article-journal" }, "uri" : [ "http://www.mendeley.com/documents/?uuid=e4c0f84b-b59f-4e06-ba7e-430696ffbe27" ], "uris" : [ "http://www.mendeley.com/documents/?uuid=e4c0f84b-b59f-4e06-ba7e-430696ffbe27" ] }, { "id" : "ITEM-3",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"ITEM-3", "issue" : "21", "issued" : { "date-parts" : [ [ "2015" ] ] }, "page" : "4808-4818", "title" : "Unmanned Aircraft Systems complement biologging in spatial ecology studies", "type" : "article-journal", "volume" : "5" }, "uri" : [ "http://www.mendeley.com/documents/?uuid=b015af75-92da-481d-96c8-cffdbdff2ef8" ], "uris" : [ "http://www.mendeley.com/documents/?uuid=b015af75-92da-481d-96c8-cffdbdff2ef8" ] }, { "id" : "ITEM-4", "itemData" : { "ISBN" : "9781424466764", "author" : [ { "dropping-particle" : "", "family" : "K\u00f6rner", "given" : "Fabian", "non-dropping-particle" : "", "parse-names" : false, "suffix" : "" }, { "dropping-particle" : "", "family" : "Speck", "given" : "Raphael", "non-dropping-particle" : "", "parse-names" : false, "suffix" : "" }, { "dropping-particle" : "", "family" : "Haydar", "given" : "Ali", "non-dropping-particle" : "", "parse-names" : false, "suffix" : "" }, { "dropping-particle" : "", "family" : "Sukkarieh", "given" : "Salah", "non-dropping-particle" : "", "parse-names" : false, "suffix" : "" } ], "id" : "ITEM-4", "issued" : { "date-parts" : [ [ "2010" ] ] }, "page" : "107-112", "title" : "Autonomous Airborne Wildlife Tracking Using Radio Signal Strength", "type" : "article-journal" }, "uri" : [ "http://www.mendeley.com/documents/?uuid=4fd55a61-da57-45d5-b70c-e9a19aa45dc7" ], "uris" : [ "http://www.mendeley.com/documents/?uuid=4fd55a61-da57-45d5-b70c-e9a19aa45dc7" ] }, { "id" : "ITEM-5", "itemData" : { "DOI" : "10.15607/RSS.2015.XI.042", "ISBN" : "9780992374716", "ISSN" : "2330765X", "author" : [ { "dropping-particle" : "", "family" : "Cliff", "given" : "Oliver M", "non-dropping-particle" : "", "parse-names" : false, "suffix" : "" }, { "dropping-particle" : "", "family" : "Fitch", "given" : "Robert", "non-dropping-particle" : "", "parse-names" : false, "suffix" : "" }, { "dropping-particle" : "", "family" : "Sukkarieh", "given" : "Salah", "non-dropping-particle" : "", "parse-names" : false, "suffix" : "" }, { "dropping-particle" : "", "family" : "Saunders", "given" : "Debra L", "non-dropping-particle" : "", "parse-names" : false, "suffix" : "" }, { "dropping-particle" : "", "family" : "Heinsohn", "given" : "Robert", "non-dropping-particle" : "", "parse-names" : false, "suffix" : "" } ], "container-title" : "Robotics Science and Systems", "id" : "ITEM-5", "issue" : "November 2016", "issued" : { "date-parts" : [ [ "2015" ] ] }, "page" : "1-9", "title" : "Online Localization of Radio-Tagged Wildlife with an Autonomous Aerial Robot System", "type" : "article-journal" }, "uri" : [ "http://www.mendeley.com/documents/?uuid=cbdfab60-34ca-4fb9-9a81-7230f32ddba3" ], "uris" : [ "http://www.mendeley.com/documents/?uuid=cbdfab60-34ca-4fb9-9a81-7230f32ddba3" ] }, { "id" : "ITEM-6", "itemData" : { "DOI" : "10.7818/ECOS.2016.25-2.03", "ISSN" : "16972473", "author" : [ { "dropping-particle" : "", "family" : "Ord\u00f3\u00f1ez-Delgado", "given" : "Leonardo", "non-dropping-particle" : "", "parse-names" : false, "suffix" : "" }, { "dropping-particle" : "", "family" : "Tom\u00e1s", "given" : "Gustavo", "non-dropping-particle" : "", "parse-names" : false, "suffix" : "" }, { "dropping-particle" : "", "family" : "Armijos-Ojeda", "given" : "Diego", "non-dropping-particle" : "", "parse-names" : false, "suffix" : "" }, { "dropping-particle" : "", "family" : "Jara-Guerrero", "given" : "Andrea", "non-dropping-particle" : "", "parse-names" : false, "suffix" : "" }, { "dropping-particle" : "", "family" : "Cisneros", "given" : "Rodrigo", "non-dropping-particle" : "", "parse-names" : false, "suffix" : "" }, { "dropping-particle" : "", "family" : "Espinosa", "given" : "Carlos Iv\u00e1n", "non-dropping-particle" : "", "parse-names" : false, "suffix" : "" } ], "container-title" : "Ecosistemas", "id" : "ITEM-6", "issue" : "2", "issued" : { "date-parts" : [ [ "2016" ] ] }, "page" : "13-23", "title" : "New contributions to the knowledge of birds in Tumbesian region; conservation implications of the Dry Forest Biosphere Reserve, Zapotillo, Ecuador", "type" : "article-journal", "volume" : "25" }, "uri" : [ "http://www.mendeley.com/documents/?uuid=dca2ac90-e655-41fd-8556-811f97468cca" ], "uris" : [ "http://www.mendeley.com/documents/?uuid=dca2ac90-e655-41fd-8556-811f97468cca" ] }, { "id" : "ITEM-7", "itemData" : { "author" : [ { "dropping-particle" : "", "family" : "Soriano", "given" : "P", "non-dropping-particle" : "", "parse-names" : false, "suffix" : "" }, { "dropping-particle" : "", "family" : "Caballero", "given" : "F", "non-dropping-particle" : "", "parse-names" : false, "suffix" : "" }, { "dropping-particle" : "", "family" : "Ollero", "given" : "A", "non-dropping-particle" : "", "parse-names" : false, "suffix" : "" } ], "container-title" : "40 th International Symposium of Robotics", "id" : "ITEM-7", "issued" : { "date-parts" : [ [ "2009" ] ] }, "page" : "239-244", "title" : "RF-based Particle Filter localization for Wildlife Tracking by using an UAV", "type" : "article-journal" }, "uri" : [ "http://www.mendeley.co</w:instrText>
      </w:r>
      <w:r w:rsidR="00571448" w:rsidRPr="00571448">
        <w:rPr>
          <w:lang w:val="es-ES"/>
        </w:rPr>
        <w:instrText>m/documents/?uuid=eb2f1547-307e-427f-9246-abf616ec8fe0" ], "uris" : [ "http://www.mendeley.com/documents/?uuid=eb2f1547-307e-427f-9246-abf616ec8fe0" ] } ], "mendeley" : { "formatt</w:instrText>
      </w:r>
      <w:r w:rsidR="00571448" w:rsidRPr="00105FBB">
        <w:rPr>
          <w:lang w:val="es-ES"/>
        </w:rPr>
        <w:instrText>edCitation" : "(Christie et al. 2016; Bayram et al. 2016; Mulero-P\u00e1zm\u00e1ny et al. 2015; K\u00f6rner et al. 2010; Cliff et al. 2015; Ord\u00f3\u00f1ez-Delgado et al. 2016; Soriano, Caballero, and Ollero 2009)", "plainTextFormattedCitation" : "(Christie et al. 2016; Bayram et al. 2016; Mulero-P\u00e1zm\u00e1ny et al. 2015; K\u00f6rner et al. 2010; Cliff et al. 2015; Ord\u00f3\u00f1ez-Delgado et al. 2016; Soriano, Caballero, and Ollero 2009)", "previouslyFormattedCitation" : "(Christie et al. 2016; Bayram et al. 2016; Mulero-P\u00e1zm\u00e1ny et al. 2015; K\u00f6rner et al. 2010; Cliff et al. 2015; Ord\u00f3\u00f1ez-Delgado et al. 2016; Soriano, Caballero, and Ollero 2009)" }, "properties" : { "formattedCitation" : "{\\rtf (Christie et\\uc0\\u160{}al. 2016; Bayram et\\uc0\\u160{}al. 2016; Mulero-P\\uc0\\u225{}zm\\uc0\\u225{}ny et\\uc0\\u160{}al. 2015; K\\uc0\\u246{}rner et\\uc0\\u160{}al. 2010; Cliff et\\uc0\\u160{}al. 2015; Ord 2016; Soriano, Caballero, y Ollero 2009)}", "noteIndex" : 0, "plainCitation" : "(Christie et\u00a0al. 2016; Bayram et\u00a0al. 2016; Mulero-P\u00e1zm\u00e1ny et\u00a0al. 2015; K\u00f6rner et\u00a0al. 2010; Cliff et\u00a0al. 2015; Ord 2016; Soriano, Caballero, y Ollero 2009)" }, "schema" : "https://github.com/citation-style-language/schema/raw/master/csl-citation.json" }</w:instrText>
      </w:r>
      <w:r w:rsidR="00A500D3" w:rsidRPr="00167BF5">
        <w:fldChar w:fldCharType="separate"/>
      </w:r>
      <w:r w:rsidR="00571448" w:rsidRPr="00105FBB">
        <w:rPr>
          <w:noProof/>
          <w:lang w:val="es-ES"/>
        </w:rPr>
        <w:t>(Christie et al. 2016; Bayram et al. 2016; Mulero-Pázmány et al. 2015; Körner et al. 2010; Cliff et al. 2015; Ordóñez-Delgado et al. 2016; Soriano, Caballero, and Ollero 2009)</w:t>
      </w:r>
      <w:r w:rsidR="00A500D3" w:rsidRPr="00167BF5">
        <w:fldChar w:fldCharType="end"/>
      </w:r>
      <w:r w:rsidR="00A500D3" w:rsidRPr="00105FBB">
        <w:rPr>
          <w:lang w:val="es-ES"/>
        </w:rPr>
        <w:t>.</w:t>
      </w:r>
      <w:r w:rsidR="0065066E" w:rsidRPr="00105FBB">
        <w:rPr>
          <w:lang w:val="es-ES"/>
        </w:rPr>
        <w:t xml:space="preserve"> </w:t>
      </w:r>
      <w:r w:rsidR="00F44203" w:rsidRPr="00105FBB">
        <w:rPr>
          <w:lang w:val="es-ES"/>
        </w:rPr>
        <w:t xml:space="preserve"> </w:t>
      </w:r>
      <w:r w:rsidR="00694DE8">
        <w:t>S</w:t>
      </w:r>
      <w:r w:rsidR="00694DE8" w:rsidRPr="00694DE8">
        <w:t>umming up</w:t>
      </w:r>
      <w:r w:rsidR="00105FBB">
        <w:t>, authors</w:t>
      </w:r>
      <w:r w:rsidR="00DA0679">
        <w:t xml:space="preserve"> mostly</w:t>
      </w:r>
      <w:r w:rsidR="008A7678">
        <w:t xml:space="preserve"> coincide o</w:t>
      </w:r>
      <w:r w:rsidR="00105FBB">
        <w:t xml:space="preserve">n the </w:t>
      </w:r>
      <w:r w:rsidR="008A7678">
        <w:t>broad</w:t>
      </w:r>
      <w:r w:rsidR="00105FBB">
        <w:t xml:space="preserve"> potential of </w:t>
      </w:r>
      <w:r w:rsidR="00105FBB" w:rsidRPr="00167BF5">
        <w:t>RPAS</w:t>
      </w:r>
      <w:r w:rsidR="00105FBB">
        <w:t xml:space="preserve"> to complement </w:t>
      </w:r>
      <w:r w:rsidR="00704DB4">
        <w:t>c</w:t>
      </w:r>
      <w:r w:rsidR="005E18A0">
        <w:t>ensus</w:t>
      </w:r>
      <w:r w:rsidR="005E18A0" w:rsidRPr="00167BF5">
        <w:t xml:space="preserve"> campaigns, </w:t>
      </w:r>
      <w:r w:rsidR="00694DE8">
        <w:t>traditionally</w:t>
      </w:r>
      <w:r w:rsidR="005E18A0" w:rsidRPr="00167BF5">
        <w:t xml:space="preserve"> carried out by</w:t>
      </w:r>
      <w:r w:rsidR="005E18A0">
        <w:t xml:space="preserve"> ground-based crews</w:t>
      </w:r>
      <w:r w:rsidR="005E18A0" w:rsidRPr="00167BF5">
        <w:t>, terrestrial vehicles</w:t>
      </w:r>
      <w:r w:rsidR="005E18A0">
        <w:t>, manned aircrafts</w:t>
      </w:r>
      <w:r w:rsidR="005E18A0" w:rsidRPr="00167BF5">
        <w:t xml:space="preserve"> or </w:t>
      </w:r>
      <w:r w:rsidR="005E18A0">
        <w:t>vessels</w:t>
      </w:r>
      <w:r w:rsidR="00105FBB">
        <w:t>.</w:t>
      </w:r>
      <w:r w:rsidR="005E18A0" w:rsidRPr="00167BF5">
        <w:t xml:space="preserve"> As becoming easier to operate, there are sufficient grounds to </w:t>
      </w:r>
      <w:r w:rsidR="005E18A0">
        <w:t xml:space="preserve">instruct </w:t>
      </w:r>
      <w:r w:rsidR="00694DE8">
        <w:t>rangers o</w:t>
      </w:r>
      <w:r w:rsidR="005E18A0" w:rsidRPr="00167BF5">
        <w:t xml:space="preserve">n the use of RPAS, </w:t>
      </w:r>
      <w:r w:rsidR="00694DE8">
        <w:t>who</w:t>
      </w:r>
      <w:r w:rsidR="005E18A0" w:rsidRPr="00167BF5">
        <w:t xml:space="preserve"> are </w:t>
      </w:r>
      <w:r w:rsidR="005E18A0">
        <w:t xml:space="preserve">often subject </w:t>
      </w:r>
      <w:r w:rsidR="005E18A0" w:rsidRPr="00167BF5">
        <w:t>to time-consuming and often dangerous raids</w:t>
      </w:r>
      <w:r w:rsidR="00C173D1">
        <w:t xml:space="preserve">. </w:t>
      </w:r>
      <w:r w:rsidR="00992C01">
        <w:rPr>
          <w:rStyle w:val="shorttext"/>
          <w:lang w:val="en"/>
        </w:rPr>
        <w:t>I</w:t>
      </w:r>
      <w:r w:rsidR="00F02B07">
        <w:rPr>
          <w:rStyle w:val="shorttext"/>
          <w:lang w:val="en"/>
        </w:rPr>
        <w:t>f appropriate safety measures are taken</w:t>
      </w:r>
      <w:r w:rsidR="00527114">
        <w:t xml:space="preserve">, </w:t>
      </w:r>
      <w:r w:rsidR="005E18A0">
        <w:t>RPAS</w:t>
      </w:r>
      <w:r w:rsidR="005E18A0" w:rsidRPr="00167BF5">
        <w:t xml:space="preserve"> might be considered </w:t>
      </w:r>
      <w:r w:rsidR="00F14D8C">
        <w:t xml:space="preserve">a </w:t>
      </w:r>
      <w:r w:rsidR="00527114">
        <w:t xml:space="preserve">less </w:t>
      </w:r>
      <w:r w:rsidR="005E18A0" w:rsidRPr="00167BF5">
        <w:t>invasive</w:t>
      </w:r>
      <w:r w:rsidR="00F02B07">
        <w:t>, nonhazardous</w:t>
      </w:r>
      <w:r w:rsidR="005E18A0" w:rsidRPr="00167BF5">
        <w:t xml:space="preserve"> and reliable monitoring technique </w:t>
      </w:r>
      <w:r w:rsidR="005E18A0" w:rsidRPr="00167BF5">
        <w:fldChar w:fldCharType="begin" w:fldLock="1"/>
      </w:r>
      <w:r w:rsidR="005E18A0" w:rsidRPr="00167BF5">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"mendeley" : { "formattedCitation" : "(Jewell 2013)", "plainTextFormattedCitation" : "(Jewell 2013)", "previouslyFormattedCitation" : "(Jewell 2013)" }, "properties" : { "noteIndex" : 0 }, "schema" : "https://github.com/citation-style-language/schema/raw/master/csl-citation.json" }</w:instrText>
      </w:r>
      <w:r w:rsidR="005E18A0" w:rsidRPr="00167BF5">
        <w:fldChar w:fldCharType="separate"/>
      </w:r>
      <w:r w:rsidR="005E18A0" w:rsidRPr="00167BF5">
        <w:rPr>
          <w:noProof/>
        </w:rPr>
        <w:t>(Jewell 2013)</w:t>
      </w:r>
      <w:r w:rsidR="005E18A0" w:rsidRPr="00167BF5">
        <w:fldChar w:fldCharType="end"/>
      </w:r>
      <w:r>
        <w:t xml:space="preserve"> </w:t>
      </w:r>
      <w:r w:rsidR="00657593">
        <w:t>compared with</w:t>
      </w:r>
      <w:r w:rsidR="00CB6C12">
        <w:t xml:space="preserve"> other methodologies requiring approaching, capturing or indirectly disturbing wildlife</w:t>
      </w:r>
      <w:r w:rsidR="005E18A0" w:rsidRPr="00167BF5">
        <w:t xml:space="preserve">. </w:t>
      </w:r>
      <w:r>
        <w:t xml:space="preserve">Moreover, </w:t>
      </w:r>
      <w:r w:rsidR="005E18A0" w:rsidRPr="00167BF5">
        <w:t>RPA</w:t>
      </w:r>
      <w:r w:rsidR="00992C01">
        <w:t xml:space="preserve">S constitute a promising advance </w:t>
      </w:r>
      <w:r w:rsidR="00992C01">
        <w:lastRenderedPageBreak/>
        <w:t xml:space="preserve">linking </w:t>
      </w:r>
      <w:r w:rsidR="005E18A0" w:rsidRPr="00167BF5">
        <w:t xml:space="preserve">animal movement </w:t>
      </w:r>
      <w:r w:rsidR="002C50B6">
        <w:t xml:space="preserve">and remote sensing disciplines. </w:t>
      </w:r>
      <w:r w:rsidR="00A11993">
        <w:t xml:space="preserve"> </w:t>
      </w:r>
      <w:r w:rsidR="004B39E4">
        <w:t>For instance, w</w:t>
      </w:r>
      <w:r w:rsidR="00A11993">
        <w:t xml:space="preserve">ildlife and </w:t>
      </w:r>
      <w:r w:rsidR="002C50B6" w:rsidRPr="002C50B6">
        <w:t>habitat</w:t>
      </w:r>
      <w:r w:rsidR="002C50B6">
        <w:t xml:space="preserve"> </w:t>
      </w:r>
      <w:r w:rsidR="00A11993">
        <w:t>interactions</w:t>
      </w:r>
      <w:r w:rsidR="002C50B6" w:rsidRPr="002C50B6">
        <w:t xml:space="preserve"> </w:t>
      </w:r>
      <w:r w:rsidR="002C50B6">
        <w:t xml:space="preserve">can be closely examine </w:t>
      </w:r>
      <w:r w:rsidR="005E18A0" w:rsidRPr="00167BF5">
        <w:t xml:space="preserve">by having </w:t>
      </w:r>
      <w:r w:rsidR="004B39E4">
        <w:t>fine-scale</w:t>
      </w:r>
      <w:r w:rsidR="005E18A0" w:rsidRPr="000A4581">
        <w:t xml:space="preserve"> and </w:t>
      </w:r>
      <w:r w:rsidR="004B39E4">
        <w:t xml:space="preserve">timely </w:t>
      </w:r>
      <w:r w:rsidR="005E18A0" w:rsidRPr="000A4581">
        <w:t xml:space="preserve">aerial images </w:t>
      </w:r>
      <w:r w:rsidR="005E18A0" w:rsidRPr="00167BF5">
        <w:t>from places crossed by electronically tagged species.</w:t>
      </w:r>
      <w:r w:rsidR="009C274E">
        <w:t xml:space="preserve"> </w:t>
      </w:r>
    </w:p>
    <w:p w:rsidR="004D5E3A" w:rsidRPr="00167BF5" w:rsidRDefault="0052773D" w:rsidP="00253C80">
      <w:pPr>
        <w:pStyle w:val="Ttulo2"/>
        <w:rPr>
          <w:rFonts w:cs="Times New Roman"/>
        </w:rPr>
      </w:pPr>
      <w:r w:rsidRPr="00167BF5">
        <w:rPr>
          <w:rFonts w:cs="Times New Roman"/>
        </w:rPr>
        <w:t>Monitoring and mapping of terrestrial and aquatic ecosystems</w:t>
      </w:r>
    </w:p>
    <w:p w:rsidR="00F4232D" w:rsidRPr="00D006F8" w:rsidRDefault="00A41F91" w:rsidP="00857FDB">
      <w:pPr>
        <w:pStyle w:val="Paragraph"/>
        <w:rPr>
          <w:color w:val="FF0000"/>
        </w:rPr>
      </w:pPr>
      <w:r>
        <w:t xml:space="preserve">Operational </w:t>
      </w:r>
      <w:r w:rsidR="007F528D">
        <w:t>deployment</w:t>
      </w:r>
      <w:r>
        <w:t xml:space="preserve"> of RPAS to inform </w:t>
      </w:r>
      <w:r w:rsidR="00CC6F33">
        <w:t xml:space="preserve">adaptive management </w:t>
      </w:r>
      <w:r w:rsidR="00B44E7E">
        <w:t xml:space="preserve">has the potential to </w:t>
      </w:r>
      <w:r w:rsidR="00BA689D">
        <w:t>complement</w:t>
      </w:r>
      <w:r>
        <w:t xml:space="preserve"> </w:t>
      </w:r>
      <w:r w:rsidRPr="00167BF5">
        <w:t>aerial</w:t>
      </w:r>
      <w:r w:rsidR="0077572A">
        <w:t xml:space="preserve"> remote sensing </w:t>
      </w:r>
      <w:r w:rsidRPr="00167BF5">
        <w:t xml:space="preserve"> and </w:t>
      </w:r>
      <w:r w:rsidR="0077572A">
        <w:t>e</w:t>
      </w:r>
      <w:r w:rsidR="00B44E7E">
        <w:t>arth observation</w:t>
      </w:r>
      <w:r w:rsidR="00116187">
        <w:t xml:space="preserve"> (EO)</w:t>
      </w:r>
      <w:r>
        <w:t xml:space="preserve">, surpassing </w:t>
      </w:r>
      <w:r w:rsidR="0038271D">
        <w:t>spatio-</w:t>
      </w:r>
      <w:r>
        <w:t>tem</w:t>
      </w:r>
      <w:r w:rsidR="0038271D">
        <w:t>poral scale challenges at affordable cost</w:t>
      </w:r>
      <w:r w:rsidR="00C566CA">
        <w:t xml:space="preserve"> and </w:t>
      </w:r>
      <w:r w:rsidR="00D840D2">
        <w:t xml:space="preserve">providing </w:t>
      </w:r>
      <w:r w:rsidR="00CC6F33">
        <w:t>precise in-situ</w:t>
      </w:r>
      <w:r w:rsidR="00FF39EB">
        <w:t xml:space="preserve"> measurements</w:t>
      </w:r>
      <w:r w:rsidR="0077572A">
        <w:t xml:space="preserve"> </w:t>
      </w:r>
      <w:r w:rsidR="0077572A">
        <w:fldChar w:fldCharType="begin" w:fldLock="1"/>
      </w:r>
      <w:r w:rsidR="0077572A">
        <w:instrText>ADDIN CSL_CITATION { "citationItems" : [ { "id" : "ITEM-1", "itemData" : { "DOI" : "10.1016/j.rse.2008.12.013", "ISBN" : "0034-4257", "ISSN" : "00344257", "abstract" : "This special issue is the result of sustained and highly collaborative efforts to improve the use of remotely sensed data to inform management of protected areas. The 15 papers in the issue address a diverse range of topics. These papers provide a conceptual basis and a framework for establishing monitoring programs, techniques and methods to make operational the use of remotely sensed data, case studies, and synthesis papers liking remotely sensed data to models used to inform ecological assessments. Studies in this issue necessarily confront the universal challenges of scale, both spatial and temporal, and the sometimes tenuous link between observed patterns and significant ecological process. A clear message is that the information needs of resource managers require information across scales, and these information demands will continue to motivate advances in the collection and analysis of remotely sensed data. This compilation of papers is unusual in (1) articulating a basic, if somewhat technical, foundation of remote sensing that is required for resource managers to effectively collaborate with remote sensing specialists, and (2) providing a framework for addressing monitoring resource issues that is likely to be of interest to many remote sensing specialists. We hope these papers inspire broader use of remotely sensed data to manage the increasingly rare and valuable resources in protected areas around the world.", "author" : [ { "dropping-particle" : "", "family" : "Gross", "given" : "John E.", "non-dropping-particle" : "", "parse-names" : false, "suffix" : "" }, { "dropping-particle" : "", "family" : "Goetz", "given" : "Scott J.", "non-dropping-particle" : "", "parse-names" : false, "suffix" : "" }, { "dropping-particle" : "", "family" : "Cihlar", "given" : "Josef", "non-dropping-particle" : "", "parse-names" : false, "suffix" : "" } ], "container-title" : "Remote Sensing of Environment", "id" : "ITEM-1", "issue" : "7", "issued" : { "date-parts" : [ [ "2009" ] ] }, "page" : "1343-1345", "publisher" : "Elsevier B.V.", "title" : "Application of remote sensing to parks and protected area monitoring: Introduction to the special issue", "type" : "article-journal", "volume" : "113" }, "uris" : [ "http://www.mendeley.com/documents/?uuid=9d696435-a719-4d2e-9fd8-08c952bfea1c" ] } ], "mendeley" : { "formattedCitation" : "(Gross, Goetz, and Cihlar 2009)", "plainTextFormattedCitation" : "(Gross, Goetz, and Cihlar 2009)", "previouslyFormattedCitation" : "(Gross, Goetz, and Cihlar 2009)" }, "properties" : { "noteIndex" : 6 }, "schema" : "https://github.com/citation-style-language/schema/raw/master/csl-citation.json" }</w:instrText>
      </w:r>
      <w:r w:rsidR="0077572A">
        <w:fldChar w:fldCharType="separate"/>
      </w:r>
      <w:r w:rsidR="0077572A" w:rsidRPr="0077572A">
        <w:rPr>
          <w:noProof/>
        </w:rPr>
        <w:t>(Gross, Goetz, and Cihlar 2009)</w:t>
      </w:r>
      <w:r w:rsidR="0077572A">
        <w:fldChar w:fldCharType="end"/>
      </w:r>
      <w:r w:rsidRPr="00167BF5">
        <w:t xml:space="preserve">. </w:t>
      </w:r>
      <w:r w:rsidR="00C566CA">
        <w:t>Ecosystem m</w:t>
      </w:r>
      <w:r w:rsidR="00DE5752" w:rsidRPr="00A41F91">
        <w:t>apping and monitoring projects using RPAS have increased notoriously</w:t>
      </w:r>
      <w:r w:rsidR="0038271D">
        <w:t xml:space="preserve"> both by governmental institutions</w:t>
      </w:r>
      <w:r w:rsidR="00DE5752">
        <w:t xml:space="preserve"> </w:t>
      </w:r>
      <w:r w:rsidR="00FA3ADB" w:rsidRPr="00167BF5">
        <w:fldChar w:fldCharType="begin" w:fldLock="1"/>
      </w:r>
      <w:r w:rsidR="007E3B00">
        <w:instrText>ADDIN CSL_CITATION { "citationItems" : [ { "id" : "ITEM-1", "itemData" : { "URL" : "https://uas.usgs.gov/", "abstract" : "he U.S. Geological Survey National Unmanned Aircraft Systems (UAS) Project Office is leading the research and integration activities needed to make UAS data collection an efficient, safe, and cost effective remote sensing tool for DOI and USGS scientists.\r\n\r\nResearchers are engaged in various UAS and sensor technology evaluations, and the performance of proof-of-concept missions to test the effectiveness of UAS data collection for earth science investigations such as monitoring environmental conditions and landscape change rates, responding to natural hazards, conducting required wildlife inventories, and supporting land and resource management. Research missions are performed by teaming with other DOI bureaus or federal, state and local agencies under guidance from the Federal Aviation Administration (FAA) and the DOI Office of Aviation Services (OAS).", "accessed" : { "date-parts" : [ [ "2017", "9", "20" ] ] }, "author" : [ { "dropping-particle" : "", "family" : "U.S. Geological Survey National", "given" : "", "non-dropping-particle" : "", "parse-names" : false, "suffix" : "" } ], "id" : "ITEM-1", "issued" : { "date-parts" : [ [ "0" ] ] }, "title" : "U.S. Geological Survey National Unmanned Aircraft Systems (UAS) Project", "type" : "webpage" }, "uris" : [ "http://www.mendeley.com/documents/?uuid=ea01a112-4e38-31a4-b857-36aaf6c681ae" ] } ], "mendeley" : { "formattedCitation" : "(U.S. Geological Survey National 2017)", "plainTextFormattedCitation" : "(U.S. Geological Survey National 2017)", "previouslyFormattedCitation" : "(U.S. Geological Survey National 2017)" }, "properties" : { "noteIndex" : 0 }, "schema" : "https://github.com/citation-style-language/schema/raw/master/csl-citation.json" }</w:instrText>
      </w:r>
      <w:r w:rsidR="00FA3ADB" w:rsidRPr="00167BF5">
        <w:fldChar w:fldCharType="separate"/>
      </w:r>
      <w:r w:rsidR="00FA3ADB" w:rsidRPr="00167BF5">
        <w:rPr>
          <w:noProof/>
        </w:rPr>
        <w:t>(U.S. Geological Survey National 2017)</w:t>
      </w:r>
      <w:r w:rsidR="00FA3ADB" w:rsidRPr="00167BF5">
        <w:fldChar w:fldCharType="end"/>
      </w:r>
      <w:r w:rsidR="0038271D">
        <w:t xml:space="preserve"> and research groups. Studies</w:t>
      </w:r>
      <w:r w:rsidR="00C566CA">
        <w:t xml:space="preserve"> on this topic</w:t>
      </w:r>
      <w:r w:rsidR="0038271D">
        <w:t xml:space="preserve"> range from</w:t>
      </w:r>
      <w:r w:rsidR="002E6650">
        <w:t xml:space="preserve">  quantify</w:t>
      </w:r>
      <w:r w:rsidR="0038271D">
        <w:t>ing</w:t>
      </w:r>
      <w:r w:rsidR="002E6650">
        <w:t xml:space="preserve"> the</w:t>
      </w:r>
      <w:r w:rsidR="0052773D" w:rsidRPr="00167BF5">
        <w:t xml:space="preserve"> spread and detection rate of invasive species </w:t>
      </w:r>
      <w:r w:rsidR="00CE2946">
        <w:fldChar w:fldCharType="begin" w:fldLock="1"/>
      </w:r>
      <w:r w:rsidR="000261A5">
        <w:instrText>ADDIN CSL_CITATION { "citationItems" : [ { "id" : "ITEM-1", "itemData" : { "DOI" : "10.5194/isprsarchives-XLI-B7-903-2016", "ISSN" : "16821750", "abstract" : "Invasive plant species represent a serious threat to biodiversity and landscape as well as human health and socio-economy. To successfully fight plant invasions, new methods enabling fast and efficient monitoring, such as remote sensing, are needed. In an ongoing project, optical remote sensing (RS) data of different origin (satellite, aerial and UAV), spectral (panchromatic, multispectral and color), spatial (very high to medium) and temporal resolution, and various technical approaches (object-, pixelbased and combined) are tested to choose the best strategies for monitoring of four invasive plant species (giant hogweed, black locust, tree of heaven and exotic knotweeds). In our study, we address trade-offs between spectral, spatial and temporal resolutions required for balance between the precision of detection and economic feasibility. For the best results, it is necessary to choose best combination of spatial and spectral resolution and phenological stage of the plant in focus. For species forming distinct inflorescences such as giant hogweed iterative semi-automated object-oriented approach was successfully applied even for low spectral resolution data (if pixel size was sufficient) whereas for lower spatial resolution satellite imagery or less distinct species with complicated architecture such as knotweed, combination of pixel and object based approaches was used. High accuracies achieved for very high resolution data indicate the possible application of described methodology for monitoring invasions and their long-term dynamics elsewhere, making management measures comparably precise, fast and efficient. This knowledge serves as a basis for prediction, monitoring and prioritization of management targets.", "author" : [ { "dropping-particle" : "", "family" : "M\u00fcllerov\u00e1", "given" : "Jana", "non-dropping-particle" : "", "parse-names" : false, "suffix" : "" }, { "dropping-particle" : "", "family" : "Br\u016fna", "given" : "Josef", "non-dropping-particle" : "", "parse-names" : false, "suffix" : "" }, { "dropping-particle" : "", "family" : "Dvo\u0159\u00e1k", "given" : "Petr", "non-dropping-particle" : "", "parse-names" : false, "suffix" : "" }, { "dropping-particle" : "", "family" : "Bartalo\u0161", "given" : "Tom\u00e1\u0161", "non-dropping-particle" : "", "parse-names" : false, "suffix" : "" }, { "dropping-particle" : "", "family" : "V\u00edtkov\u00e1", "given" : "Michaela", "non-dropping-particle" : "", "parse-names" : false, "suffix" : "" } ], "container-title" : "International Archives of the Photogrammetry, Remote Sensing and Spatial Information Sciences - ISPRS Archives", "id" : "ITEM-1", "issue" : "July", "issued" : { "date-parts" : [ [ "2016" ] ] }, "page" : "903-908", "title" : "Does the data resolution/origin matter? Satellite, airborne and UAV imagery to tackle plant invasions", "type" : "article-journal", "volume" : "41" }, "uris" : [ "http://www.mendeley.com/documents/?uuid=374eb385-90dc-4409-bde3-09766353554a" ] }, { "id" : "ITEM-2", "itemData" : { "DOI" : "10.1109/IGARSS.2011.6049252", "ISBN" : "9781457710056", "ISSN" : "2153-6996", "abstract" : "Management of wetlands resources often requires assessment of changes in wetland vegetation over time. Accurate tracking of the expansion or retraction of invasive plant species is especially critical for natural resource managers who must make decisions on the deployment of effective control measures. Many available remote sensing strategies to quantify the location of invasive plant species are either too expensive to deploy on a regular basis or lack sufficient geographic or temporal resolution to be of use to resources managers. This paper presents the results of the use of a new unmanned aerial vehicle platform, called AggieAir&amp;#x2122;, and a new classification algorithm to track the spread of an invasive grass species, Phragmites australis, in a large and important wetland in northern Utah. The combination of high resolution multi-spectral images (in space and time) and the classification algorithm based on advances in statistical learning theory produce quantitative land cover descriptions that identify Phragmites locations with an accuracy of 95 percent. The combination of these two tools provides wetlands managers with new and potentially valuable methods to quantify the spread of Phragmites and to evaluate the efficacy of their attempts to control it.", "author" : [ { "dropping-particle" : "", "family" : "Zaman", "given" : "Bushra", "non-dropping-particle" : "", "parse-names" : false, "suffix" : "" }, { "dropping-particle" : "", "family" : "Jensen", "given" : "Austin M.", "non-dropping-particle" : "", "parse-names" : false, "suffix" : "" }, { "dropping-particle" : "", "family" : "McKee", "given" : "Mac", "non-dropping-particle" : "", "parse-names" : false, "suffix" : "" } ], "container-title" : "International Geoscience and Remote Sensing Symposium (IGARSS)", "id" : "ITEM-2", "issued" : { "date-parts" : [ [ "2011" ] ] }, "page" : "803-806", "title" : "Use of high-resolution multispectral imagery acquired with an autonomous unmanned aerial vehicle to quantify the spread of an invasive wetlands species", "type" : "article-journal" }, "uris" : [ "http://www.mendeley.com/documents/?uuid=d80922cb-dda0-4d3f-ac34-dd91b4ebaffe" ] }, { "id" : "ITEM-3", "itemData" : { "DOI" : "10.1016/j.isprsjprs.2017.01.018", "ISSN" : "09242716", "author" : [ { "dropping-particle" : "", "family" : "Perroy", "given" : "Ryan L.", "non-dropping-particle" : "", "parse-names" : false, "suffix" : "" }, { "dropping-particle" : "", "family" : "Sullivan", "given" : "Timo", "non-dropping-particle" : "", "parse-names" : false, "suffix" : "" }, { "dropping-particle" : "", "family" : "Stephenson", "given" : "Nathan", "non-dropping-particle" : "", "parse-names" : false, "suffix" : "" } ], "container-title" : "ISPRS Journal of Photogrammetry and Remote Sensing", "id" : "ITEM-3", "issued" : { "date-parts" : [ [ "2017" ] ] }, "note" : "International Civil Aviation Organization, 2015. Manual on Remotely Piloted Aircraft Systems. (accessed on Aug 31, 2016).", "page" : "174-183", "publisher" : "International Society for Photogrammetry and Remote Sensing, Inc. (ISPRS)", "title" : "Assessing the impacts of canopy openness and flight parameters on detecting a sub-canopy tropical invasive plant using a small unmanned aerial system", "type" : "article-journal", "volume" : "125" }, "uris" : [ "http://www.mendeley.com/documents/?uuid=0ea8e796-ad7b-4806-94e7-d805fff0bb4e" ] }, { "id" : "ITEM-4", "itemData" : { "DOI" : "10.3389/fpls.2017.00887", "ISSN" : "1664-462X", "PMID" : "28620399", "abstract" : "The rapid spread of invasive plants makes their management increasingly difficult. Remote sensing offers a means of fast and efficient monitoring, but still the optimal methodologies remain to be defined. The seasonal dynamics and spectral characteristics of the target invasive species are important factors, since, at certain time of the vegetation season (e.g., at flowering or senescing), plants are often more distinct (or more visible beneath the canopy). Our aim was to establish fast, repeatable and a cost-efficient, computer-assisted method applicable over larger areas, to reduce the costs of extensive field campaigns. To achieve this goal, we examined how the timing of monitoring affects the detection of noxious plant invaders in Central Europe, using two model herbaceous species with markedly different phenological, structural, and spectral characteristics. They are giant hogweed (Heracleum mantegazzianum), a species with very distinct flowering phase, and the less distinct knotweeds (Fallopia japonica, F. sachalinensis, and their hybrid F. x bohemica). The variety of data generated, such as imagery from purposely-designed, unmanned aircraft vehicle (UAV), and VHR satellite, and aerial color orthophotos enabled us to assess the effects of spectral, spatial, and temporal resolution (i.e., the target species' phenological state) for successful recognition. The demands for both spatial and spectral resolution depended largely on the target plant species. In the case that a species was sampled at the most distinct phenological phase, high accuracy was achieved even with lower spectral resolution of our low-cost UAV. This demonstrates that proper timing can to some extent compensate for the lower spectral resolution. The results of our study could serve as a basis for identifying priorities for management, targeted at localities with the greatest risk of invasive species' spread and, once eradicated, to monitor over time any return. The best mapping strategy should reflect morphological and structural features of the target plant and choose appropriate spatial, spectral, and temporal resolution. The UAV enables flexible data acquisition for required time periods at low cost and is, therefore, well-suited for targeted monitoring; while satellite imagery provides the best solution for larger areas. Nonetheless, users must be aware of their limits.", "author" : [ { "dropping-particle" : "", "family" : "M\u00fcllerov\u00e1", "given" : "Jana", "non-dropping-particle" : "", "parse-names" : false, "suffix" : "" }, { "dropping-particle" : "", "family" : "Br\u016fna", "given" : "Josef", "non-dropping-particle" : "", "parse-names" : false, "suffix" : "" }, { "dropping-particle" : "", "family" : "Bartalo\u0161", "given" : "Tom\u00e1\u0161", "non-dropping-particle" : "", "parse-names" : false, "suffix" : "" }, { "dropping-particle" : "", "family" : "Dvo\u0159\u00e1k", "given" : "Petr", "non-dropping-particle" : "", "parse-names" : false, "suffix" : "" }, { "dropping-particle" : "", "family" : "V\u00edtkov\u00e1", "given" : "Michaela", "non-dropping-particle" : "", "parse-names" : false, "suffix" : "" }, { "dropping-particle" : "", "family" : "Py\u0161ek", "given" : "Petr", "non-dropping-particle" : "", "parse-names" : false, "suffix" : "" } ], "container-title" : "Frontiers in Plant Science", "id" : "ITEM-4", "issue" : "May", "issued" : { "date-parts" : [ [ "2017" ] ] }, "title" : "Timing Is Important: Unmanned Aircraft vs. Satellite Imagery in Plant Invasion Monitoring", "type" : "article-journal", "volume" : "8" }, "uris" : [ "http://www.mendeley.com/documents/?uuid=df11a18e-13dc-468e-95d9-6e341a8e4af4" ] }, { "id" : "ITEM-5", "itemData" : { "DOI" : "10.1016/j.jag.2015.06.014", "ISBN" : "0303-2434", "ISSN" : "1872826X", "abstract" : "Riparian zones are key landscape features, representing the interface between terrestrial and aquatic ecosystems. Although they have been influenced by human activities for centuries, their degradation has increased during the 20th century. Concomitant with (or as consequences of) these disturbances, the invasion of exotic species has increased throughout the world's riparian zones. In our study, we propose a easily reproducible methodological framework to map three riparian invasive taxa using Unmanned Aerial Systems (UAS) imagery: Impatiens glandulifera Royle, Heracleum mantegazzianum Sommier and Levier, and Japanese knotweed (Fallopia sachalinensis (F. Schmidt Petrop.), Fallopia japonica (Houtt.) and hybrids). Based on visible and near-infrared UAS orthophoto, we derived simple spectral and texture image metrics computed at various scales of image segmentation (10, 30, 45, 60 using eCognition software). Supervised classification based on the random forests algorithm was used to identify the most relevant variable (or combination of variables) derived from UAS imagery for mapping riparian invasive plant species. The models were built using 20% of the dataset, the rest of the dataset being used as a test set (80%). Except for H. mantegazzianum, the best results in terms of global accuracy were achieved with the finest scale of analysis (segmentation scale parameter = 10). The best values of overall accuracies reached 72%, 68%, and 97% for I. glandulifera, Japanese knotweed, and H. mantegazzianum respectively. In terms of selected metrics, simple spectral metrics (layer mean/camera brightness) were the most used. Our results also confirm the added value of texture metrics (GLCM derivatives) for mapping riparian invasive species. The results obtained for I. glandulifera and Japanese knotweed do not reach sufficient accuracies for operational applications. However, the results achieved for H. mantegazzianum are encouraging. The high accuracies values combined to relatively light model-inputs needed (delineation of a few umbels) make our approach a serious contender as a cost-effective tool to improve the field management of H. mantegazzianum.", "author" : [ { "dropping-particle" : "", "family" : "Michez", "given" : "Adrien", "non-dropping-particle" : "", "parse-names" : false, "suffix" : "" }, { "dropping-particle" : "", "family" : "Pi\u00e9gay", "given" : "Herv\u00e9", "non-dropping-particle" : "", "parse-names" : false, "suffix" : "" }, { "dropping-particle" : "", "family" : "Jonathan", "given" : "Lisein", "non-dropping-particle" : "", "parse-names" : false, "suffix" : "" }, { "dropping-particle" : "", "family" : "Claessens", "given" : "Hugues", "non-dropping-particle" : "", "parse-names" : false, "suffix" : "" }, { "dropping-particle" : "", "family" : "Lejeune", "given" : "Philippe", "non-dropping-particle" : "", "parse-names" : false, "suffix" : "" } ], "container-title" : "International Journal of Applied Earth Observation and Geoinformation", "id" : "ITEM-5", "issued" : { "date-parts" : [ [ "2016" ] ] }, "page" : "88-94", "publisher" : "Elsevier B.V.", "title" : "Mapping of riparian invasive species with supervised classification of Unmanned Aerial System (UAS) imagery", "type" : "article-journal", "volume" : "44" }, "uris" : [ "http://www.mendeley.com/documents/?uuid=6c74c25c-5b80-42f6-bdf1-72100585c690" ] } ], "mendeley" : { "formattedCitation" : "(M\u00fcllerov\u00e1 et al. 2016; Zaman, Jensen, and McKee 2011; Perroy, Sullivan, and Stephenson 2017; M\u00fcllerov\u00e1 et al. 2017; Michez et al. 2016)", "plainTextFormattedCitation" : "(M\u00fcllerov\u00e1 et al. 2016; Zaman, Jensen, and McKee 2011; Perroy, Sullivan, and Stephenson 2017; M\u00fcllerov\u00e1 et al. 2017; Michez et al. 2016)", "previouslyFormattedCitation" : "(M\u00fcllerov\u00e1 et al. 2016; Zaman, Jensen, and McKee 2011; Perroy, Sullivan, and Stephenson 2017; M\u00fcllerov\u00e1 et al. 2017; Michez et al. 2016)" }, "properties" : { "noteIndex" : 0 }, "schema" : "https://github.com/citation-style-language/schema/raw/master/csl-citation.json" }</w:instrText>
      </w:r>
      <w:r w:rsidR="00CE2946">
        <w:fldChar w:fldCharType="separate"/>
      </w:r>
      <w:r w:rsidR="00566B3A" w:rsidRPr="00566B3A">
        <w:rPr>
          <w:noProof/>
        </w:rPr>
        <w:t>(Müllerová et al. 2016; Zaman, Jensen, and McKee 2011; Perroy, Sullivan, and Stephenson 2017; Müllerová et al. 2017; Michez et al. 2016)</w:t>
      </w:r>
      <w:r w:rsidR="00CE2946">
        <w:fldChar w:fldCharType="end"/>
      </w:r>
      <w:r w:rsidR="002E6650">
        <w:t>, analyze</w:t>
      </w:r>
      <w:r w:rsidR="00AF5E76">
        <w:t xml:space="preserve"> the </w:t>
      </w:r>
      <w:r w:rsidR="0038271D">
        <w:t xml:space="preserve">dynamic, structure and </w:t>
      </w:r>
      <w:r w:rsidR="00AF5E76">
        <w:t xml:space="preserve">biophysical attributes of </w:t>
      </w:r>
      <w:r w:rsidR="00CE2946">
        <w:t xml:space="preserve"> </w:t>
      </w:r>
      <w:r w:rsidR="0052773D" w:rsidRPr="00167BF5">
        <w:t>fo</w:t>
      </w:r>
      <w:r w:rsidR="00CE2946">
        <w:t>rest stands</w:t>
      </w:r>
      <w:r w:rsidR="00DA0679">
        <w:t xml:space="preserve"> </w:t>
      </w:r>
      <w:r w:rsidR="00CE2946">
        <w:fldChar w:fldCharType="begin" w:fldLock="1"/>
      </w:r>
      <w:r w:rsidR="00563703">
        <w:instrText>ADDIN CSL_CITATION { "citationItems" : [ { "id" : "ITEM-1", "itemData" : { "DOI" : "10.5194/isprsarchives-XXXIX-B1-361-2012", "ISBN" : "1682-1777", "ISSN" : "1682-1777", "abstract" : "The use of aerial imagery acquired by Unmanned Aerial Vehicles (UAVs) is scheduled within the FoGLIE project (Fruition of Goods Landscape in Interactive Environment): it starts from the need to enhance the natural, artistic and cultural heritage, to produce a better usability of it by employing audiovisual movable systems of 3D reconstruction and to improve monitoring procedures, by using new media for integrating the fruition phase with the preservation ones. The pilot project focus on a test area, Parco Adda Nord, which encloses various goods' types (small buildings, agricultural fields and different tree species and bushes). Multispectral high resolution images were taken by two digital compact cameras: a Pentax Optio A40 for RGB photos and a Sigma DP1 modified to acquire the NIR band. Then, some tests were performed in order to analyze the UAV images' quality with both photogrammetric and photo-interpretation purposes, to validate the vector-sensor system, the image block geometry and to study the feasibility of tree species classification. Many pre-signalized Control Points were surveyed through GPS to allow accuracy analysis. Aerial Triangulations (ATs) were carried out with photogrammetric commercial software, Leica Photogrammetry Suite (LPS) and PhotoModeler, with manual or automatic selection of Tie Points, to pick out pros and cons of each package in managing non conventional aerial imagery as well as the differences in the modeling approach. Further analysis were done on the differences between the EO parameters and the corresponding data coming from the on board UAV navigation system.", "author" : [ { "dropping-particle" : "", "family" : "Gini", "given" : "R.", "non-dropping-particle" : "", "parse-names" : false, "suffix" : "" }, { "dropping-particle" : "", "family" : "Passoni", "given" : "D.", "non-dropping-particle" : "", "parse-names" : false, "suffix" : "" }, { "dropping-particle" : "", "family" : "Pinto", "given" : "L.", "non-dropping-particle" : "", "parse-names" : false, "suffix" : "" }, { "dropping-particle" : "", "family" : "Sona", "given" : "G.", "non-dropping-particle" : "", "parse-names" : false, "suffix" : "" } ], "container-title" : "ISPRS - International Archives of the Photogrammetry, Remote Sensing and Spatial Information Sciences", "id" : "ITEM-1", "issue" : "September", "issued" : { "date-parts" : [ [ "2012" ] ] }, "page" : "361-366", "title" : "Aerial Images From an Uav System: 3D Modeling and Tree Species Classification in a Park Area", "type" : "article-journal", "volume" : "XXXIX-B1" }, "uris" : [ "http://www.mendeley.com/documents/?uuid=e1a5f88b-ca68-4e2b-b76d-89f51e4d546e" ] }, { "id" : "ITEM-2", "itemData" : { "DOI" : "10.1016/j.biocon.2015.03.031", "ISBN" : "00063207", "ISSN" : "00063207", "abstract" : "Large areas of tropical lands are being removed from agriculture and restored to address conservation goals. However, monitoring the ecological value of these efforts at the individual land-owner scale is rare, owing largely to issues of cost and accessibility. Traditional field-based measures for assessing forest recovery and habitat quality can be labour intensive and costly. Here we assess whether remote sensing measurements from lightweight unmanned aerial vehicles (UAV) are a cost-effective substitute for traditional field measures. An inexpensive UAV-based remote sensing methodology, \"Ecosynth\", was applied to measure forest canopy structure across field plots in a 7-9-yr tropical forest restoration study in southern Costa Rica. Ecosynth methods combine aerial images from consumer-grade digital cameras with computer vision software to generate 3D 'point cloud' models of vegetation at high spatial resolutions. Ecosynth canopy structure measurements were compared to field-based measures and their ability to predict the abundance of frugivorous birds; key seed dispersers that are sensitive to canopy structure. Ecosynth canopy height measurements were highly correlated with field-based measurements (R{&lt;}sup{&gt;}2{&lt;}/sup{&gt;}\u22650.85), a result comparable in precision to LiDAR-based remote sensing measurements. Ecosynth parameters were also strongly correlated with above-ground biomass (R{&lt;}sup{&gt;}2{&lt;}/sup{&gt;}\u22650.81) and percent canopy openness (R{&lt;}sup{&gt;}2{&lt;}/sup{&gt;}=0.82). Correlations were weaker with proportion-based measures such as canopy roughness (R{&lt;}sup{&gt;}2{&lt;}/sup{&gt;}=0.53). Several Ecosynth metrics (e.g., canopy openness and height) predicted frugivore presence and abundance at levels of accuracy similar to those of field-based measurements. Ecosynth UAV remote-sensing provides an effective alternate methodology to traditional field-based measures of evaluating forest structure and complexity across landscapes. Furthermore, given the volume of data that can be generated in a single flight plan, as well as the ability to use the technology in remote areas, these methods could expand the scope of studies on forest dynamics and recovery when combined with field-based calibration plots.", "author" : [ { "dropping-particle" : "", "family" : "Zahawi", "given" : "Rakan A", "non-dropping-particle" : "", "parse-names" : false, "suffix" : "" }, { "dropping-particle" : "", "family" : "Dandois", "given" : "Jonathan P", "non-dropping-particle" : "", "parse-names" : false, "suffix" : "" }, { "dropping-particle" : "", "family" : "Holl", "given" : "Karen D", "non-dropping-particle" : "", "parse-names" : false, "suffix" : "" }, { "dropping-particle" : "", "family" : "Nadwodny", "given" : "Dana", "non-dropping-particle" : "", "parse-names" : false, "suffix" : "" }, { "dropping-particle" : "", "family" : "Reid", "given" : "J Leighton", "non-dropping-particle" : "", "parse-names" : false, "suffix" : "" }, { "dropping-particle" : "", "family" : "Ellis", "given" : "Erle C", "non-dropping-particle" : "", "parse-names" : false, "suffix" : "" } ], "container-title" : "Biological Conservation", "id" : "ITEM-2", "issue" : "June", "issued" : { "date-parts" : [ [ "2015" ] ] }, "page" : "287-295", "publisher" : "Elsevier Ltd", "title" : "Using lightweight unmanned aerial vehicles to monitor tropical forest recovery", "type" : "article-journal", "volume" : "186" }, "uris" : [ "http://www.mendeley.com/documents/?uuid=ac8bcc8a-9493-4aaa-9a32-8f1362d5978e" ] }, { "id" : "ITEM-3", "itemData" : { "DOI" : "10.1371/journal.pone.0141006", "ISBN" : "1932-6203", "ISSN" : "19326203", "PMID" : "26600422", "abstract" : "Technology advances can revolutionize Precision Forestry by providing accurate and fine forest information at tree level. This paper addresses the question of how and particularly when Unmanned Aerial System (UAS) should be used in order to efficiently discriminate deciduous tree species. The goal of this research is to determine when is the best time window to achieve an optimal species discrimination. A time series of high resolution UAS imagery was collected to cover the growing season from leaf flush to leaf fall. Full benefit was taken of the temporal resolution of UAS acquisition, one of the most promising features of small drones. The disparity in forest tree phenology is at the maximum during early spring and late autumn. But the phenology state that optimized the classification result is the one that minimizes the spectral variation within tree species groups and, at the same time, maximizes the phenologic differences between species. Sunlit tree crowns (5 deciduous species groups) were classified using a Random Forest approach for monotemporal, two-date and three-date combinations. The end of leaf flushing was the most efficient single-date time window. Multitemporal datasets definitely improve the overall classification accuracy. But single-date high resolution orthophotomosaics, acquired on optimal time-windows, result in a very good classification accuracy (overall out of bag error of 16{%}).", "author" : [ { "dropping-particle" : "", "family" : "Lisein", "given" : "Jonathan", "non-dropping-particle" : "", "parse-names" : false, "suffix" : "" }, { "dropping-particle" : "", "family" : "Michez", "given" : "Adrien", "non-dropping-particle" : "", "parse-names" : false, "suffix" : "" }, { "dropping-particle" : "", "family" : "Claessens", "given" : "Hugues", "non-dropping-particle" : "", "parse-names" : false, "suffix" : "" }, { "dropping-particle" : "", "family" : "Lejeune", "given" : "Philippe", "non-dropping-particle" : "", "parse-names" : false, "suffix" : "" } ], "container-title" : "PLoS ONE", "id" : "ITEM-3", "issue" : "11", "issued" : { "date-parts" : [ [ "2015" ] ] }, "title" : "Discrimination of deciduous tree species from time series of unmanned aerial system imagery", "type" : "article-journal", "volume" : "10" }, "uris" : [ "http://www.mendeley.com/documents/?uuid=2c4225aa-7d4e-4d88-9bf9-f3fa8f86e8e2" ] }, { "id" : "ITEM-4", "itemData" : { "DOI" : "10.3390/rs8110968", "ISSN" : "20724292", "abstract" : "Application of 3D data derived from images captured using unmanned aerial vehicles (UAVs) in forest biomass estimation has shown great potential in reducing costs and improving the estimates. However, such data have never been tested in miombo woodlands. UAV-based biomass estimation relies on the availability of reliable digital terrain models (DTMs). The main objective of this study was to evaluate application of 3D data derived from UAV imagery in biomass estimation and to compare impacts of DTMs generated based on different methods and parameter settings. Biomass was modeled using data acquired from 107 sample plots in a forest reserve in miombo woodlands of Malawi. The results indicated that there are no significant differences (p = 0.985) between tested DTMs except for that based on shuttle radar topography mission (SRTM). A model developed using unsupervised ground filtering based on a grid search approach, had the smallest root mean square error (RMSE) of 46.7% of a mean biomass value of 38.99 Mgha-1. Amongst the independent variables, maximum canopy height (Hmax) was the most frequently selected. In addition, all models included spectral variables incorporating the three color bands red, green and blue. The study has demonstrated that UAV acquired image data can be used in biomass estimation in miombo woodlands using automatically generated DTMs.", "author" : [ { "dropping-particle" : "", "family" : "Kachamba", "given" : "Daud Jones", "non-dropping-particle" : "", "parse-names" : false, "suffix" : "" }, { "dropping-particle" : "", "family" : "\u00d8rka", "given" : "Hans Ole", "non-dropping-particle" : "", "parse-names" : false, "suffix" : "" }, { "dropping-particle" : "", "family" : "Gobakken", "given" : "Terje", "non-dropping-particle" : "", "parse-names" : false, "suffix" : "" }, { "dropping-particle" : "", "family" : "Eid", "given" : "Tron", "non-dropping-particle" : "", "parse-names" : false, "suffix" : "" }, { "dropping-particle" : "", "family" : "Mwase", "given" : "Weston", "non-dropping-particle" : "", "parse-names" : false, "suffix" : "" } ], "container-title" : "Remote Sensing", "id" : "ITEM-4", "issue" : "11", "issued" : { "date-parts" : [ [ "2016" ] ] }, "page" : "1-18", "title" : "Biomass estimation using 3D data from unmanned aerial vehicle imagery in a tropical woodland", "type" : "article-journal", "volume" : "8" }, "uris" : [ "http://www.mendeley.com/documents/?uuid=696f9d9e-34f0-48c2-85ae-f651f91d67b1" ] }, { "id" : "ITEM-5",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"ITEM-5", "issue" : "1", "issued" : { "date-parts" : [ [ "2016" ] ] }, "title" : "Unmanned aerial vehicles (UAVs) and artificial intelligence revolutionizing wildlife monitoring and conservation", "type" : "article-journal", "volume" : "16" }, "uris" : [ "http://www.mendeley.com/documents/?uuid=b9d25df6-b590-485f-beb5-3a1be33f4684" ] }, { "id" : "ITEM-6", "itemData" : { "DOI" : "10.1016/j.biocon.2016.03.027", "ISBN" : "0006-3207", "ISSN" : "00063207", "abstract" : "Long-term ecological monitoring has contributed substantially towards advancements in theoretical and applied ecology. However, the costs to maintain a long-term monitoring site are enormous. Lightweight unmanned aerial vehicles (UAVs or drones) have been rapidly emerging as a new tool for local-scale monitoring. To evaluate the value of drone applications in long-term ecological studies, we combined drone-derived canopy variables, detailed ground-based stem-mapping data and topographic and edaphic variables from a 20-ha forest dynamics plot in a species-rich subtropical forest. Specifically, we evaluated the relative importance of these variables in explaining local-scale variation in forest stand and species measures. We found that drone-derived canopy variables contributed substantially towards explaining local patterns of biodiversity and more specifically in supporting a gap dynamics hypothesis in structuring observed forest biodiversity. Stand basal area was positively related with canopy closure, indicating the importance of protecting old-growth forests as carbon sinks. The importance of topographic and edaphic variables was also demonstrated, supporting a niche differentiation hypothesis in structuring patterns in biodiversity. Species-level analyses illustrated that light-demanding species were more strongly correlated with canopy variables than shade-tolerant species. We provide convincing evidence that drones can add substantial value to long-term ecological monitoring by providing low cost, high resolution data. Drones should be included in the ecologist's toolbox to complement traditional field surveys.", "author" : [ { "dropping-particle" : "", "family" : "Zhang", "given" : "Jian", "non-dropping-particle" : "", "parse-names" : false, "suffix" : "" }, { "dropping-particle" : "", "family" : "Hu", "given" : "Jianbo", "non-dropping-particle" : "", "parse-names" : false, "suffix" : "" }, { "dropping-particle" : "", "family" : "Lian", "given" : "Juyu", "non-dropping-particle" : "", "parse-names" : false, "suffix" : "" }, { "dropping-particle" : "", "family" : "Fan", "given" : "Zongji", "non-dropping-particle" : "", "parse-names" : false, "suffix" : "" }, { "dropping-particle" : "", "family" : "Ouyang", "given" : "Xuejun", "non-dropping-particle" : "", "parse-names" : false, "suffix" : "" }, { "dropping-particle" : "", "family" : "Ye", "given" : "Wanhui", "non-dropping-particle" : "", "parse-names" : false, "suffix" : "" } ], "container-title" : "Biological Conservation", "id" : "ITEM-6", "issued" : { "date-parts" : [ [ "2016" ] ] }, "page" : "60-69", "title" : "Seeing the forest from drones: Testing the potential of lightweight drones as a tool for long-term forest monitoring", "type" : "article-journal", "volume" : "198" }, "uris" : [ "http://www.mendeley.com/documents/?uuid=f04d50f2-e59e-3d9b-a8c9-06cc8f57d49b" ] }, { "id" : "ITEM-7", "itemData" : { "DOI" : "10.3390/rs6086988", "ISBN" : "2072-4292", "ISSN" : "20724292", "abstract" : "Gap distributions in forests reflect the spatial impact of man-made tree harvesting or naturally-induced patterns of tree death being caused by windthrow, inter-tree competition, disease or senescence. Gap sizes can vary from large (&gt;100 m2) to small \\r\\n(&lt;10 m2), and they may have contrasting spatial patterns, such as being aggregated or regularly distributed. However, very small gaps cannot easily be recorded with conventional aerial or satellite images, which calls for new and cost-effective methodologies of forest monitoring. Here, we used an unmanned aerial vehicle (UAV) and very high-resolution images to record the gaps in 10 temperate managed and unmanaged forests in two regions of Germany. All gaps were extracted for 1-ha study plots and subsequently analyzed with spatially-explicit statistics, such as the conventional \\r\\npair correlation function (PCF), the polygon-based PCF and the mark correlation function. Gap-size frequency was dominated by small gaps of an area &lt;5 m2, which were particularly frequent in unmanaged forests. We found that gap distances showed a variety of patterns. However, the polygon-based PCF was a better descriptor of patterns than the conventional PCF, because it showed randomness or aggregation for cases when the conventional PCF showed small-scale regularity; albeit, the latter was only a mathematical artifact. The mark correlation function revealed that gap areas were in half of the cases negatively correlated and in the other half independent. Negative size correlations may likely be the result of single-tree harvesting or of repeated gap formation, which both lead to nearby small gaps. Here, we emphasize the usefulness of UAV to record forest gaps of a very small size. These small gaps may originate from repeated gap-creating disturbances, and their spatial patterns should be monitored with spatially-explicit statistics at recurring intervals in order to further insights into forest dynamics.", "author" : [ { "dropping-particle" : "", "family" : "Getzin", "given" : "Stephan", "non-dropping-particle" : "", "parse-names" : false, "suffix" : "" }, { "dropping-particle" : "", "family" : "Nuske", "given" : "Robert S.", "non-dropping-particle" : "", "parse-names" : false, "suffix" : "" }, { "dropping-particle" : "", "family" : "Wiegand", "given" : "Kerstin", "non-dropping-particle" : "", "parse-names" : false, "suffix" : "" } ], "container-title" : "Remote Sensing", "id" : "ITEM-7", "issue" : "8", "issued" : { "date-parts" : [ [ "2014" ] ] }, "page" : "6988-7004", "title" : "Using unmanned aerial vehicles (UAV) to quantify spatial gap patterns in forests", "type" : "article-journal", "volume" : "6" }, "uris" : [ "http://www.mendeley.com/documents/?uuid=1a99effb-148e-4112-87f8-c77f64574839" ] }, { "id" : "ITEM-8", "itemData" : { "DOI" : "10.1111/j.2041-210X.2011.00158.x", "ISBN" : "2041-210X", "ISSN" : "2041210X", "abstract" : "1. Structural diversity and niche differences within habitats are important for stabilizing species coexistence. However, land-use change leading to environmental homogenization is a major cause for the dramatic decline of biodiversity under global change. The difficulty in assessing large-scale biodiversity losses urgently requires new technological advances to evaluate land-use impact on diversity timely andefficiently across space. 2. While cost-effective aerial images have been suggested for potential biodiversity assessments in forests, correlation of canopy object variables such as gaps with plant or animal diversity has so far not been demonstrated using these images. 3. Here,we show that aerial images of canopy gaps can be used to assess floristic biodiversity of the forest understorey. This approach is made possible because we employed cutting-edge unmanned aerial vehicles and very high-resolution images (7 cm pixel)1) of the canopy properties. Wedemon- strate that detailed, spatially implicit information on gap shape metrics is sufficient to reveal strong dependency between disturbance patterns and plant diversity (R2 up to 0\u00c674). This is feasible because opposing disturbance patterns such as aggregated and dispersed tree retention directly cor- respond to different functional and dispersal traits of species and ultimately to different species diversities. 4. Our findings can be used as a coarse-filter approach to conservation in forests wherever light strongly limits regeneration and biodiversity.", "author" : [ { "dropping-particle" : "", "family" : "Getzin", "given" : "Stephan", "non-dropping-particle" : "", "parse-names" : false, "suffix" : "" }, { "dropping-particle" : "", "family" : "Wiegand", "given" : "Kerstin", "non-dropping-particle" : "", "parse-names" : false, "suffix" : "" }, { "dropping-particle" : "", "family" : "Sch\u00f6ning", "given" : "Ingo", "non-dropping-particle" : "", "parse-names" : false, "suffix" : "" } ], "container-title" : "Methods in Ecology and Evolution", "id" : "ITEM-8", "issue" : "2", "issued" : { "date-parts" : [ [ "2012" ] ] }, "page" : "397-404", "title" : "Assessing biodiversity in forests using very high-resolution images and unmanned aerial vehicles", "type" : "article-journal", "volume" : "3" }, "uris" : [ "http://www.mendeley.com/documents/?uuid=0113d0f6-6177-417b-a92a-f0ce673b8ef3" ] }, { "id" : "ITEM-9", "itemData" : { "DOI" : "10.1186/s41610-017-0029-0", "ISSN" : "22881220", "abstract" : "Unmanned aerial vehicles (UAVs) are a new and yet constantly developing part of forest inventory studies and vegetation-monitoring fields. Covering large areas, their extensive usage has saved time and money for researchers and conservationists to survey vegetation for various data analyses. Post-processing imaging software has improved the effectiveness of UAVs further by providing 3D models for accurate visualization of the data. We focus on determining the coniferous tree coverage to show the current advantages and disadvantages of the orthorectified 2D and 3D models obtained from the image photogrammetry software, Pix4Dmapper Pro\u2014Non-Commercial. We also examine the methodology used for mapping the study site, additionally investigating the spread of coniferous trees. The collected images were transformed into 2D black and white binary pixel images to calculate the coverage area of coniferous trees in the study site using MATLAB. The research was able to conclude that the 3D model was effective in perceiving the tree composition in the designated site, while the orthorectified 2D map is appropriate for the clear differentiation of coniferous and deciduous trees. In its conclusion, the paper will also be able to show how UAVs could be improved for future usability. \u00a9 The Author(s). 2017.", "author" : [ { "dropping-particle" : "", "family" : "Ivosevic", "given" : "Bojana", "non-dropping-particle" : "", "parse-names" : false, "suffix" : "" }, { "dropping-particle" : "", "family" : "Han", "given" : "Yong Gu", "non-dropping-particle" : "", "parse-names" : false, "suffix" : "" }, { "dropping-particle" : "", "family" : "Kwon", "given" : "Ohseok", "non-dropping-particle" : "", "parse-names" : false, "suffix" : "" } ], "container-title" : "Journal of Ecology and Environment", "id" : "ITEM-9", "issue" : "1", "issued" : { "date-parts" : [ [ "2017" ] ] }, "page" : "4-11", "publisher" : "Journal of Ecology and Environment", "title" : "Calculating coniferous tree coverage using unmanned aerial vehicle photogrammetry", "type" : "article-journal", "volume" : "41" }, "uris" : [ "http://www.mendeley.com/documents/?uuid=1e93489b-3672-4be0-b885-af8acfce6048" ] }, { "id" : "ITEM-10", "itemData" : { "DOI" : "10.1002/rse2.51", "ISSN" : "20563485", "abstract" : "\u00a9 2017 Published by John Wiley  &amp;  Sons Ltd. Rapid reaction times to undesirable events are becoming increasingly important for the protection and conservation of habitats and species. This study demonstrates how Unmanned Aerial Vehicles, or drones, and satellite tracking of individual animals can be combined to identify important conservation issues (e.g. deforestation). When quickly disseminated, the information can lead to a rapid change in conservation policy. An adult male proboscis monkey, belonging to a one-male social group, was GPS tracked for 6 months in Sabah, Malaysian Borneo during 2012. Riparian habitats featured heavily (25.4% of total time, 88.6% of all sleeping sites) in the group's home range. A fixed-wing drone was used in 2015 to map the habitat in high-resolution. These data revealed that 47.54 ha of forest had been cleared shortly before the drone flights. GPS tagging data revealed the importance of this area for a one-male proboscis monkey group. A total of 30.1% of the proboscis monkeys' home range area had been cleared, as well as 11.4% of sleeping sites. Furthermore, drone images revealed that the felling extended to the river's edge, disregarding water resources laws requiring riparian reserves of a minimum of 20 m. Following this discovery, a press release including drone imagery combined with GPS data, was published linking habitat destruction to a species that is economically important for the tourism industry in Sabah. The day following dissemination of the data, the Sabah State Government ordered an immediate cessation on further land clearing at sensitive riparian reserves along the river. We propose that this combination of satellite and aerial data provides potential for an effective conservation tool for endangered, iconic and economically important species. This visually compelling data, feasible over large spatial scales, can directly inform policy change in a quick and timely manner.", "author" : [ { "dropping-particle" : "", "family" : "Stark", "given" : "Danica J.", "non-dropping-particle" : "", "parse-names" : false, "suffix" : "" }, { "dropping-particle" : "", "family" : "Vaughan", "given" : "Ian P.", "non-dropping-particle" : "", "parse-names" : false, "suffix" : "" }, { "dropping-particle" : "", "family" : "Evans", "given" : "Luke J.", "non-dropping-particle" : "", "parse-names" : false, "suffix" : "" }, { "dropping-particle" : "", "family" : "Kler", "given" : "Harjinder", "non-dropping-particle" : "", "parse-names" : false, "suffix" : "" }, { "dropping-particle" : "", "family" : "Goossens", "given" : "Benoit", "non-dropping-particle" : "", "parse-names" : false, "suffix" : "" } ], "container-title" : "Remote Sensing in Ecology and Conservation", "id" : "ITEM-10", "issue" : "Manyangadze 2009", "issued" : { "date-parts" : [ [ "2017" ] ] }, "page" : "1-9", "title" : "Combining drones and satellite tracking as an effective tool for informing policy change in riparian habitats: A proboscis monkey case study", "type" : "article-journal" }, "uris" : [ "http://www.mendeley.com/documents/?uuid=e7dc7bb8-a74c-4543-9044-43fc3b82f737" ] } ], "mendeley" : { "formattedCitation" : "(Gini et al. 2012; Zahawi et al. 2015; Lisein et al. 2015; Kachamba et al. 2016; Gonzalez et al. 2016; Zhang et al. 2016; Getzin, Nuske, and Wiegand 2014; Getzin, Wiegand, and Sch\u00f6ning 2012; Ivosevic, Han, and Kwon 2017; Stark et al. 2017)", "plainTextFormattedCitation" : "(Gini et al. 2012; Zahawi et al. 2015; Lisein et al. 2015; Kachamba et al. 2016; Gonzalez et al. 2016; Zhang et al. 2016; Getzin, Nuske, and Wiegand 2014; Getzin, Wiegand, and Sch\u00f6ning 2012; Ivosevic, Han, and Kwon 2017; Stark et al. 2017)", "previouslyFormattedCitation" : "(Gini et al. 2012; Zahawi et al. 2015; Lisein et al. 2015; Kachamba et al. 2016; Gonzalez et al. 2016; Zhang et al. 2016; Getzin, Nuske, and Wiegand 2014; Getzin, Wiegand, and Sch\u00f6ning 2012; Ivosevic, Han, and Kwon 2017; Stark et al. 2017)" }, "properties" : { "noteIndex" : 0 }, "schema" : "https://github.com/citation-style-language/schema/raw/master/csl-citation.json" }</w:instrText>
      </w:r>
      <w:r w:rsidR="00CE2946">
        <w:fldChar w:fldCharType="separate"/>
      </w:r>
      <w:r w:rsidR="00563703" w:rsidRPr="00563703">
        <w:rPr>
          <w:noProof/>
        </w:rPr>
        <w:t>(Gini et al. 2012; Zahawi et al. 2015; Lisein et al. 2015; Kachamba et al. 2016; Gonzalez et al. 2016; Zhang et al. 2016; Getzin, Nuske, and Wiegand 2014; Getzin, Wiegand, and Schöning 2012; Ivosevic, Han, and Kwon 2017; Stark et al. 2017)</w:t>
      </w:r>
      <w:r w:rsidR="00CE2946">
        <w:fldChar w:fldCharType="end"/>
      </w:r>
      <w:r w:rsidR="002E6650">
        <w:t xml:space="preserve"> or mapping</w:t>
      </w:r>
      <w:r w:rsidR="007B7904">
        <w:t xml:space="preserve"> sensitive </w:t>
      </w:r>
      <w:r w:rsidR="0052773D" w:rsidRPr="00167BF5">
        <w:t xml:space="preserve">shallow coastal habitats </w:t>
      </w:r>
      <w:r w:rsidR="004732AE">
        <w:fldChar w:fldCharType="begin" w:fldLock="1"/>
      </w:r>
      <w:r w:rsidR="004732AE">
        <w:instrText>ADDIN CSL_CITATION { "citationItems" : [ { "id" : "ITEM-1", "itemData" : { "DOI" : "10.1016/j.ecss.2016.01.030", "ISBN" : "3337632025", "ISSN" : "02727714", "abstract" : "Acquiring seabed, landform or other topographic data in the field of marine ecology has a pivotal role in defining and mapping key marine habitats. However, accessibility for this kind of data with a high level of detail for very shallow and inaccessible marine habitats has been often challenging, time consuming. Spatial and temporal coverage often has to be compromised to make more cost effective the monitoring routine. Nowadays, emerging technologies, can overcome many of these constraints. Here we describe a recent development in remote sensing based on a small unmanned drone (UAVs) that produce very fine scale maps of fish nursery areas. This technology is simple to use, inexpensive, and timely in producing aerial photographs of marine areas. Both technical details regarding aerial photos acquisition (drone and camera settings) and post processing workflow (3D model generation with Structure From Motion algorithm and photo-stitching) are given. Finally by applying modern algorithm of semi-automatic image analysis and classification (Maximum Likelihood, ECHO and Object-based Image Analysis) we compared the results of three thematic maps of nursery area for juvenile sparid fishes, highlighting the potential of this method in mapping and monitoring coastal marine habitats.", "author" : [ { "dropping-particle" : "", "family" : "Ventura", "given" : "Daniele", "non-dropping-particle" : "", "parse-names" : false, "suffix" : "" }, { "dropping-particle" : "", "family" : "Bruno", "given" : "Michele", "non-dropping-particle" : "", "parse-names" : false, "suffix" : "" }, { "dropping-particle" : "", "family" : "Jona Lasinio", "given" : "Giovanna", "non-dropping-particle" : "", "parse-names" : false, "suffix" : "" }, { "dropping-particle" : "", "family" : "Belluscio", "given" : "Andrea", "non-dropping-particle" : "", "parse-names" : false, "suffix" : "" }, { "dropping-particle" : "", "family" : "Ardizzone", "given" : "Giandomenico", "non-dropping-particle" : "", "parse-names" : false, "suffix" : "" } ], "container-title" : "Estuarine, Coastal and Shelf Science", "id" : "ITEM-1", "issued" : { "date-parts" : [ [ "2016" ] ] }, "title" : "A low-cost drone based application for identifying and mapping of coastal fish nursery grounds", "type" : "article-journal", "volume" : "171" }, "uris" : [ "http://www.mendeley.com/documents/?uuid=4759aa80-6c5c-3da4-afac-846dfc3e37c4" ] }, { "id" : "ITEM-2", "itemData" : { "DOI" : "10.1007/s00338-016-1522-0", "ISBN" : "0722-4028", "ISSN" : "07224028", "abstract" : "Communicated by Geology Editor Prof. Eberhard Gischler", "author" : [ { "dropping-particle" : "", "family" : "Casella", "given" : "Elisa", "non-dropping-particle" : "", "parse-names" : false, "suffix" : "" }, { "dropping-particle" : "", "family" : "Collin", "given" : "Antoine", "non-dropping-particle" : "", "parse-names" : false, "suffix" : "" }, { "dropping-particle" : "", "family" : "Harris", "given" : "Daniel", "non-dropping-particle" : "", "parse-names" : false, "suffix" : "" }, { "dropping-particle" : "", "family" : "Ferse", "given" : "Sebastian", "non-dropping-particle" : "", "parse-names" : false, "suffix" : "" }, { "dropping-particle" : "", "family" : "Bejarano", "given" : "Sonia", "non-dropping-particle" : "", "parse-names" : false, "suffix" : "" }, { "dropping-particle" : "", "family" : "Parravicini", "given" : "Valeriano", "non-dropping-particle" : "", "parse-names" : false, "suffix" : "" }, { "dropping-particle" : "", "family" : "Hench", "given" : "James L.", "non-dropping-particle" : "", "parse-names" : false, "suffix" : "" }, { "dropping-particle" : "", "family" : "Rovere", "given" : "Alessio", "non-dropping-particle" : "", "parse-names" : false, "suffix" : "" } ], "container-title" : "Coral Reefs", "id" : "ITEM-2", "issue" : "1", "issued" : { "date-parts" : [ [ "2017" ] ] }, "page" : "269-275", "publisher" : "Springer Berlin Heidelberg", "title" : "Mapping coral reefs using consumer-grade drones and structure from motion photogrammetry techniques", "type" : "article-journal", "volume" : "36" }, "uris" : [ "http://www.mendeley.com/documents/?uuid=74c5b9b0-f002-4227-bc84-831a9ed405e5" ] } ], "mendeley" : { "formattedCitation" : "(Ventura et al. 2016; Casella et al. 2017)", "plainTextFormattedCitation" : "(Ventura et al. 2016; Casella et al. 2017)", "previouslyFormattedCitation" : "(Ventura et al. 2016; Casella et al. 2017)" }, "properties" : { "noteIndex" : 0 }, "schema" : "https://github.com/citation-style-language/schema/raw/master/csl-citation.json" }</w:instrText>
      </w:r>
      <w:r w:rsidR="004732AE">
        <w:fldChar w:fldCharType="separate"/>
      </w:r>
      <w:r w:rsidR="004732AE" w:rsidRPr="004732AE">
        <w:rPr>
          <w:noProof/>
        </w:rPr>
        <w:t>(Ventura et al. 2016; Casella et al. 2017)</w:t>
      </w:r>
      <w:r w:rsidR="004732AE">
        <w:fldChar w:fldCharType="end"/>
      </w:r>
      <w:r w:rsidR="00F02B07">
        <w:t xml:space="preserve"> </w:t>
      </w:r>
      <w:r w:rsidR="004C4EA8">
        <w:t xml:space="preserve">, </w:t>
      </w:r>
      <w:r w:rsidR="00F02B07">
        <w:t>wetlands</w:t>
      </w:r>
      <w:r w:rsidR="008462D2">
        <w:t xml:space="preserve"> </w:t>
      </w:r>
      <w:r w:rsidR="008462D2">
        <w:fldChar w:fldCharType="begin" w:fldLock="1"/>
      </w:r>
      <w:r w:rsidR="008462D2">
        <w:instrText>ADDIN CSL_CITATION { "citationItems" : [ { "id" : "ITEM-1", "itemData" : { "author" : [ { "dropping-particle" : "", "family" : "Chabot", "given" : "Dominique", "non-dropping-particle" : "", "parse-names" : false, "suffix" : "" }, { "dropping-particle" : "", "family" : "Bird", "given" : "David M", "non-dropping-particle" : "", "parse-names" : false, "suffix" : "" } ], "id" : "ITEM-1", "issue" : "June", "issued" : { "date-parts" : [ [ "2013" ] ] }, "page" : "15-24", "title" : "Small unmanned aircraft: precise and convenient new tools for surveying wetlands", "type" : "article-journal", "volume" : "24" }, "uris" : [ "http://www.mendeley.com/documents/?uuid=d44a3d6f-42f7-4e26-bfab-392a7d65889e" ] } ], "mendeley" : { "formattedCitation" : "(Chabot and Bird 2013)", "plainTextFormattedCitation" : "(Chabot and Bird 2013)", "previouslyFormattedCitation" : "(Chabot and Bird 2013)" }, "properties" : { "noteIndex" : 6 }, "schema" : "https://github.com/citation-style-language/schema/raw/master/csl-citation.json" }</w:instrText>
      </w:r>
      <w:r w:rsidR="008462D2">
        <w:fldChar w:fldCharType="separate"/>
      </w:r>
      <w:r w:rsidR="008462D2" w:rsidRPr="008462D2">
        <w:rPr>
          <w:noProof/>
        </w:rPr>
        <w:t>(Chabot and Bird 2013)</w:t>
      </w:r>
      <w:r w:rsidR="008462D2">
        <w:fldChar w:fldCharType="end"/>
      </w:r>
      <w:r w:rsidR="004C4EA8">
        <w:t xml:space="preserve"> </w:t>
      </w:r>
      <w:r w:rsidR="007962BD">
        <w:t>or</w:t>
      </w:r>
      <w:r w:rsidR="004C4EA8">
        <w:t xml:space="preserve"> riparian </w:t>
      </w:r>
      <w:r w:rsidR="007962BD">
        <w:t xml:space="preserve">ecosystems </w:t>
      </w:r>
      <w:r w:rsidR="004C4EA8">
        <w:fldChar w:fldCharType="begin" w:fldLock="1"/>
      </w:r>
      <w:r w:rsidR="004C4EA8">
        <w:instrText>ADDIN CSL_CITATION { "citationItems" : [ { "id" : "ITEM-1", "itemData" : { "ISBN" : "9789157687333", "author" : [ { "dropping-particle" : "", "family" : "Husson", "given" : "Eva", "non-dropping-particle" : "", "parse-names" : false, "suffix" : "" } ], "id" : "ITEM-1", "issued" : { "date-parts" : [ [ "2016" ] ] }, "publisher" : "Uppsala", "title" : "Images from Unmanned Aircraft Systems for Surveying Aquatic and Riparian Vegetation", "type" : "thesis" }, "uris" : [ "http://www.mendeley.com/documents/?uuid=e0218fed-a625-4944-b694-914fed62fdf4" ] } ], "mendeley" : { "formattedCitation" : "(Husson 2016)", "plainTextFormattedCitation" : "(Husson 2016)", "previouslyFormattedCitation" : "(Husson 2016)" }, "properties" : { "noteIndex" : 6 }, "schema" : "https://github.com/citation-style-language/schema/raw/master/csl-citation.json" }</w:instrText>
      </w:r>
      <w:r w:rsidR="004C4EA8">
        <w:fldChar w:fldCharType="separate"/>
      </w:r>
      <w:r w:rsidR="004C4EA8" w:rsidRPr="004C4EA8">
        <w:rPr>
          <w:noProof/>
        </w:rPr>
        <w:t>(Husson 2016)</w:t>
      </w:r>
      <w:r w:rsidR="004C4EA8">
        <w:fldChar w:fldCharType="end"/>
      </w:r>
      <w:r w:rsidR="00A06FFA">
        <w:t>.</w:t>
      </w:r>
      <w:r w:rsidR="004732AE">
        <w:t xml:space="preserve"> </w:t>
      </w:r>
      <w:r w:rsidR="00BA689D" w:rsidRPr="00167BF5">
        <w:t xml:space="preserve">RPAS has also been suggested as an appropriate tool for community-based forest monitoring </w:t>
      </w:r>
      <w:r w:rsidR="00BA689D" w:rsidRPr="00167BF5">
        <w:fldChar w:fldCharType="begin" w:fldLock="1"/>
      </w:r>
      <w:r w:rsidR="00BA689D" w:rsidRPr="00167BF5">
        <w:instrText>ADDIN CSL_CITATION { "citationItems" : [ { "id" : "ITEM-1", "itemData" : { "DOI" : "10.3390/f5061481", "ISBN" : "1999-4907", "ISSN" : "19994907", "PMID" : "20110467", "abstract" : "Data gathered through community-based forest monitoring (CBFM) programs may be as accurate as those gathered by professional scientists, but acquired at a much lower cost and capable of providing more detailed data about the occurrence, extent and drivers of forest loss, degradation and regrowth at the community scale. In addition, CBFM enables greater survey repeatability. Therefore, CBFM should be a fundamental component of national forest monitoring systems and programs to measure, report and verify (MRV) REDD+ activities. To contribute to the development of more effective approaches to CBFM, in this paper we assess: (1) the feasibility of using small, low-cost drones (i.e., remotely piloted aerial vehicles) in CBFM programs; (2) their potential advantages and disadvantages for communities, partner organizations and forest data end-users; and (3) to what extent their utilization, coupled with ground surveys and local ecological knowledge, would improve tropical forest monitoring. To do so, we reviewed the existing literature regarding environmental applications of drones, including forest monitoring, and drew on our own firsthand experience flying small drones to map and monitor tropical forests and training people to operate them. We believe that the utilization of small drones can enhance CBFM and that this approach is feasible in many locations throughout the tropics if some degree of external assistance and funding is provided to communities. We suggest that the use of small drones can help tropical communities to better manage and conserve their forests whilst benefiting partner organizations, governments and forest data end-users, particularly those engaged in forestry, biodiversity conservation and climate change mitigation projects such as REDD+.", "author" : [ { "dropping-particle" : "", "family" : "Paneque-G\u00e1lvez", "given" : "Jaime", "non-dropping-particle" : "", "parse-names" : false, "suffix" : "" }, { "dropping-particle" : "", "family" : "McCall", "given" : "Michael K.", "non-dropping-particle" : "", "parse-names" : false, "suffix" : "" }, { "dropping-particle" : "", "family" : "Napoletano", "given" : "Brian M.", "non-dropping-particle" : "", "parse-names" : false, "suffix" : "" }, { "dropping-particle" : "", "family" : "Wich", "given" : "Serge A.", "non-dropping-particle" : "", "parse-names" : false, "suffix" : "" }, { "dropping-particle" : "", "family" : "Koh", "given" : "Lian Pin", "non-dropping-particle" : "", "parse-names" : false, "suffix" : "" } ], "container-title" : "Forests", "id" : "ITEM-1", "issue" : "6", "issued" : { "date-parts" : [ [ "2014" ] ] }, "page" : "1481-1507", "title" : "Small drones for community-based forest monitoring: An assessment of their feasibility and potential in tropical areas", "type" : "article-journal", "volume" : "5" }, "uris" : [ "http://www.mendeley.com/documents/?uuid=e0d7dba6-f9e1-42f4-8d50-82cf72b76bb1" ] } ], "mendeley" : { "formattedCitation" : "(Paneque-G\u00e1lvez et al. 2014)", "plainTextFormattedCitation" : "(Paneque-G\u00e1lvez et al. 2014)", "previouslyFormattedCitation" : "(Paneque-G\u00e1lvez et al. 2014)" }, "properties" : { "noteIndex" : 0 }, "schema" : "https://github.com/citation-style-language/schema/raw/master/csl-citation.json" }</w:instrText>
      </w:r>
      <w:r w:rsidR="00BA689D" w:rsidRPr="00167BF5">
        <w:fldChar w:fldCharType="separate"/>
      </w:r>
      <w:r w:rsidR="00BA689D" w:rsidRPr="00167BF5">
        <w:rPr>
          <w:noProof/>
        </w:rPr>
        <w:t>(Paneque-Gálvez et al. 2014)</w:t>
      </w:r>
      <w:r w:rsidR="00BA689D" w:rsidRPr="00167BF5">
        <w:fldChar w:fldCharType="end"/>
      </w:r>
      <w:r w:rsidR="00E948E8">
        <w:t xml:space="preserve">, </w:t>
      </w:r>
      <w:r w:rsidR="0019198A">
        <w:rPr>
          <w:rStyle w:val="shorttext"/>
          <w:lang w:val="en"/>
        </w:rPr>
        <w:t xml:space="preserve">encouraging </w:t>
      </w:r>
      <w:r w:rsidR="0019198A" w:rsidRPr="0019198A">
        <w:rPr>
          <w:rStyle w:val="shorttext"/>
          <w:lang w:val="en"/>
        </w:rPr>
        <w:t xml:space="preserve">engagement </w:t>
      </w:r>
      <w:r w:rsidR="0019198A">
        <w:rPr>
          <w:rStyle w:val="shorttext"/>
          <w:lang w:val="en"/>
        </w:rPr>
        <w:t xml:space="preserve">of </w:t>
      </w:r>
      <w:r w:rsidR="00D840D2">
        <w:rPr>
          <w:rStyle w:val="shorttext"/>
          <w:lang w:val="en"/>
        </w:rPr>
        <w:t>local</w:t>
      </w:r>
      <w:r w:rsidR="0019198A">
        <w:rPr>
          <w:rStyle w:val="shorttext"/>
          <w:lang w:val="en"/>
        </w:rPr>
        <w:t xml:space="preserve"> stakeholders.</w:t>
      </w:r>
      <w:r w:rsidR="0019198A">
        <w:t xml:space="preserve"> </w:t>
      </w:r>
      <w:r w:rsidR="007F528D">
        <w:t xml:space="preserve">Performance in </w:t>
      </w:r>
      <w:r w:rsidR="00786450" w:rsidRPr="00786450">
        <w:t>PAs</w:t>
      </w:r>
      <w:r w:rsidR="007F528D">
        <w:t xml:space="preserve"> is often compared to surroundings , </w:t>
      </w:r>
      <w:r w:rsidR="00EE4F7E" w:rsidRPr="00786450">
        <w:t xml:space="preserve">where it is assume that </w:t>
      </w:r>
      <w:r w:rsidR="007F528D">
        <w:t xml:space="preserve">higher </w:t>
      </w:r>
      <w:r w:rsidR="00EE4F7E" w:rsidRPr="00786450">
        <w:t>rat</w:t>
      </w:r>
      <w:r w:rsidR="007F528D">
        <w:t xml:space="preserve">es of ecosystem degradation occur </w:t>
      </w:r>
      <w:r w:rsidR="00FF1C4C">
        <w:fldChar w:fldCharType="begin" w:fldLock="1"/>
      </w:r>
      <w:r w:rsidR="00FF1C4C">
        <w:instrText>ADDIN CSL_CITATION { "citationItems" : [ { "id" : "ITEM-1", "itemData" : { "DOI" : "10.1016/j.tree.2007.11.008", "ISBN" : "0169-5347", "ISSN" : "01695347", "PMID" : "18280005", "abstract" : "In situ conservation often requires the designation of sites where land-use is restricted, such as protected areas and no-fishing zones. Such areas are designed to reduce human impacts on the ecosystem, but the overall benefits of this approach might be compromised if 'leakage' takes place - that is, if impacts that would take place inside the restricted area are displaced to a nearby, unrestricted area. Recently, Oliveira and colleagues became the first group to measure leakage from newly created forest concessions. They showed that restricting land-use reduced deforestation within the concession areas, but dramatically increased it in the surrounding areas. We discuss these findings in the wider context of growing global interest in quantifying the effectiveness of nature reserves. \u00a9 2008 Elsevier Ltd. All rights reserved.", "author" : [ { "dropping-particle" : "", "family" : "Ewers", "given" : "Robert M.", "non-dropping-particle" : "", "parse-names" : false, "suffix" : "" }, { "dropping-particle" : "", "family" : "Rodrigues", "given" : "Ana S.L.", "non-dropping-particle" : "", "parse-names" : false, "suffix" : "" } ], "container-title" : "Trends in Ecology and Evolution", "id" : "ITEM-1", "issue" : "3", "issued" : { "date-parts" : [ [ "2008" ] ] }, "page" : "113-116", "title" : "Estimates of reserve effectiveness are confounded by leakage", "type" : "article", "volume" : "23" }, "uris" : [ "http://www.mendeley.com/documents/?uuid=af768d05-62ee-4782-a39e-dd546df6eb3c" ] } ], "mendeley" : { "formattedCitation" : "(Ewers and Rodrigues 2008)", "plainTextFormattedCitation" : "(Ewers and Rodrigues 2008)", "previouslyFormattedCitation" : "(Ewers and Rodrigues 2008)" }, "properties" : { "noteIndex" : 6 }, "schema" : "https://github.com/citation-style-language/schema/raw/master/csl-citation.json" }</w:instrText>
      </w:r>
      <w:r w:rsidR="00FF1C4C">
        <w:fldChar w:fldCharType="separate"/>
      </w:r>
      <w:r w:rsidR="00FF1C4C" w:rsidRPr="00FF1C4C">
        <w:rPr>
          <w:noProof/>
        </w:rPr>
        <w:t>(Ewers and Rodrigues 2008)</w:t>
      </w:r>
      <w:r w:rsidR="00FF1C4C">
        <w:fldChar w:fldCharType="end"/>
      </w:r>
      <w:r w:rsidR="00EE4F7E">
        <w:t>.</w:t>
      </w:r>
      <w:r w:rsidR="00934530">
        <w:t xml:space="preserve"> </w:t>
      </w:r>
      <w:r w:rsidR="00EE4F7E">
        <w:t>W</w:t>
      </w:r>
      <w:r w:rsidR="00EE4F7E" w:rsidRPr="00EE4F7E">
        <w:t>ith reference to the above</w:t>
      </w:r>
      <w:r w:rsidR="00EE4F7E">
        <w:t>,</w:t>
      </w:r>
      <w:r w:rsidR="00934530">
        <w:t xml:space="preserve"> efforts to </w:t>
      </w:r>
      <w:r w:rsidR="00934530" w:rsidRPr="004C700C">
        <w:t>design</w:t>
      </w:r>
      <w:r w:rsidR="00934530">
        <w:t xml:space="preserve"> a </w:t>
      </w:r>
      <w:r w:rsidR="007F528D">
        <w:t>standardized</w:t>
      </w:r>
      <w:r w:rsidR="00EE4F7E">
        <w:t xml:space="preserve"> RPAS</w:t>
      </w:r>
      <w:r w:rsidR="00934530">
        <w:t xml:space="preserve"> based surveying protocol remain</w:t>
      </w:r>
      <w:r w:rsidR="00CD3F16">
        <w:t xml:space="preserve"> </w:t>
      </w:r>
      <w:r w:rsidR="00CD3F16">
        <w:rPr>
          <w:rStyle w:val="shorttext"/>
          <w:lang w:val="en"/>
        </w:rPr>
        <w:t>fundamentally</w:t>
      </w:r>
      <w:r w:rsidR="00934530">
        <w:t xml:space="preserve"> unexplored</w:t>
      </w:r>
      <w:r w:rsidR="007962BD">
        <w:t>.</w:t>
      </w:r>
    </w:p>
    <w:p w:rsidR="004D5E3A" w:rsidRPr="00167BF5" w:rsidRDefault="007F146D" w:rsidP="00253C80">
      <w:pPr>
        <w:pStyle w:val="Ttulo2"/>
        <w:rPr>
          <w:rFonts w:cs="Times New Roman"/>
        </w:rPr>
      </w:pPr>
      <w:bookmarkStart w:id="6" w:name="infrastructure-and-risk-assessment"/>
      <w:bookmarkEnd w:id="6"/>
      <w:r>
        <w:rPr>
          <w:rFonts w:cs="Times New Roman"/>
        </w:rPr>
        <w:lastRenderedPageBreak/>
        <w:t>W</w:t>
      </w:r>
      <w:r w:rsidR="000261A5">
        <w:rPr>
          <w:rFonts w:cs="Times New Roman"/>
        </w:rPr>
        <w:t xml:space="preserve">ildlife </w:t>
      </w:r>
      <w:r w:rsidR="0052773D" w:rsidRPr="00167BF5">
        <w:rPr>
          <w:rFonts w:cs="Times New Roman"/>
        </w:rPr>
        <w:t>risk assessment</w:t>
      </w:r>
    </w:p>
    <w:p w:rsidR="000F56DC" w:rsidRDefault="00141209" w:rsidP="00A10DDD">
      <w:pPr>
        <w:pStyle w:val="Paragraph"/>
      </w:pPr>
      <w:r>
        <w:t>RPAS constitute a</w:t>
      </w:r>
      <w:r w:rsidR="00CA2A6F">
        <w:t>n</w:t>
      </w:r>
      <w:r>
        <w:t xml:space="preserve"> </w:t>
      </w:r>
      <w:r w:rsidR="00CA2A6F" w:rsidRPr="00CA2A6F">
        <w:t xml:space="preserve">attainable </w:t>
      </w:r>
      <w:r>
        <w:t>low-cost alternative</w:t>
      </w:r>
      <w:r w:rsidR="00DE5752" w:rsidRPr="00167BF5">
        <w:t xml:space="preserve"> to</w:t>
      </w:r>
      <w:r w:rsidR="00DE5752">
        <w:t xml:space="preserve"> manually inspect</w:t>
      </w:r>
      <w:r w:rsidR="000261A5">
        <w:t>ing</w:t>
      </w:r>
      <w:r w:rsidR="00DE5752">
        <w:t xml:space="preserve"> </w:t>
      </w:r>
      <w:r w:rsidR="0009200F">
        <w:t xml:space="preserve">hazardous </w:t>
      </w:r>
      <w:r w:rsidR="00CA2A6F">
        <w:t xml:space="preserve">facilities and </w:t>
      </w:r>
      <w:r w:rsidR="00661941">
        <w:t xml:space="preserve">detecting </w:t>
      </w:r>
      <w:r w:rsidR="00C44D58">
        <w:t xml:space="preserve">ground </w:t>
      </w:r>
      <w:r w:rsidR="00661941">
        <w:t xml:space="preserve">nest or </w:t>
      </w:r>
      <w:r w:rsidR="003B124B">
        <w:t>vulnerable</w:t>
      </w:r>
      <w:r w:rsidR="00661941">
        <w:t xml:space="preserve"> species at agricultural fields</w:t>
      </w:r>
      <w:r w:rsidR="0009200F">
        <w:t xml:space="preserve"> where </w:t>
      </w:r>
      <w:r w:rsidR="00661941">
        <w:t>mechanical harvesting</w:t>
      </w:r>
      <w:r w:rsidR="00DE5752">
        <w:t xml:space="preserve"> </w:t>
      </w:r>
      <w:r w:rsidR="0009200F">
        <w:t>pose</w:t>
      </w:r>
      <w:r w:rsidR="00C44D58">
        <w:t xml:space="preserve"> </w:t>
      </w:r>
      <w:r w:rsidR="00DE5752">
        <w:t xml:space="preserve">risk </w:t>
      </w:r>
      <w:r w:rsidR="00C44D58">
        <w:t xml:space="preserve">of death </w:t>
      </w:r>
      <w:r w:rsidR="003F6EE3">
        <w:fldChar w:fldCharType="begin" w:fldLock="1"/>
      </w:r>
      <w:r w:rsidR="00791EB5">
        <w:instrText>ADDIN CSL_CITATION { "citationItems" : [ { "id" : "ITEM-1",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"ITEM-1", "issue" : "12", "issued" : { "date-parts" : [ [ "2014" ] ] }, "page" : "1-17", "title" : "Unmanned aircraft systems for studying spatial abundance of ungulates: Relevance to spatial epidemiology", "type" : "article-journal", "volume" : "9" }, "uri" : [ "http://www.mendeley.com/documents/?uuid=cc0d21be-aa66-4113-a385-8b96c1a54f71" ], "uris" : [ "http://www.mendeley.com/documents/?uuid=cc0d21be-aa66-4113-a385-8b96c1a54f71" ] }, { "id" : "ITEM-2", "itemData" : { "DOI" : "10.1139/juvs-2015-0009", "ISSN" : "2291-3467", "author" : [ { "dropping-particle" : "", "family" : "Lobermeier", "given" : "Scott", "non-dropping-particle" : "", "parse-names" : false, "suffix" : "" }, { "dropping-particle" : "", "family" : "Moldenhauer", "given" : "Matthew", "non-dropping-particle" : "", "parse-names" : false, "suffix" : "" }, { "dropping-particle" : "", "family" : "Peter", "given" : "Christopher", "non-dropping-particle" : "", "parse-names" : false, "suffix" : "" }, { "dropping-particle" : "", "family" : "Slominski", "given" : "Luke", "non-dropping-particle" : "", "parse-names" : false, "suffix" : "" }, { "dropping-particle" : "", "family" : "Tedesco", "given" : "Richard", "non-dropping-particle" : "", "parse-names" : false, "suffix" : "" }, { "dropping-particle" : "", "family" : "Meer", "given" : "Marcus", "non-dropping-particle" : "", "parse-names" : false, "suffix" : "" }, { "dropping-particle" : "", "family" : "Dwyer", "given" : "James", "non-dropping-particle" : "", "parse-names" : false, "suffix" : "" }, { "dropping-particle" : "", "family" : "Harness", "given" : "Richard", "non-dropping-particle" : "", "parse-names" : false, "suffix" : "" }, { "dropping-particle" : "", "family" : "Stewart", "given" : "Andrew", "non-dropping-particle" : "", "parse-names" : false, "suffix" : "" } ], "container-title" : "Journal of Unmanned Vehicle Systems", "id" : "ITEM-2", "issue" : "4", "issued" : { "date-parts" : [ [ "2015" ] ] }, "page" : "252-258", "title" : "Mitigating avian collision with power lines: a proof of concept for installation of line markers via unmanned aerial vehicle", "type" : "article-journal", "volume" : "3" }, "uri" : [ "http://www.mendeley.com/documents/?uuid=0b3f4b99-0af6-4969-971a-2ea785b0eec4" ], "uris" : [ "http://www.mendeley.com/documents/?uuid=0b3f4b99-0af6-4969-971a-2ea785b0eec4" ] }, { "id" : "ITEM-3",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"rild Steen", "given" : "Kim A", "non-dropping-particle" : "", "parse-names" : false, "suffix" : "" }, { "dropping-particle" : "", "family" : "yholm J\u00f8rgensen", "given" : "Rasmus N", "non-dropping-particle" : "", "parse-names" : false, "suffix" : "" }, { "dropping-particle" : "", "family" : "Karstoft", "given" : "Henrik", "non-dropping-particle" : "", "parse-names" : false, "suffix" : "" } ], "container-title" : "Sensors (Basel, Switzerland)", "id" : "ITEM-3", "issue" : "8", "issued" : { "date-parts" : [ [ "2014" ] ] }, "page" : "13778-13793", "title" : "Automated detection and recognition of wildlife using thermal cameras", "type" : "article-journal", "volume" : "14" }, "uris" : [ "http://www.mendeley.com/documents/?uuid=aeac6953-9ed9-494e-9458-48293fd1a9c8" ] }, { "id" : "ITEM-4", "itemData" : { "author" : [ { "dropping-particle" : "", "family" : "Israel", "given" : "Martin", "non-dropping-particle" : "", "parse-names" : false, "suffix" : "" }, { "dropping-particle" : "", "family" : "Reinhard", "given" : "Aline", "non-dropping-particle" : "", "parse-names" : false, "suffix" : "" } ], "container-title" : "Unmanned Aircraft Systems (ICUAS), 2017 International Conference on", "id" : "ITEM-4", "issued" : { "date-parts" : [ [ "2017" ] ] }, "page" : "1199-1207", "title" : "Detecting nests of lapwing birds with the aid of a small unmanned aerial vehicle with thermal camera", "type" : "paper-conference" }, "uris" : [ "http://www.mendeley.com/documents/?uuid=d1a9238a-77df-4a29-914a-639968c2754d" ] }, { "id" : "ITEM-5", "itemData" : { "author" : [ { "dropping-particle" : "", "family" : "Mulero-P\u00e1zm\u00e1ny", "given" : "Margarita", "non-dropping-particle" : "", "parse-names" : false, "suffix" : "" }, { "dropping-particle" : "", "family" : "Negro", "given" : "Juan Jos\u00e9", "non-dropping-particle" : "", "parse-names" : false, "suffix" : "" }, { "dropping-particle" : "", "family" : "Ferrer", "given" : "Miguel", "non-dropping-particle" : "", "parse-names" : false, "suffix" : "" } ], "container-title" : "Journal of Unmanned Vehicle Systems", "id" : "ITEM-5", "issue" : "1", "issued" : { "date-parts" : [ [ "2013" ] ] }, "page" : "5-15", "publisher" : "NRC Research Press", "title" : "A low cost way for assessing bird risk hazards in power lines: Fixed-wing small unmanned aircraft systems", "type" : "article-journal", "volume" : "2" }, "uris" : [ "http://www.mendeley.com/documents/?uuid=1bc5660b-3381-4c0b-84e8-d6d50473c0b2" ] } ], "mendeley" : { "formattedCitation" : "(Barasona et al. 2014; Lobermeier et al. 2015; Christiansen et al. 2014; Israel and Reinhard 2017; Mulero-P\u00e1zm\u00e1ny, Negro, and Ferrer 2013)", "plainTextFormattedCitation" : "(Barasona et al. 2014; Lobermeier et al. 2015; Christiansen et al. 2014; Israel and Reinhard 2017; Mulero-P\u00e1zm\u00e1ny, Negro, and Ferrer 2013)", "previouslyFormattedCitation" : "(Barasona et al. 2014; Lobermeier et al. 2015; Christiansen et al. 2014; Israel and Reinhard 2017; Mulero-P\u00e1zm\u00e1ny, Negro, and Ferrer 2013)" }, "properties" : { "noteIndex" : 0 }, "schema" : "https://github.com/citation-style-language/schema/raw/master/csl-citation.json" }</w:instrText>
      </w:r>
      <w:r w:rsidR="003F6EE3">
        <w:fldChar w:fldCharType="separate"/>
      </w:r>
      <w:r w:rsidR="00791EB5" w:rsidRPr="00791EB5">
        <w:rPr>
          <w:noProof/>
        </w:rPr>
        <w:t>(Barasona et al. 2014; Lobermeier et al. 2015; Christiansen et al. 2014; Israel and Reinhard 2017; Mulero-Pázmány, Negro, and Ferrer 2013)</w:t>
      </w:r>
      <w:r w:rsidR="003F6EE3">
        <w:fldChar w:fldCharType="end"/>
      </w:r>
      <w:r w:rsidR="00DE5752" w:rsidRPr="007C24A3">
        <w:t>.</w:t>
      </w:r>
      <w:r w:rsidR="0052773D" w:rsidRPr="007C24A3">
        <w:t xml:space="preserve"> </w:t>
      </w:r>
      <w:r w:rsidR="009067E6" w:rsidRPr="009067E6">
        <w:t xml:space="preserve">A recent study </w:t>
      </w:r>
      <w:r w:rsidR="00427619">
        <w:t xml:space="preserve">registered </w:t>
      </w:r>
      <w:r w:rsidR="007C24A3">
        <w:t xml:space="preserve">wildlife night activity from </w:t>
      </w:r>
      <w:r w:rsidR="00427619">
        <w:t xml:space="preserve">a RPAS using </w:t>
      </w:r>
      <w:r w:rsidR="006854F8">
        <w:t xml:space="preserve">a </w:t>
      </w:r>
      <w:r w:rsidR="00427619">
        <w:t xml:space="preserve">thermal camera </w:t>
      </w:r>
      <w:r w:rsidR="007C24A3">
        <w:t>to select</w:t>
      </w:r>
      <w:r w:rsidR="00661941" w:rsidRPr="00661941">
        <w:t xml:space="preserve"> suitable </w:t>
      </w:r>
      <w:r w:rsidR="00661941">
        <w:t>locations</w:t>
      </w:r>
      <w:r w:rsidR="00661941" w:rsidRPr="00661941">
        <w:t xml:space="preserve"> to install </w:t>
      </w:r>
      <w:r w:rsidR="00661941">
        <w:t>e</w:t>
      </w:r>
      <w:r w:rsidR="0009200F" w:rsidRPr="0009200F">
        <w:t xml:space="preserve">cological </w:t>
      </w:r>
      <w:r w:rsidR="0009200F">
        <w:t>c</w:t>
      </w:r>
      <w:r w:rsidR="00996D4D">
        <w:t>orridors</w:t>
      </w:r>
      <w:r w:rsidR="005A015E">
        <w:t xml:space="preserve"> </w:t>
      </w:r>
      <w:r w:rsidR="00661941">
        <w:fldChar w:fldCharType="begin" w:fldLock="1"/>
      </w:r>
      <w:r w:rsidR="00661941">
        <w:instrText>ADDIN CSL_CITATION { "citationItems" : [ { "id" : "ITEM-1", "itemData" : { "DOI" : "10.17099/jffiu.76461", "author" : [ { "dropping-particle" : "", "family" : "G\u00fclci", "given" : "Sercan", "non-dropping-particle" : "", "parse-names" : false, "suffix" : "" }, { "dropping-particle" : "", "family" : "Akay", "given" : "Abdullah Emin", "non-dropping-particle" : "", "parse-names" : false, "suffix" : "" } ], "container-title" : "Journal of the Faculty of Forestry Istambul University", "id" : "ITEM-1", "issue" : "2", "issued" : { "date-parts" : [ [ "2016" ] ] }, "page" : "698-709", "title" : "Using thermal infrared imagery produced by unmanned air vehicles to evaluate locations of ecological road structures", "type" : "article-journal", "volume" : "66" }, "uris" : [ "http://www.mendeley.com/documents/?uuid=d5a74962-e4ef-4644-8f3d-566807bcd262" ] } ], "mendeley" : { "formattedCitation" : "(G\u00fclci and Akay 2016)", "plainTextFormattedCitation" : "(G\u00fclci and Akay 2016)", "previouslyFormattedCitation" : "(G\u00fclci and Akay 2016)" }, "properties" : { "noteIndex" : 7 }, "schema" : "https://github.com/citation-style-language/schema/raw/master/csl-citation.json" }</w:instrText>
      </w:r>
      <w:r w:rsidR="00661941">
        <w:fldChar w:fldCharType="separate"/>
      </w:r>
      <w:r w:rsidR="00661941" w:rsidRPr="00661941">
        <w:rPr>
          <w:noProof/>
        </w:rPr>
        <w:t>(Gülci and Akay 2016)</w:t>
      </w:r>
      <w:r w:rsidR="00661941">
        <w:fldChar w:fldCharType="end"/>
      </w:r>
      <w:r w:rsidR="001C171F">
        <w:t>.</w:t>
      </w:r>
    </w:p>
    <w:p w:rsidR="004D5E3A" w:rsidRPr="00167BF5" w:rsidRDefault="0052773D" w:rsidP="000F56DC">
      <w:pPr>
        <w:pStyle w:val="Ttulo2"/>
      </w:pPr>
      <w:r w:rsidRPr="00167BF5">
        <w:t>Law enforcement</w:t>
      </w:r>
    </w:p>
    <w:p w:rsidR="001C171F" w:rsidRDefault="0052773D" w:rsidP="001C171F">
      <w:pPr>
        <w:pStyle w:val="FirstParagraph"/>
        <w:ind w:firstLine="720"/>
      </w:pPr>
      <w:r w:rsidRPr="00167BF5">
        <w:t xml:space="preserve">RPAS have also relevance in the control and surveillance of </w:t>
      </w:r>
      <w:r w:rsidR="00453B58">
        <w:t>PAs</w:t>
      </w:r>
      <w:r w:rsidR="007E048D" w:rsidRPr="007E048D">
        <w:rPr>
          <w:color w:val="FF0000"/>
        </w:rPr>
        <w:t xml:space="preserve"> </w:t>
      </w:r>
      <w:r w:rsidR="00021621">
        <w:t>including</w:t>
      </w:r>
      <w:r w:rsidR="007E048D">
        <w:t xml:space="preserve"> </w:t>
      </w:r>
      <w:r w:rsidR="003F6EE3">
        <w:t>poaching</w:t>
      </w:r>
      <w:r w:rsidRPr="00167BF5">
        <w:t xml:space="preserve"> </w:t>
      </w:r>
      <w:r w:rsidR="002413F8" w:rsidRPr="00167BF5">
        <w:fldChar w:fldCharType="begin" w:fldLock="1"/>
      </w:r>
      <w:r w:rsidR="006032F5" w:rsidRPr="00167BF5">
        <w:instrText>ADDIN CSL_CITATION { "citationID" : "co2q6VN8", "citationItems" : [ { "id" : "ITEM-1", "itemData" : { "DOI" : "10.1371/journal.pone.0083873", "ISBN" : "10.1371/journal.pone.0083873", "ISSN" : "19326203", "PMID" : "24416177", "abstract" : "Over the last years there has been a massive increase in rhinoceros poaching incidents, with more than two individuals killed per day in South Africa in the first months of 2013. Immediate actions are needed to preserve current populations and the agents involved in their protection are demanding new technologies to increase their efficiency in the field. We assessed the use of remotely piloted aircraft systems (RPAS) to monitor for poaching activities. We performed 20 flights with 3 types of cameras: visual photo, HD video and thermal video, to test the ability of the systems to detect (a) rhinoceros, (b) people acting as poachers and (c) to do fence surveillance. The study area consisted of several large game farms in KwaZulu-Natal province, South Africa. The targets were better detected at the lowest altitudes, but to operate the plane safely and in a discreet way, altitudes between 100 and 180 m were the most convenient. Open areas facilitated target detection, while forest habitats complicated it. Detectability using visual cameras was higher at morning and midday, but the thermal camera provided the best images in the morning and at night. Considering not only the technical capabilities of the systems but also the poacher\u015b modus operandi and the current control methods, we propose RPAS usage as a tool for surveillance of sensitive areas, for supporting field anti-poaching operations, as a deterrent tool for poachers and as a complementary method for rhinoceros ecology research. Here, we demonstrate that low cost RPAS can be useful for rhinoceros stakeholders for field control procedures. There are, however, important practical limitations that should be considered for their successful and realistic integration in the anti-poaching battle.", "author" : [ { "dropping-particle" : "", "family" : "Mulero-P\u00e1zm\u00e1ny", "given" : "Margarita", "non-dropping-particle" : "", "parse-names" : false, "suffix" : "" }, { "dropping-particle" : "", "family" : "Stolper", "given" : "Roel", "non-dropping-particle" : "", "parse-names" : false, "suffix" : "" }, { "dropping-particle" : "", "family" : "Essen", "given" : "L. D.", "non-dropping-particle" : "Van", "parse-names" : false, "suffix" : "" }, { "dropping-particle" : "", "family" : "Negro", "given" : "Juan J.", "non-dropping-particle" : "", "parse-names" : false, "suffix" : "" }, { "dropping-particle" : "", "family" : "Sassen", "given" : "Tyrell", "non-dropping-particle" : "", "parse-names" : false, "suffix" : "" } ], "container-title" : "PLoS ONE", "id" : "ITEM-1", "issue" : "1", "issued" : { "date-parts" : [ [ "2014" ] ] }, "page" : "1-10", "title" : "Remotely piloted aircraft systems as a rhinoceros anti-poaching tool in Africa", "type" : "article-journal", "volume" : "9" }, "uri" : [ "http://www.mendeley.com/documents/?uuid=2197735f-0cf7-4ae3-b65a-ac1280dbe160" ], "uris" : [ "http://www.mendeley.com/documents/?uuid=2197735f-0cf7-4ae3-b65a-ac1280dbe160" ] }, { "id" : "ITEM-2", "itemData" : { "DOI" : "10.1038/srep38135", "author" : [ { "dropping-particle" : "Di", "family" : "Franco", "given" : "Antonio", "non-dropping-particle" : "", "parse-names" : false, "suffix" : "" }, { "dropping-particle" : "", "family" : "Thiriet", "given" : "Pierre", "non-dropping-particle" : "", "parse-names" : false, "suffix" : "" }, { "dropping-particle" : "Di", "family" : "Carlo", "given" : "Giuseppe", "non-dropping-particle" : "", "parse-names" : false, "suffix" : "" }, { "dropping-particle" : "", "family" : "Dimitriadis", "given" : "Charalampos", "non-dropping-particle" : "", "parse-names" : false, "suffix" : "" }, { "dropping-particle" : "", "family" : "Francour", "given" : "Patrice", "non-dropping-particle" : "", "parse-names" : false, "suffix" : "" }, { "dropping-particle" : "", "family" : "Guti\u00e9rrez", "given" : "Nicolas L", "non-dropping-particle" : "", "parse-names" : false, "suffix" : "" }, { "dropping-particle" : "De", "family" : "Grissac", "given" : "Alain Jeudy", "non-dropping-particle" : "", "parse-names" : false, "suffix" : "" }, { "dropping-particle" : "", "family" : "Koutsoubas", "given" : "Drosos", "non-dropping-particle" : "", "parse-names" : false, "suffix" : "" }, { "dropping-particle" : "", "family" : "Milazzo", "given" : "Marco", "non-dropping-particle" : "", "parse-names" : false, "suffix" : "" }, { "dropping-particle" : "", "family" : "Otero", "given" : "Mar", "non-dropping-particle" : "", "parse-names" : false, "suffix" : "" }, { "dropping-particle" : "", "family" : "Piante", "given" : "Catherine", "non-dropping-particle" : "", "parse-names" : false, "suffix" : "" }, { "dropping-particle" : "", "family" : "Plass-johnson", "given" : "Jeremiah", "non-dropping-particle" : "", "parse-names" : false, "suffix" : "" }, { "dropping-particle" : "", "family" : "Sainz-trapaga", "given" : "Susana", "non-dropping-particle" : "", "parse-names" : false, "suffix" : "" }, { "dropping-particle" : "", "family" : "Santarossa", "given" : "Luca", "non-dropping-particle" : "", "parse-names" : false, "suffix" : "" }, { "dropping-particle" : "", "family" : "Tudela", "given" : "Sergi", "non-dropping-particle" : "", "parse-names" : false, "suffix" : "" }, { "dropping-particle" : "", "family" : "Guidetti", "given" : "Paolo", "non-dropping-particle" : "", "parse-names" : false, "suffix" : "" } ], "container-title" : "Nature Publishing Group", "id" : "ITEM-2", "issue" : "November", "issued" : { "date-parts" : [ [ "2016" ] ] }, "page" : "1-9", "publisher" : "Nature Publishing Group", "title" : "Five key attributes can increase marine protected areas performance for small-scale fisheries management", "type" : "article-journal" }, "uri" : [ "http://www.mendeley.com/documents/?uuid=264a0055-7294-4376-81d3-9161a53d9269" ], "uris" : [ "http://www.mendeley.com/documents/?uuid=264a0055-7294-4376-81d3-9161a53d9269" ] }, { "id" : "ITEM-3", "itemData" : { "DOI" : "10.1007/978-3-319-08368-1_24", "ISBN" : "9783319083674", "ISSN" : "18678211", "author" : [ { "dropping-particle" : "", "family" : "Olivares-Mendez", "given" : "Miguel A", "non-dropping-particle" : "", "parse-names" : false, "suffix" : "" }, { "dropping-particle" : "", "family" : "Bissyand\u00e9", "given" : "Tegawend\u00e9 F", "non-dropping-particle" : "", "parse-names" : false, "suffix" : "" }, { "dropping-particle" : "", "family" : "Somasundar", "given" : "Kannan", "non-dropping-particle" : "", "parse-names" : false, "suffix" : "" }, { "dropping-particle" : "", "family" : "Klein", "given" : "Jacques", "non-dropping-particle" : "", "parse-names" : false, "suffix" : "" }, { "dropping-particle" : "", "family" : "Voos", "given" : "Holger", "non-dropping-particle" : "", "parse-names" : false, "suffix" : "" }, { "dropping-particle" : "", "family" : "Traon", "given" : "Yves", "non-dropping-particle" : "Le", "parse-names" : false, "suffix" : "" } ], "container-title" : "Lecture Notes of the Institute for Computer Sciences, Social-Informatics and Telecommunications Engineering, LNICST", "id" : "ITEM-3", "issued" : { "date-parts" : [ [ "2014" ] ] }, "page" : "198-208", "title" : "The NOAH Project: Giving a Chance to Threatened Species in Africa with UAVs", "type" : "article-journal", "volume" : "135 LNICST" }, "uri" : [ "http://www.mendeley.com/documents/?uuid=fe139580-83bb-4af1-a497-f2fa1df15c7b" ], "uris" : [ "http://www.mendeley.com/documents/?uuid=fe139580-83bb-4af1-a497-f2fa1df15c7b" ] } ], "mendeley" : { "formattedCitation" : "(Mulero-P\u00e1zm\u00e1ny et al. 2014; Franco et al. 2016; Olivares-Mendez et al. 2014)", "plainTextFormattedCitation" : "(Mulero-P\u00e1zm\u00e1ny et al. 2014; Franco et al. 2016; Olivares-Mendez et al. 2014)", "previouslyFormattedCitation" : "(Mulero-P\u00e1zm\u00e1ny et al. 2014; Franco et al. 2016; Olivares-Mendez et al. 2014)" }, "properties" : { "formattedCitation" : "{\\rtf (Mulero-P\\uc0\\u225{}zm\\uc0\\u225{}ny et\\uc0\\u160{}al. 2014; Franco et\\uc0\\u160{}al. 2016; Olivares-Mendez et\\uc0\\u160{}al. 2014)}", "noteIndex" : 0, "plainCitation" : "(Mulero-P\u00e1zm\u00e1ny et\u00a0al. 2014; Franco et\u00a0al. 2016; Olivares-Mendez et\u00a0al. 2014)" }, "schema" : "https://github.com/citation-style-language/schema/raw/master/csl-citation.json" }</w:instrText>
      </w:r>
      <w:r w:rsidR="002413F8" w:rsidRPr="00167BF5">
        <w:fldChar w:fldCharType="separate"/>
      </w:r>
      <w:r w:rsidR="000F375F" w:rsidRPr="00167BF5">
        <w:rPr>
          <w:noProof/>
        </w:rPr>
        <w:t>(Mulero-Pázmány et al. 2014; Franco et al. 2016; Olivares-Mendez et al. 2014)</w:t>
      </w:r>
      <w:r w:rsidR="002413F8" w:rsidRPr="00167BF5">
        <w:fldChar w:fldCharType="end"/>
      </w:r>
      <w:r w:rsidRPr="00167BF5">
        <w:t xml:space="preserve"> </w:t>
      </w:r>
      <w:r w:rsidR="005953E0">
        <w:t>and</w:t>
      </w:r>
      <w:r w:rsidRPr="00167BF5">
        <w:t xml:space="preserve"> other less contentious </w:t>
      </w:r>
      <w:r w:rsidR="00B066FE">
        <w:t>forbidden</w:t>
      </w:r>
      <w:r w:rsidRPr="00167BF5">
        <w:t xml:space="preserve"> activities</w:t>
      </w:r>
      <w:r w:rsidR="002413F8" w:rsidRPr="00167BF5">
        <w:t xml:space="preserve"> </w:t>
      </w:r>
      <w:r w:rsidR="002413F8" w:rsidRPr="00167BF5">
        <w:fldChar w:fldCharType="begin" w:fldLock="1"/>
      </w:r>
      <w:r w:rsidR="00571448">
        <w:instrText>ADDIN CSL_CITATION { "citationID" : "BsBEaEfk", "citationItems" : [ { "id" : "ITEM-1", "itemData" : { "author" : [ { "dropping-particle" : "", "family" : "Sa</w:instrText>
      </w:r>
      <w:r w:rsidR="00571448" w:rsidRPr="00C76E9B">
        <w:instrText>bella", "given" : "Giorgio", "non-dropping-particle" : "", "parse-names" : false, "suffix" : "" }, { "dropping-particle" : "", "family" : "Viglianisi", "given" : "Fabio Massimo", "non-dropping-particle" : "", "parse-names" : false, "suffix" : "" }, { "dropping-particle" : "", "family" : "Rotondi", "given" : "Sergio", "non-dropping-particle" : "", "parse-names" : false, "suffix" : "" }, { "dropping-particle" : "", "family" : "Brogna", "given" : "Filadelfo", "non-dropping-particle" : "", "parse-names" : false, "suffix" : "" } ], "id" : "ITEM-1", "issue" : "1", "issued" : { "date-parts" : [ [ "2017" ] ] }, "page" : "79-86", "title" : "Preliminary observations on the use of drones in the environmental monitoring and in the management of protected areas. The case study of \u201cR.N.O. Vendicari\u201d, Syracuse (Italy)", "type" : "article-journal", "volume" : "8" }, "uri" : [ "http://www.mendeley.com/documents/?uuid=ef875a65-8b4d-43ca-a942-d0624a331743" ], "uris" : [ "http://www.mendeley.com/documents/?uuid=ef875a65-8b4d-43ca-a942-d0624a331743" ] } ], "mendeley" : { "formattedCitation" : "(Sabella et al. 2017)", "plainTextFormattedCitation" : "(Sabella et al. 2017)", "previouslyFormattedCitation" : "(Sabella et al. 2017)" }, "properties" : { "formattedCitation" : "{\\rtf (Sabella et\\uc0\\u160{}al. 2017)}", "noteIndex" : 0, "plainCitation" : "(Sabella et\u00a0al. 2017)" }, "schema" : "https://github.com/citation-style-language/schema/raw/master/csl-citation.json" }</w:instrText>
      </w:r>
      <w:r w:rsidR="002413F8" w:rsidRPr="00167BF5">
        <w:fldChar w:fldCharType="separate"/>
      </w:r>
      <w:r w:rsidR="000F375F" w:rsidRPr="00C76E9B">
        <w:rPr>
          <w:noProof/>
        </w:rPr>
        <w:t>(Sabella et al. 2017)</w:t>
      </w:r>
      <w:r w:rsidR="002413F8" w:rsidRPr="00167BF5">
        <w:fldChar w:fldCharType="end"/>
      </w:r>
      <w:r w:rsidR="002413F8" w:rsidRPr="00167BF5">
        <w:t>.</w:t>
      </w:r>
      <w:r w:rsidR="002413F8" w:rsidRPr="00C76E9B">
        <w:t xml:space="preserve"> </w:t>
      </w:r>
      <w:r w:rsidR="002413F8" w:rsidRPr="00167BF5">
        <w:fldChar w:fldCharType="begin" w:fldLock="1"/>
      </w:r>
      <w:r w:rsidR="006032F5" w:rsidRPr="00C76E9B">
        <w:instrText>ADDIN CSL_CITATION { "citationID" : "XWu6u5HJ",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w:instrText>
      </w:r>
      <w:r w:rsidR="006032F5" w:rsidRPr="00453B58">
        <w:instrText xml:space="preserve"> "date-parts" : [ [ "2014" ] ] }, "page" : "819-834", "title" : "Waging a war to save biodiversity: The rise of militarized conservation", "type" : "article-journal", "volume" : "90" }, "uri" : [ "http://www.mendeley.com/documents/?uuid=bfaa55ce-6ecb-4cf9-a229-cf5c2e77a514" ], "uris" : [ "http://www.mendeley.com/documents/?uuid=bfaa55ce-6ecb-4cf9-a229-cf5c2e77a514" ] } ], "mendeley" : { "formattedCitation" : "(Duffy 2014)", "plainTextFormattedCitation" : "(Duffy 2014)", "previouslyFormattedCitation" : "(Duffy 2014)" }, "properties" : { "formattedCitation" : "(Duffy 2014)", "noteIndex" : 0, "plainCitation" : "(Duffy 2014)" }, "schema" : "https://github.com/citation-style-language/schema/raw/master/csl-citation.json" }</w:instrText>
      </w:r>
      <w:r w:rsidR="002413F8" w:rsidRPr="00167BF5">
        <w:fldChar w:fldCharType="separate"/>
      </w:r>
      <w:r w:rsidR="0063036A" w:rsidRPr="00453B58">
        <w:rPr>
          <w:noProof/>
        </w:rPr>
        <w:t>(Duffy 2014)</w:t>
      </w:r>
      <w:r w:rsidR="002413F8" w:rsidRPr="00167BF5">
        <w:fldChar w:fldCharType="end"/>
      </w:r>
      <w:r w:rsidR="00453B58">
        <w:t xml:space="preserve"> </w:t>
      </w:r>
      <w:r w:rsidR="00453B58" w:rsidRPr="00453B58">
        <w:t xml:space="preserve">analyzed the consequences of the militarization of conservation practices as an increasing trend in </w:t>
      </w:r>
      <w:r w:rsidR="001F61A3">
        <w:t>PAs</w:t>
      </w:r>
      <w:r w:rsidR="00453B58" w:rsidRPr="00453B58">
        <w:t xml:space="preserve"> around the world and illustrates the use of RPAS through several examples</w:t>
      </w:r>
      <w:r w:rsidRPr="00453B58">
        <w:t>.</w:t>
      </w:r>
    </w:p>
    <w:p w:rsidR="00F4232D" w:rsidRPr="005A1771" w:rsidRDefault="00B066FE" w:rsidP="001C171F">
      <w:pPr>
        <w:pStyle w:val="FirstParagraph"/>
      </w:pPr>
      <w:r>
        <w:t>Nevertheless, e</w:t>
      </w:r>
      <w:r w:rsidR="001D264D">
        <w:t xml:space="preserve">ffective implementation </w:t>
      </w:r>
      <w:r w:rsidR="00F4232D" w:rsidRPr="00167BF5">
        <w:t>faces important technical and legal constraints</w:t>
      </w:r>
      <w:r w:rsidR="001C171F">
        <w:t xml:space="preserve"> that can explain the scarcity of scientific articles found</w:t>
      </w:r>
      <w:r w:rsidR="00F4232D" w:rsidRPr="00167BF5">
        <w:t>. First, the reviewed literature mentions the need to design more efficient live vision systems. Low autonomy of RPAS is especially critical in large natural parks, limit</w:t>
      </w:r>
      <w:r w:rsidR="00251882">
        <w:t>ing the area under surveillance, while i</w:t>
      </w:r>
      <w:r w:rsidR="00F4232D" w:rsidRPr="00167BF5">
        <w:t xml:space="preserve">ssues concerning </w:t>
      </w:r>
      <w:r w:rsidR="00251882">
        <w:t>flying in bad weather conditions</w:t>
      </w:r>
      <w:r w:rsidR="00F4232D" w:rsidRPr="00167BF5">
        <w:t xml:space="preserve"> have not yet been completely resolved. </w:t>
      </w:r>
      <w:r w:rsidR="005A1771">
        <w:t xml:space="preserve"> </w:t>
      </w:r>
      <w:r w:rsidR="005A1771" w:rsidRPr="00167BF5">
        <w:fldChar w:fldCharType="begin" w:fldLock="1"/>
      </w:r>
      <w:r w:rsidR="005A1771" w:rsidRPr="00167BF5">
        <w:instrText>ADDIN CSL_CITATION { "citationItems" : [ { "id" : "ITEM-1", "itemData" : { "author" : [ { "dropping-particle" : "", "family" : "Banzi", "given" : "Jamali Firmat", "non-dropping-particle" : "", "parse-names" : false, "suffix" : "" } ], "container-title" : "International Journal of Scientific and Research Publications", "id" : "ITEM-1", "issue" : "4", "issued" : { "date-parts" : [ [ "2014" ] ] }, "page" : "1-7", "title" : "A Sensor Based Anti-Poaching System in Tanzania", "type" : "article-journal", "volume" : "4" }, "uris" : [ "http://www.mendeley.com/documents/?uuid=d9a5dc64-7bb3-4533-9a8a-88e9f34c6723" ] } ], "mendeley" : { "formattedCitation" : "(Banzi 2014)", "plainTextFormattedCitation" : "(Banzi 2014)", "previouslyFormattedCitation" : "(Banzi 2014)" }, "properties" : { "noteIndex" : 0 }, "schema" : "https://github.com/citation-style-language/schema/raw/master/csl-citation.json" }</w:instrText>
      </w:r>
      <w:r w:rsidR="005A1771" w:rsidRPr="00167BF5">
        <w:fldChar w:fldCharType="separate"/>
      </w:r>
      <w:r w:rsidR="005A1771" w:rsidRPr="00167BF5">
        <w:rPr>
          <w:noProof/>
        </w:rPr>
        <w:t>(Banzi 2014)</w:t>
      </w:r>
      <w:r w:rsidR="005A1771" w:rsidRPr="00167BF5">
        <w:fldChar w:fldCharType="end"/>
      </w:r>
      <w:r w:rsidR="005A1771" w:rsidRPr="00167BF5">
        <w:t xml:space="preserve"> </w:t>
      </w:r>
      <w:r w:rsidR="005A1771">
        <w:t xml:space="preserve"> argues</w:t>
      </w:r>
      <w:r w:rsidR="00F4232D" w:rsidRPr="00167BF5">
        <w:t xml:space="preserve"> that RPAS fulfilling suitable specifications are costly, especially in developing countries. However, as technology </w:t>
      </w:r>
      <w:r w:rsidR="001C171F">
        <w:t xml:space="preserve">increasingly </w:t>
      </w:r>
      <w:r w:rsidR="00F4232D" w:rsidRPr="00167BF5">
        <w:t>becomes more accessible</w:t>
      </w:r>
      <w:r w:rsidR="001C171F">
        <w:t xml:space="preserve"> and sophisticated</w:t>
      </w:r>
      <w:r w:rsidR="00F4232D" w:rsidRPr="00167BF5">
        <w:t xml:space="preserve">, it is expected that main barriers will appear in the legislative and social sphere. </w:t>
      </w:r>
      <w:r w:rsidR="00D840D2">
        <w:t xml:space="preserve">Often </w:t>
      </w:r>
      <w:r w:rsidR="00F4232D" w:rsidRPr="00167BF5">
        <w:t>fly</w:t>
      </w:r>
      <w:r w:rsidR="00D840D2">
        <w:t>ing</w:t>
      </w:r>
      <w:r w:rsidR="00F4232D" w:rsidRPr="00167BF5">
        <w:t xml:space="preserve"> beyond the visual </w:t>
      </w:r>
      <w:r w:rsidR="00F4232D">
        <w:t>line of sight (BVLOS)</w:t>
      </w:r>
      <w:r w:rsidR="001D264D">
        <w:t xml:space="preserve"> and </w:t>
      </w:r>
      <w:r>
        <w:t>above</w:t>
      </w:r>
      <w:r w:rsidR="001D264D">
        <w:t xml:space="preserve"> a certain altitude</w:t>
      </w:r>
      <w:r w:rsidR="00D840D2" w:rsidRPr="00167BF5">
        <w:t xml:space="preserve"> is forbidden</w:t>
      </w:r>
      <w:r w:rsidR="00F4232D" w:rsidRPr="00167BF5">
        <w:t xml:space="preserve">, limiting </w:t>
      </w:r>
      <w:r w:rsidR="00F4232D" w:rsidRPr="00167BF5">
        <w:lastRenderedPageBreak/>
        <w:t xml:space="preserve">the effectiveness of the inspection. RPAS applied to surveillance of </w:t>
      </w:r>
      <w:r w:rsidR="00D840D2">
        <w:t xml:space="preserve">PAs </w:t>
      </w:r>
      <w:r w:rsidR="00F4232D" w:rsidRPr="00167BF5">
        <w:t xml:space="preserve">is also questioned arguing human right breaching </w:t>
      </w:r>
      <w:r w:rsidR="00F4232D" w:rsidRPr="00167BF5">
        <w:fldChar w:fldCharType="begin" w:fldLock="1"/>
      </w:r>
      <w:r w:rsidR="00F4232D" w:rsidRPr="00167BF5">
        <w:instrText>ADDIN CSL_CITATION {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 "date-parts" : [ [ "2014" ] ] }, "page" : "819-834", "title" : "Waging a war to save biodiversity: The rise of militarized conservation", "type" : "article-journal", "volume" : "90" }, "uris" : [ "http://www.mendeley.com/documents/?uuid=bfaa55ce-6ecb-4cf9-a229-cf5c2e77a514" ] } ], "mendeley" : { "formattedCitation" : "(Duffy 2014)", "plainTextFormattedCitation" : "(Duffy 2014)", "previouslyFormattedCitation" : "(Duffy 2014)" }, "properties" : { "noteIndex" : 0 }, "schema" : "https://github.com/citation-style-language/schema/raw/master/csl-citation.json" }</w:instrText>
      </w:r>
      <w:r w:rsidR="00F4232D" w:rsidRPr="00167BF5">
        <w:fldChar w:fldCharType="separate"/>
      </w:r>
      <w:r w:rsidR="00F4232D" w:rsidRPr="00167BF5">
        <w:rPr>
          <w:noProof/>
        </w:rPr>
        <w:t>(Duffy 2014)</w:t>
      </w:r>
      <w:r w:rsidR="00F4232D" w:rsidRPr="00167BF5">
        <w:fldChar w:fldCharType="end"/>
      </w:r>
      <w:r w:rsidR="00F4232D" w:rsidRPr="00167BF5">
        <w:t xml:space="preserve">. Some detractors are skeptical about the ability of RPAS to persuade offenders, who in many cases </w:t>
      </w:r>
      <w:r w:rsidR="00F4232D" w:rsidRPr="00167BF5">
        <w:rPr>
          <w:rStyle w:val="shorttext"/>
          <w:lang w:val="en"/>
        </w:rPr>
        <w:t>go through a situation of great need</w:t>
      </w:r>
      <w:r w:rsidR="00F4232D" w:rsidRPr="00167BF5">
        <w:t xml:space="preserve">. </w:t>
      </w:r>
      <w:bookmarkStart w:id="7" w:name="ecotourism-1"/>
      <w:bookmarkEnd w:id="7"/>
      <w:r w:rsidR="009F0FE0">
        <w:rPr>
          <w:lang w:val="en"/>
        </w:rPr>
        <w:t xml:space="preserve">However, some studies have shown that the effectiveness of antipoaching depends to a large extent on a greater allocation of resources </w:t>
      </w:r>
      <w:r w:rsidR="009F0FE0">
        <w:rPr>
          <w:lang w:val="en"/>
        </w:rPr>
        <w:fldChar w:fldCharType="begin" w:fldLock="1"/>
      </w:r>
      <w:r w:rsidR="009F0FE0">
        <w:rPr>
          <w:lang w:val="en"/>
        </w:rPr>
        <w:instrText>ADDIN CSL_CITATION { "citationItems" : [ { "id" : "ITEM-1", "itemData" : { "DOI" : "10.1126/science.1132780", "ISBN" : "0036-8075", "ISSN" : "0036-8075", "PMID" : "17124316", "abstract" : "Wildlife within protected areas is under increasing threat from bushmeat and illegal trophy trades, and many argue that enforcement within protected areas is not sufficient to protect wildlife. We examined 50 years of records from Serengeti National Park in Tanzania and calculated the history of illegal harvest and enforcement by park authorities. We show that a precipitous decline in enforcement in 1977 resulted in a large increase in poaching and decline of many species. Conversely, expanded budgets and antipoaching patrols since the mid-1980s have greatly reduced poaching and allowed populations of buffalo, elephants, and rhinoceros to rebuild.", "author" : [ { "dropping-particle" : "", "family" : "Hilborn", "given" : "Ray", "non-dropping-particle" : "", "parse-names" : false, "suffix" : "" }, { "dropping-particle" : "", "family" : "Arcese", "given" : "Peter", "non-dropping-particle" : "", "parse-names" : false, "suffix" : "" }, { "dropping-particle" : "", "family" : "Borner", "given" : "Markus", "non-dropping-particle" : "", "parse-names" : false, "suffix" : "" }, { "dropping-particle" : "", "family" : "Hando", "given" : "Justin", "non-dropping-particle" : "", "parse-names" : false, "suffix" : "" }, { "dropping-particle" : "", "family" : "Hopcraft", "given" : "Grant", "non-dropping-particle" : "", "parse-names" : false, "suffix" : "" }, { "dropping-particle" : "", "family" : "Loibooki", "given" : "Martin", "non-dropping-particle" : "", "parse-names" : false, "suffix" : "" }, { "dropping-particle" : "", "family" : "Mduma", "given" : "Simon", "non-dropping-particle" : "", "parse-names" : false, "suffix" : "" }, { "dropping-particle" : "", "family" : "Sinclair", "given" : "Anthony R E", "non-dropping-particle" : "", "parse-names" : false, "suffix" : "" } ], "container-title" : "Science", "id" : "ITEM-1", "issue" : "5803", "issued" : { "date-parts" : [ [ "2006" ] ] }, "page" : "1266-1266", "title" : "Effective Enforcement in a Conservation Area", "type" : "article-journal", "volume" : "314" }, "uris" : [ "http://www.mendeley.com/documents/?uuid=b62f6db5-9ced-46d0-9232-86035263900d" ] } ], "mendeley" : { "formattedCitation" : "(Hilborn et al. 2006)", "plainTextFormattedCitation" : "(Hilborn et al. 2006)", "previouslyFormattedCitation" : "(Hilborn et al. 2006)" }, "properties" : { "noteIndex" : 8 }, "schema" : "https://github.com/citation-style-language/schema/raw/master/csl-citation.json" }</w:instrText>
      </w:r>
      <w:r w:rsidR="009F0FE0">
        <w:rPr>
          <w:lang w:val="en"/>
        </w:rPr>
        <w:fldChar w:fldCharType="separate"/>
      </w:r>
      <w:r w:rsidR="009F0FE0" w:rsidRPr="009F0FE0">
        <w:rPr>
          <w:noProof/>
          <w:lang w:val="en"/>
        </w:rPr>
        <w:t>(Hilborn et al. 2006)</w:t>
      </w:r>
      <w:r w:rsidR="009F0FE0">
        <w:rPr>
          <w:lang w:val="en"/>
        </w:rPr>
        <w:fldChar w:fldCharType="end"/>
      </w:r>
      <w:r w:rsidR="0088188C">
        <w:rPr>
          <w:lang w:val="en"/>
        </w:rPr>
        <w:t xml:space="preserve">. Moreover, recording illegal activities within the limits of PAs </w:t>
      </w:r>
      <w:r w:rsidR="00F4232D">
        <w:rPr>
          <w:lang w:val="en"/>
        </w:rPr>
        <w:t>can prove to be v</w:t>
      </w:r>
      <w:r w:rsidR="0088188C">
        <w:rPr>
          <w:lang w:val="en"/>
        </w:rPr>
        <w:t>alid evidence against offenders.</w:t>
      </w:r>
      <w:r w:rsidR="001C171F">
        <w:rPr>
          <w:lang w:val="en"/>
        </w:rPr>
        <w:t xml:space="preserve"> </w:t>
      </w:r>
      <w:r w:rsidR="001C171F" w:rsidRPr="00167BF5">
        <w:t>Probably the success of such initiatives requires a greater consensus among the parties involved and the development of strategies that seek to solve the causes of poaching.</w:t>
      </w:r>
    </w:p>
    <w:p w:rsidR="004D5E3A" w:rsidRPr="00167BF5" w:rsidRDefault="0052773D" w:rsidP="00253C80">
      <w:pPr>
        <w:pStyle w:val="Ttulo2"/>
        <w:rPr>
          <w:rFonts w:cs="Times New Roman"/>
        </w:rPr>
      </w:pPr>
      <w:bookmarkStart w:id="8" w:name="ecotourism"/>
      <w:bookmarkEnd w:id="8"/>
      <w:r w:rsidRPr="00167BF5">
        <w:rPr>
          <w:rFonts w:cs="Times New Roman"/>
        </w:rPr>
        <w:t>Ecotourism</w:t>
      </w:r>
    </w:p>
    <w:p w:rsidR="009323FC" w:rsidRDefault="004D6338" w:rsidP="00002ACE">
      <w:pPr>
        <w:pStyle w:val="Paragraph"/>
      </w:pPr>
      <w:r>
        <w:tab/>
      </w:r>
      <w:r w:rsidR="00D840D2" w:rsidRPr="00167BF5">
        <w:t>Wit</w:t>
      </w:r>
      <w:r w:rsidR="00D840D2">
        <w:t>hin the still scarce literature</w:t>
      </w:r>
      <w:r w:rsidR="00D840D2" w:rsidRPr="00167BF5">
        <w:t xml:space="preserve"> </w:t>
      </w:r>
      <w:r w:rsidR="00DC78FE" w:rsidRPr="00167BF5">
        <w:fldChar w:fldCharType="begin" w:fldLock="1"/>
      </w:r>
      <w:r w:rsidR="00DC78FE" w:rsidRPr="00167BF5">
        <w:instrText>ADDIN CSL_CITATION { "citationID" : "jVNrkDZa", "citationItems" : [ { "id" : "ITEM-1", "itemData" : { "DOI" : "10.1080/14724049.2014.948448", "ISBN" : "1472-4049", "ISSN" : "1472-4049", "abstract" : "View full textDownload full textRelated articlesView all related articles$\\$n $\\$n $\\$n$\\$n$\\$n var addthis{_}config = {{}$\\$n ui{_}cobrand: \"Taylor {&amp;} Francis Online\",$\\$n services{_}compact: \"citeulike,netvibes,twitter,technorati,delicious,linkedin,facebook,stumbleupon,digg,google,more\",$\\$n pubid: \"ra-4dff56cd6bb1830b\"$\\$n {}};$\\$n$\\$n Share on facebook$\\$n Share on email$\\$n Share on twitter$\\$n More Sharing Services$\\$n $\\$n var addthis{_}config = {{}\"data{_}track{_}addressbar\":true,\"ui{_}click\":true{}};$\\$n $\\$n $\\$n $\\$n Add to shortlist$\\$n $\\$n $\\$n$\\$n $\\$n$\\$n $\\$n $\\$n $\\$n $\\$n Link$\\$n $\\$n$\\$n $\\$n $\\$n $\\$n Permalink$\\$n $\\$n$\\$n $\\$n $\\$n $\\$n$\\$n $\\$n$\\$n$\\$n$\\$n $\\$n $\\$n $\\$n$\\$n$\\$n$\\$n$\\$n $\\$n $\\$n http://dx.doi.org/10.1080/14724049.2014.948448$\\$n $\\$n $\\$n $\\$n $\\$n $\\$n $\\$n $\\$n $\\$n $\\$n$\\$n $\\$n $\\$n $\\$n Download Citation$\\$n $\\$n $\\$n $\\$n $\\$n Recommend to:$\\$n $\\$n $\\$n $\\$n $\\$n $\\$n$\\$n $\\$n$\\$n $\\$n $\\$n $\\$n $\\$n $\\$n$\\$n A friend", "author" : [ { "dropping-particle" : "", "family" : "King", "given" : "Lisa M", "non-dropping-particle" : "", "parse-names" : false, "suffix" : "" } ], "container-title" : "Journal of Ecotourism", "id" : "ITEM-1", "issue" : "1", "issued" : { "date-parts" : [ [ "2014" ] ] }, "page" : "85-92", "title" : "Will drones revolutionise ecotourism?", "type" : "article-journal", "volume" : "13" }, "uri" : [ "http://www.mendeley.com/documents/?uuid=c0925306-7d71-4bfd-b5b4-dff21265ef1e" ], "uris" : [ "http://www.mendeley.com/documents/?uuid=c0925306-7d71-4bfd-b5b4-dff21265ef1e" ] } ], "mendeley" : { "formattedCitation" : "(King 2014)", "plainTextFormattedCitation" : "(King 2014)", "previouslyFormattedCitation" : "(King 2014)" }, "properties" : { "formattedCitation" : "(King 2014)", "noteIndex" : 0, "plainCitation" : "(King 2014)" }, "schema" : "https://github.com/citation-style-language/schema/raw/master/csl-citation.json" }</w:instrText>
      </w:r>
      <w:r w:rsidR="00DC78FE" w:rsidRPr="00167BF5">
        <w:fldChar w:fldCharType="separate"/>
      </w:r>
      <w:r w:rsidR="00DC78FE" w:rsidRPr="00167BF5">
        <w:rPr>
          <w:noProof/>
        </w:rPr>
        <w:t>(King 2014)</w:t>
      </w:r>
      <w:r w:rsidR="00DC78FE" w:rsidRPr="00167BF5">
        <w:fldChar w:fldCharType="end"/>
      </w:r>
      <w:r w:rsidR="007E3B00">
        <w:t xml:space="preserve"> </w:t>
      </w:r>
      <w:r w:rsidR="0052773D" w:rsidRPr="00167BF5">
        <w:t>summarized po</w:t>
      </w:r>
      <w:r w:rsidR="007E3B00">
        <w:t xml:space="preserve">ssible recreational activities </w:t>
      </w:r>
      <w:r w:rsidR="0052773D" w:rsidRPr="00167BF5">
        <w:t>and formulas for granting RPAS flight permits in designated areas</w:t>
      </w:r>
      <w:r w:rsidR="00D840D2">
        <w:t>.</w:t>
      </w:r>
      <w:r w:rsidR="00ED7812" w:rsidRPr="00167BF5">
        <w:t xml:space="preserve"> </w:t>
      </w:r>
      <w:r w:rsidR="000E4693" w:rsidRPr="00167BF5">
        <w:fldChar w:fldCharType="begin" w:fldLock="1"/>
      </w:r>
      <w:r w:rsidR="0083478F">
        <w:instrText>ADDIN CSL_CITATION { "citationID" : "3UltmuCh", "citationItems" : [ { "id" : "ITEM-1", "itemData" : { "DOI" : "10.1080/15022250.2016.1155481", "ISSN" : "1502-2250", "abstract" : "ABSTRACTThis paper addresses the lack of attention that so far has been given towards the challenges involved in applying visitor monitoring methods in open coastal and marine landscape settings. The topic is still largely overlooked in spite its importance for developing professionalized visitor monitoring procedures for coastal and marine areas. As a response, a monitoring case study from Kosterhavet National Park, Sweden, is introduced with a purpose to test and evaluate different applied visitor monitoring methods in a typical coastal and marine setting and with a special focus on reporting important challenges and experiences in this regard. Results are presented as three lessons that are discussed critically, including specific issues around sampling strategies and representativity of monitoring results, weather conditions in coastal and marine areas, and the need for a mixed-method strategy to acquire accurate results. Methodological contributions mainly concern how these challenges can be addresse...", "author" : [ { "dropping-particle" : "", "family" : "Hansen", "given" : "Andreas Skriver", "non-dropping-particle" : "", "parse-names" : false, "suffix" : "" } ], "container-title" : "Scandinavian Journal of Hospitality and Tourism", "id" : "ITEM-1", "issue" : "June", "issued" : { "date-parts" : [ [ "2016" ] ] }, "page" : "1-18", "title" : "Applying visitor monitoring methods in coastal and marine areas \u2013 some learnings and critical reflections from Sweden", "type" : "article-journal", "volume" : "2250" }, "uri" : [ "http://www.mendeley.com/documents/?uuid=3193a570-eb67-4390-b58c-55408dccab7f" ], "uris" : [ "http://www.mendeley.com/documents/?uuid=3193a570-eb67-4390-b58c-55408dccab7f" ] }, { "id" : "ITEM-2", "itemData" : { "DOI" : "10.1016/j.landurbplan.2017.06.010", "ISSN" : "01692046", "abstract" : "While various observation techniques have been developed to measure park use or park-based physical activity, no study has used unmanned aerial vehicles (UAVs) to do so. Thus, this study develops a new observation method that uses UAVs to survey park-based physical activity. This study tests the inter-rater reliability and criterion validity of the UAV-using observation method in comparison to an existing on-the-ground observation tool in five diverse urban parks in Salt Lake City, Utah. With a systematic observation tool, SOPARC (System for Observing Play and Recreation in Communities), this study finds that the UAV observations show a high level of inter-rater reliability (ICC\u00a0=\u00a00.99 for a total number of users). In addition, compared to the results of on-the-ground observations using SOPARC, those of UAV observations demonstrate validity (ICC\u00a0=\u00a00.98 for a total number of users). Compared to existing methods, the UAV observation tool, covering larger target areas, is suitable for counting park users in a more reliable and efficient way and mapping their use patterns; however, the tool is weaker at collecting detailed user information and surveying under poor weather conditions. Thus, the UAV method could complement existing tools. Finally, this study suggests practical implications of the UAV observation method.", "author" : [ { "dropping-particle" : "", "family" : "Park", "given" : "Keunhyun", "non-dropping-particle" : "", "parse-names" : false, "suffix" : "" }, { "dropping-particle" : "", "family" : "Ewing", "given" : "Reid", "non-dropping-particle" : "", "parse-names" : false, "suffix" : "" } ], "container-title" : "Landscape and Urban Planning", "id" : "ITEM-2", "issue" : "June", "issued" : { "date-parts" : [ [ "2017" ] ] }, "page" : "157-164", "publisher" : "Elsevier", "title" : "The usability of unmanned aerial vehicles (UAVs) for measuring park-based physical activity", "type" : "article-journal", "volume" : "167" }, "uris" : [ "http://www.mendeley.com/documents/?uuid=f0d3c1a1-99a2-4c68-a7e4-fe2b22ff9412" ] } ], "mendeley" : { "formattedCitation" : "(Hansen 2016; Park and Ewing 2017)", "plainTextFormattedCitation" : "(Hansen 2016; Park and Ewing 2017)", "previouslyFormattedCitation" : "(Hansen 2016; Park and Ewing 2017)" }, "properties" : { "formattedCitation" : "(Hansen 2016)", "noteIndex" : 0, "plainCitation" : "(Hansen 2016)" }, "schema" : "https://github.com/citation-style-language/schema/raw/master/csl-citation.json" }</w:instrText>
      </w:r>
      <w:r w:rsidR="000E4693" w:rsidRPr="00167BF5">
        <w:fldChar w:fldCharType="separate"/>
      </w:r>
      <w:r w:rsidR="0083478F" w:rsidRPr="0083478F">
        <w:rPr>
          <w:noProof/>
        </w:rPr>
        <w:t>(Hansen 2016; Park and Ewing 2017)</w:t>
      </w:r>
      <w:r w:rsidR="000E4693" w:rsidRPr="00167BF5">
        <w:fldChar w:fldCharType="end"/>
      </w:r>
      <w:r w:rsidR="000E4693" w:rsidRPr="00167BF5">
        <w:t xml:space="preserve"> </w:t>
      </w:r>
      <w:r w:rsidR="0052773D" w:rsidRPr="00167BF5">
        <w:t>val</w:t>
      </w:r>
      <w:r w:rsidR="0083478F">
        <w:t>ue</w:t>
      </w:r>
      <w:r w:rsidR="0061733B">
        <w:t>d</w:t>
      </w:r>
      <w:r w:rsidR="0083478F">
        <w:t xml:space="preserve"> the effectiveness of RPAS to monitor</w:t>
      </w:r>
      <w:r w:rsidR="0052773D" w:rsidRPr="00167BF5">
        <w:t xml:space="preserve"> visitors </w:t>
      </w:r>
      <w:r w:rsidR="0083478F">
        <w:t xml:space="preserve">activities in </w:t>
      </w:r>
      <w:r w:rsidR="00847B28">
        <w:t>PAs</w:t>
      </w:r>
      <w:r w:rsidR="00D840D2">
        <w:t xml:space="preserve"> and </w:t>
      </w:r>
      <w:r w:rsidR="007E3B00">
        <w:fldChar w:fldCharType="begin" w:fldLock="1"/>
      </w:r>
      <w:r w:rsidR="002F41E4">
        <w:instrText>ADDIN CSL_CITATION { "citationItems" : [ { "id" : "ITEM-1", "itemData" : { "author" : [ { "dropping-particle" : "", "family" : "Chamata", "given" : "Johnny Elie", "non-dropping-particle" : "", "parse-names" : false, "suffix" : "" }, { "dropping-particle" : "", "family" : "King", "given" : "Lisa Marie", "non-dropping-particle" : "", "parse-names" : false, "suffix" : "" } ], "container-title" : "The International Technology Management Review", "id" : "ITEM-1", "issue" : "4", "issued" : { "date-parts" : [ [ "2017" ] ] }, "page" : "158-164", "title" : "The Commercial Use of Drones in U.S. National Parks", "type" : "article-journal", "volume" : "6" }, "uris" : [ "http://www.mendeley.com/documents/?uuid=179ab36a-fa76-4178-aecb-3a175027099d" ] } ], "mendeley" : { "formattedCitation" : "(Chamata and King 2017)", "plainTextFormattedCitation" : "(Chamata and King 2017)", "previouslyFormattedCitation" : "(Chamata and King 2017)" }, "properties" : { "noteIndex" : 0 }, "schema" : "https://github.com/citation-style-language/schema/raw/master/csl-citation.json" }</w:instrText>
      </w:r>
      <w:r w:rsidR="007E3B00">
        <w:fldChar w:fldCharType="separate"/>
      </w:r>
      <w:r w:rsidR="0012697C" w:rsidRPr="0012697C">
        <w:rPr>
          <w:noProof/>
        </w:rPr>
        <w:t>(Chamata and King 2017)</w:t>
      </w:r>
      <w:r w:rsidR="007E3B00">
        <w:fldChar w:fldCharType="end"/>
      </w:r>
      <w:r w:rsidR="007E3B00">
        <w:t xml:space="preserve"> </w:t>
      </w:r>
      <w:r w:rsidR="0083478F">
        <w:t>propose</w:t>
      </w:r>
      <w:r w:rsidR="0061733B">
        <w:t>d</w:t>
      </w:r>
      <w:r w:rsidR="007E3B00">
        <w:t xml:space="preserve"> possible </w:t>
      </w:r>
      <w:r w:rsidR="00D840D2">
        <w:t xml:space="preserve">profitable concession scenarios. </w:t>
      </w:r>
      <w:r w:rsidR="00D840D2">
        <w:rPr>
          <w:rStyle w:val="shorttext"/>
          <w:lang w:val="en"/>
        </w:rPr>
        <w:t>S</w:t>
      </w:r>
      <w:r w:rsidR="009A5116">
        <w:rPr>
          <w:rStyle w:val="shorttext"/>
          <w:lang w:val="en"/>
        </w:rPr>
        <w:t>takeholders</w:t>
      </w:r>
      <w:r w:rsidR="00246E9E">
        <w:rPr>
          <w:rStyle w:val="shorttext"/>
          <w:lang w:val="en"/>
        </w:rPr>
        <w:t xml:space="preserve"> agreed on a set of policies to</w:t>
      </w:r>
      <w:r w:rsidR="002F7908">
        <w:rPr>
          <w:lang w:val="en"/>
        </w:rPr>
        <w:t xml:space="preserve"> </w:t>
      </w:r>
      <w:r w:rsidR="00246E9E">
        <w:rPr>
          <w:lang w:val="en"/>
        </w:rPr>
        <w:t xml:space="preserve">establish </w:t>
      </w:r>
      <w:r w:rsidR="002F7908">
        <w:rPr>
          <w:lang w:val="en"/>
        </w:rPr>
        <w:t xml:space="preserve">permitted activities </w:t>
      </w:r>
      <w:r w:rsidR="00F4232D" w:rsidRPr="00167BF5">
        <w:t>with</w:t>
      </w:r>
      <w:r w:rsidR="002F7908">
        <w:t xml:space="preserve"> RPAS</w:t>
      </w:r>
      <w:r w:rsidR="00864FFD">
        <w:t xml:space="preserve"> </w:t>
      </w:r>
      <w:r w:rsidR="00246E9E">
        <w:t>within</w:t>
      </w:r>
      <w:r w:rsidR="00864FFD" w:rsidRPr="00167BF5">
        <w:t xml:space="preserve"> </w:t>
      </w:r>
      <w:r w:rsidR="00864FFD">
        <w:t xml:space="preserve">tourist locations in </w:t>
      </w:r>
      <w:r w:rsidR="00864FFD" w:rsidRPr="00167BF5">
        <w:t>Antarctica</w:t>
      </w:r>
      <w:r w:rsidR="00847B28">
        <w:t xml:space="preserve"> </w:t>
      </w:r>
      <w:r w:rsidR="00847B28" w:rsidRPr="00167BF5">
        <w:fldChar w:fldCharType="begin" w:fldLock="1"/>
      </w:r>
      <w:r w:rsidR="00847B28" w:rsidRPr="00167BF5">
        <w:instrText>ADDIN CSL_CITATION { "citationItems" : [ { "id" : "ITEM-1", "itemData" : { "DOI" : "10.1017/S0032247417000262", "ISSN" : "0032-2474", "abstract" : "&lt;p&gt; Unmanned aerial vehicles (UAVs), also known as drones, are used in scientific research and a diverse range of other applications across the globe. They are also being used increasingly for scientific research in Antarctica and to a lesser extent by tourists visiting the world's last great frontier tourist destination. Their use in scientific research in Antarctica offers many benefits to science and if used responsibly may be less invasive than other research techniques, offering a rich source of new scientific data. For tourists, UAVs also offer unique aerial photographic perspectives on Antarctica \u2014 the ultimate holiday snap shot. Concerns have been raised about the safety of drone use in the harsh and unpredictable Antarctic conditions, as well as possible environmental impacts. This paper considers these issues and the emerging regulatory response to drone use in Antarctica focusing on the &lt;italic&gt;Antarctic Unmanned Aerial Systems (UAS) Operator's Handbook&lt;/italic&gt; , which provides guidelines to national Antarctic programmes on the use of UAVs in the Antarctic Treaty area, and the temporary ban on use of drones by tourists imposed by the International Association of Antarctica Tour Operators (IAATO). Both measures arguably constitute a good first response to this emerging issue, although more still needs to be done. &lt;/p&gt;", "author" : [ { "dropping-particle" : "", "family" : "Leary", "given" : "David", "non-dropping-particle" : "", "parse-names" : false, "suffix" : "" } ], "container-title" : "Polar Record", "id" : "ITEM-1", "issue" : "May", "issued" : { "date-parts" : [ [ "2017" ] ] }, "page" : "1-15", "title" : "Drones on ice: an assessment of the legal implications of the use of unmanned aerial vehicles in scientific research and by the tourist industry in Antarctica", "type" : "article-journal" }, "uris" : [ "http://www.mendeley.com/documents/?uuid=918dae17-f14b-44a1-abfa-3b4862d40dea" ] } ], "mendeley" : { "formattedCitation" : "(Leary 2017)", "plainTextFormattedCitation" : "(Leary 2017)", "previouslyFormattedCitation" : "(Leary 2017)" }, "properties" : { "noteIndex" : 0 }, "schema" : "https://github.com/citation-style-language/schema/raw/master/csl-citation.json" }</w:instrText>
      </w:r>
      <w:r w:rsidR="00847B28" w:rsidRPr="00167BF5">
        <w:fldChar w:fldCharType="separate"/>
      </w:r>
      <w:r w:rsidR="00847B28" w:rsidRPr="00167BF5">
        <w:rPr>
          <w:noProof/>
        </w:rPr>
        <w:t>(Leary 2017)</w:t>
      </w:r>
      <w:r w:rsidR="00847B28" w:rsidRPr="00167BF5">
        <w:fldChar w:fldCharType="end"/>
      </w:r>
      <w:r w:rsidR="009323FC">
        <w:t>. O</w:t>
      </w:r>
      <w:r w:rsidR="00847B28">
        <w:t>ther</w:t>
      </w:r>
      <w:r w:rsidR="009323FC">
        <w:t xml:space="preserve"> PAs</w:t>
      </w:r>
      <w:r w:rsidR="00847B28">
        <w:t xml:space="preserve"> opted for simpler rules</w:t>
      </w:r>
      <w:r w:rsidR="005A015E">
        <w:t xml:space="preserve"> </w:t>
      </w:r>
      <w:r w:rsidR="005A015E">
        <w:fldChar w:fldCharType="begin" w:fldLock="1"/>
      </w:r>
      <w:r w:rsidR="005A015E">
        <w:instrText>ADDIN CSL_CITATION { "citationItems" : [ { "id" : "ITEM-1", "itemData" : { "URL" : "http://www.environment.nsw.gov.au/topics/parks-reserves-and-protected-areas/park-policies/drones-in-parks", "accessed" : { "date-parts" : [ [ "2017", "10", "19" ] ] }, "author" : [ { "dropping-particle" : "", "family" : "OEH", "given" : "", "non-dropping-particle" : "", "parse-names" : false, "suffix" : "" } ], "container-title" : "NSW Environment &amp; Heritage", "id" : "ITEM-1", "issued" : { "date-parts" : [ [ "0" ] ] }, "title" : "Drones in parks policy", "type" : "webpage" }, "uris" : [ "http://www.mendeley.com/documents/?uuid=76fc20c3-266b-3214-93ca-2d8774f350ba" ] } ], "mendeley" : { "formattedCitation" : "(OEH 2017)", "plainTextFormattedCitation" : "(OEH 2017)", "previouslyFormattedCitation" : "(OEH 2017)" }, "properties" : { "noteIndex" : 8 }, "schema" : "https://github.com/citation-style-language/schema/raw/master/csl-citation.json" }</w:instrText>
      </w:r>
      <w:r w:rsidR="005A015E">
        <w:fldChar w:fldCharType="separate"/>
      </w:r>
      <w:r w:rsidR="005A015E" w:rsidRPr="005A015E">
        <w:rPr>
          <w:noProof/>
        </w:rPr>
        <w:t>(OEH 2017)</w:t>
      </w:r>
      <w:r w:rsidR="005A015E">
        <w:fldChar w:fldCharType="end"/>
      </w:r>
      <w:r w:rsidR="00246E9E">
        <w:t xml:space="preserve"> </w:t>
      </w:r>
      <w:r w:rsidR="009323FC">
        <w:t xml:space="preserve"> or </w:t>
      </w:r>
      <w:r w:rsidR="00AA5D60">
        <w:t xml:space="preserve">mostly </w:t>
      </w:r>
      <w:r w:rsidR="009323FC">
        <w:t xml:space="preserve">forbid RPAS for </w:t>
      </w:r>
      <w:r w:rsidR="000B489C">
        <w:t>personal enjoyment</w:t>
      </w:r>
      <w:r w:rsidR="009323FC">
        <w:t>.</w:t>
      </w:r>
    </w:p>
    <w:p w:rsidR="00F4232D" w:rsidRPr="00F4232D" w:rsidRDefault="00254330" w:rsidP="00002ACE">
      <w:pPr>
        <w:pStyle w:val="Paragraph"/>
      </w:pPr>
      <w:r>
        <w:t>Nevertheless</w:t>
      </w:r>
      <w:r w:rsidR="00D537E6">
        <w:t>, a</w:t>
      </w:r>
      <w:r w:rsidR="00D537E6" w:rsidRPr="00167BF5">
        <w:t xml:space="preserve"> permissive </w:t>
      </w:r>
      <w:r w:rsidR="005A015E">
        <w:t>use</w:t>
      </w:r>
      <w:r w:rsidR="00D537E6" w:rsidRPr="00167BF5">
        <w:t xml:space="preserve"> of RPAS </w:t>
      </w:r>
      <w:r w:rsidR="00D537E6">
        <w:t>for recreational purposes</w:t>
      </w:r>
      <w:r w:rsidR="00D537E6" w:rsidRPr="00167BF5">
        <w:t xml:space="preserve"> </w:t>
      </w:r>
      <w:r w:rsidR="00D537E6">
        <w:t xml:space="preserve">could result in </w:t>
      </w:r>
      <w:r w:rsidR="00D537E6" w:rsidRPr="00167BF5">
        <w:t>visual</w:t>
      </w:r>
      <w:r w:rsidR="00D537E6">
        <w:t xml:space="preserve"> and acoustic</w:t>
      </w:r>
      <w:r w:rsidR="00D537E6" w:rsidRPr="00167BF5">
        <w:t xml:space="preserve"> impact </w:t>
      </w:r>
      <w:r w:rsidR="00D537E6">
        <w:t xml:space="preserve">on the landscape, </w:t>
      </w:r>
      <w:r w:rsidR="00D537E6">
        <w:rPr>
          <w:rStyle w:val="shorttext"/>
          <w:lang w:val="en"/>
        </w:rPr>
        <w:t xml:space="preserve">causing discomfort and </w:t>
      </w:r>
      <w:r w:rsidR="00D537E6">
        <w:t xml:space="preserve">risk to visitors and </w:t>
      </w:r>
      <w:r w:rsidR="005A015E">
        <w:t>wildlif</w:t>
      </w:r>
      <w:r w:rsidR="00D537E6">
        <w:t>e.</w:t>
      </w:r>
      <w:r w:rsidR="00D537E6">
        <w:rPr>
          <w:rStyle w:val="shorttext"/>
          <w:lang w:val="en"/>
        </w:rPr>
        <w:t xml:space="preserve"> </w:t>
      </w:r>
      <w:r w:rsidR="00F4232D" w:rsidRPr="00167BF5">
        <w:t>It seems obvious that in hands of non-skilled operators, the risk of accidents and losse</w:t>
      </w:r>
      <w:r w:rsidR="00F4232D">
        <w:t xml:space="preserve">s would increase. </w:t>
      </w:r>
      <w:r w:rsidR="000B489C">
        <w:t>But t</w:t>
      </w:r>
      <w:r w:rsidR="00F4232D">
        <w:t xml:space="preserve">his </w:t>
      </w:r>
      <w:r w:rsidR="00743563">
        <w:t>can</w:t>
      </w:r>
      <w:r w:rsidR="00F4232D">
        <w:t xml:space="preserve"> also </w:t>
      </w:r>
      <w:r w:rsidR="00743563">
        <w:t xml:space="preserve">lead to </w:t>
      </w:r>
      <w:r w:rsidR="00E833DA">
        <w:t>hazardous events,</w:t>
      </w:r>
      <w:r w:rsidR="00F4232D" w:rsidRPr="00167BF5">
        <w:t xml:space="preserve"> </w:t>
      </w:r>
      <w:r w:rsidR="007565FD">
        <w:t xml:space="preserve">like </w:t>
      </w:r>
      <w:r w:rsidR="00743563">
        <w:t xml:space="preserve">water supply </w:t>
      </w:r>
      <w:r w:rsidR="007565FD">
        <w:t xml:space="preserve">pollution </w:t>
      </w:r>
      <w:r w:rsidR="00F4232D" w:rsidRPr="00167BF5">
        <w:t xml:space="preserve">or </w:t>
      </w:r>
      <w:r w:rsidR="007565FD">
        <w:t>wildfires</w:t>
      </w:r>
      <w:r w:rsidR="00F4232D" w:rsidRPr="00167BF5">
        <w:t xml:space="preserve"> in sensitive areas due to the presence of flammable and toxic components, fueling the low </w:t>
      </w:r>
      <w:r w:rsidR="00F4232D" w:rsidRPr="00167BF5">
        <w:lastRenderedPageBreak/>
        <w:t xml:space="preserve">popularity of RPAS </w:t>
      </w:r>
      <w:r w:rsidR="00F4232D">
        <w:t>in</w:t>
      </w:r>
      <w:r w:rsidR="00F4232D" w:rsidRPr="00167BF5">
        <w:t xml:space="preserve"> detriment of the benefits they bring. Even when the </w:t>
      </w:r>
      <w:r w:rsidR="0088188C">
        <w:t xml:space="preserve">economical benefits and </w:t>
      </w:r>
      <w:r w:rsidR="00F4232D" w:rsidRPr="00167BF5">
        <w:t>leisure possibilities are</w:t>
      </w:r>
      <w:r w:rsidR="0088188C">
        <w:t xml:space="preserve"> promising</w:t>
      </w:r>
      <w:r w:rsidR="00F4232D" w:rsidRPr="00167BF5">
        <w:t>, it would be advisable to be cautious in the face of the demand of the ecotourism industry to incorporate RPAS in their activities.</w:t>
      </w:r>
    </w:p>
    <w:p w:rsidR="004D5E3A" w:rsidRPr="00891452" w:rsidRDefault="0052773D" w:rsidP="00B53190">
      <w:pPr>
        <w:pStyle w:val="Ttulo1"/>
        <w:tabs>
          <w:tab w:val="left" w:pos="6830"/>
        </w:tabs>
        <w:rPr>
          <w:rFonts w:cs="Times New Roman"/>
        </w:rPr>
      </w:pPr>
      <w:bookmarkStart w:id="9" w:name="environmental-management-and-decision-su"/>
      <w:bookmarkEnd w:id="9"/>
      <w:r w:rsidRPr="00891452">
        <w:rPr>
          <w:rFonts w:cs="Times New Roman"/>
        </w:rPr>
        <w:t>Environmental</w:t>
      </w:r>
      <w:r w:rsidR="00483238">
        <w:rPr>
          <w:rFonts w:cs="Times New Roman"/>
        </w:rPr>
        <w:t xml:space="preserve"> management and emergency response</w:t>
      </w:r>
      <w:r w:rsidR="00B53190" w:rsidRPr="00891452">
        <w:rPr>
          <w:rFonts w:cs="Times New Roman"/>
        </w:rPr>
        <w:tab/>
      </w:r>
    </w:p>
    <w:p w:rsidR="002D5F31" w:rsidRDefault="00167E3B" w:rsidP="002D5F31">
      <w:pPr>
        <w:pStyle w:val="Paragraph"/>
        <w:ind w:firstLine="720"/>
        <w:rPr>
          <w:lang w:val="en"/>
        </w:rPr>
      </w:pPr>
      <w:r>
        <w:t>RPAS</w:t>
      </w:r>
      <w:r w:rsidR="00F473A7">
        <w:t xml:space="preserve"> </w:t>
      </w:r>
      <w:r w:rsidR="00D840D2">
        <w:t>has been adapted f</w:t>
      </w:r>
      <w:r w:rsidR="0088188C">
        <w:t>o</w:t>
      </w:r>
      <w:r w:rsidR="00D840D2">
        <w:t>r</w:t>
      </w:r>
      <w:r w:rsidR="0088188C">
        <w:t xml:space="preserve"> sampling water</w:t>
      </w:r>
      <w:r w:rsidR="00D840D2">
        <w:t xml:space="preserve"> , air  and remotely sensing pollution </w:t>
      </w:r>
      <w:r w:rsidR="002D5F31">
        <w:t xml:space="preserve">and biochemical agents </w:t>
      </w:r>
      <w:r w:rsidR="00D840D2">
        <w:fldChar w:fldCharType="begin" w:fldLock="1"/>
      </w:r>
      <w:r w:rsidR="007D461E">
        <w:instrText>ADDIN CSL_CITATION { "citationItems" : [ { "id" : "ITEM-1", "itemData" : { "DOI" : "10.1109/ICUAS.2014.6842240", "ISBN" : "9781479923762", "abstract" : "Sampling of water for laboratory measurements is important in various circumstances. We present reasoning why it is of great importance for sensible ecosystems like natural parks wich include wetlands. Since many places are hard or impossible to reach by other means, a system for sampling of water using an unmanned helicopter is proposed. The technical difficulties in handling the sample and controlling the system are described as well as apropriate solutions. The system was also integrated into a control framework allowing easy access and control by scientists, in our case biologists. Several trials have been performed, including flights in the final application fields. Water samples could be acquired reliably.", "author" : [ { "dropping-particle" : "", "family" : "Schwarzbach", "given" : "Marc", "non-dropping-particle" : "", "parse-names" : false, "suffix" : "" }, { "dropping-particle" : "", "family" : "Laiacker", "given" : "Maximilian", "non-dropping-particle" : "", "parse-names" : false, "suffix" : "" }, { "dropping-particle" : "", "family" : "Mulero-Pazmany", "given" : "Margarita", "non-dropping-particle" : "", "parse-names" : false, "suffix" : "" }, { "dropping-particle" : "", "family" : "Kondak", "given" : "Konstantin", "non-dropping-particle" : "", "parse-names" : false, "suffix" : "" } ], "container-title" : "2014 International Conference on Unmanned Aircraft Systems, ICUAS 2014 - Conference Proceedings", "id" : "ITEM-1", "issued" : { "date-parts" : [ [ "2014" ] ] }, "page" : "72-76", "title" : "Remote water sampling using flying robots", "type" : "article-journal" }, "uri" : [ "http://www.mendeley.com/documents/?uuid=a1995ea5-636d-4405-b929-26934442827a" ], "uris" : [ "http://www.mendeley.com/documents/?uuid=a1995ea5-636d-4405-b929-26934442827a" ] }, { "id" : "ITEM-2", "itemData" : { "ISBN" : "9781467344975", "ISSN" : "2154-4824", "abstract" : "Water environment monitoring is an important part of environmental monitoring. Due to the constraints of natural condition and time and temporal factors, the traditional monitoring method has some limitations. In recent years, remote Sensing technologies were widely applied in the investigation and monitoring of various pollutions in aquatic environments. Water pollution events like sediment pollution occur frequently in Southwest China. Hence, it is urgent to timely conduct water pollution investigation in target region and takes necessary measures to treat identified water pollution events. Field investigation is reliable but too expensive and time-consuming. Satellite or manned aerial remote sensing have the advantages of region-scale coverage and moderate timeliness, but restricted by the factors of heavy mist, low image resolution, poor human safety, and prohibitive cost. Unmanned Aerial Vehicle (UAV) remote sensing is a very promising approach for water pollution investigation in regional scope, as giving consideration to both accuracy and spatial coverage. In this paper, we demonstrate our practice and experiences in applying UAVs in the investigation of aquatic environment pollution from the aspects of UAV customization and modification, and UAV imagery Interpretation and analysis.", "author" : [ { "dropping-particle" : "", "family" : "Zang", "given" : "Wenqian", "non-dropping-particle" : "", "parse-names" : false, "suffix" : "" }, { "dropping-particle" : "", "family" : "Lin", "given" : "Jiayuan", "non-dropping-particle" : "", "parse-names" : false, "suffix" : "" }, { "dropping-particle" : "", "family" : "Wang", "given" : "Yangchun", "non-dropping-particle" : "", "parse-names" : false, "suffix" : "" }, { "dropping-particle" : "", "family" : "Tao", "given" : "Heping", "non-dropping-particle" : "", "parse-names" : false, "suffix" : "" } ], "container-title" : "World Automation Congress", "id" : "ITEM-2", "issue" : "Puerto Vallarta, Mexico, 2012", "issued" : { "date-parts" : [ [ "2012" ] ] }, "page" : "pp. 1-4", "title" : "Investigating small-scale water pollution with UAV Remote Sensing Technology", "type" : "article-journal" }, "uri" : [ "http://www.mendeley.com/documents/?uuid=a5fa7596-cd04-49a6-bc0a-785cb279d940" ], "uris" : [ "http://www.mendeley.com/documents/?uuid=a5fa7596-cd04-49a6-bc0a-785cb279d940" ] }, { "id" : "ITEM-3", "itemData" : { "DOI" : "10.1002/rob.21591", "ISBN" : "9783319074870", "ISSN" : "15564967", "author" : [ { "dropping-particle" : "", "family" : "Ore", "given" : "John Paul", "non-dropping-particle" : "", "parse-names" : false, "suffix" : "" }, { "dropping-particle" : "", "family" : "Elbaum", "given" : "Sebastian", "non-dropping-particle" : "", "parse-names" : false, "suffix" : "" }, { "dropping-particle" : "", "family" : "Burgin", "given" : "Amy", "non-dropping-particle" : "", "parse-names" : false, "suffix" : "" }, { "dropping-particle" : "", "family" : "Detweiler", "given" : "Carrick", "non-dropping-particle" : "", "parse-names" : false, "suffix" : "" } ], "container-title" : "Journal of Field Robotics", "id" : "ITEM-3", "issue" : "8", "issued" : { "date-parts" : [ [ "2015" ] ] }, "page" : "1095-1113", "title" : "Autonomous aerial water sampling", "type" : "article-journal", "volume" : "32" }, "uris" : [ "http://www.mendeley.com/documents/?uuid=8e551300-1316-434d-b0a3-8d0f237f58aa" ] } ], "mendeley" : { "formattedCitation" : "(Schwarzbach et al. 2014; Zang et al. 2012; Ore et al. 2015)", "plainTextFormattedCitation" : "(Schwarzbach et al. 2014; Zang et al. 2012; Ore et al. 2015)", "previouslyFormattedCitation" : "(Schwarzbach et al. 2014; Zang et al. 2012; Ore et al. 2015)" }, "properties" : { "noteIndex" : 0 }, "schema" : "https://github.com/citation-style-language/schema/raw/master/csl-citation.json" }</w:instrText>
      </w:r>
      <w:r w:rsidR="00D840D2">
        <w:fldChar w:fldCharType="separate"/>
      </w:r>
      <w:r w:rsidR="00D840D2" w:rsidRPr="00D840D2">
        <w:rPr>
          <w:noProof/>
        </w:rPr>
        <w:t>(Schwarzbach et al. 2014; Zang et al. 2012; Ore et al. 2015)</w:t>
      </w:r>
      <w:r w:rsidR="00D840D2">
        <w:fldChar w:fldCharType="end"/>
      </w:r>
      <w:r w:rsidR="00A06FFA">
        <w:t>,</w:t>
      </w:r>
      <w:r w:rsidR="00D840D2">
        <w:t xml:space="preserve"> </w:t>
      </w:r>
      <w:r w:rsidR="0052773D" w:rsidRPr="00167BF5">
        <w:t xml:space="preserve">mapping </w:t>
      </w:r>
      <w:r w:rsidR="004B3C76" w:rsidRPr="00167BF5">
        <w:t>environmental</w:t>
      </w:r>
      <w:r w:rsidR="0052773D" w:rsidRPr="00167BF5">
        <w:t xml:space="preserve"> risk factors for predicting zoonotic diseases</w:t>
      </w:r>
      <w:r>
        <w:t xml:space="preserve"> </w:t>
      </w:r>
      <w:r w:rsidRPr="00167BF5">
        <w:t xml:space="preserve"> </w:t>
      </w:r>
      <w:r w:rsidRPr="00167BF5">
        <w:fldChar w:fldCharType="begin" w:fldLock="1"/>
      </w:r>
      <w:r w:rsidRPr="00167BF5">
        <w:instrText>ADDIN CSL_CITATION { "citationID" : "8r5bO7Wx", "citationItems" : [ { "id" : "ITEM-1", "itemData" : { "DOI" : "10.1016/j.pt.2014.09.001", "ISSN" : "14714922", "author" : [ { "dropping-particle" : "", "family" : "Fornace", "given" : "Kimberly M.", "non-dropping-particle" : "", "parse-names" : false, "suffix" : "" }, { "dropping-particle" : "", "family" : "Drakeley", "given" : "Chris J.", "non-dropping-particle" : "", "parse-names" : false, "suffix" : "" }, { "dropping-particle" : "", "family" : "William", "given" : "Timothy", "non-dropping-particle" : "", "parse-names" : false, "suffix" : "" }, { "dropping-particle" : "", "family" : "Espino", "given" : "Fe", "non-dropping-particle" : "", "parse-names" : false, "suffix" : "" }, { "dropping-particle" : "", "family" : "Cox", "given" : "Jonathan", "non-dropping-particle" : "", "parse-names" : false, "suffix" : "" } ], "container-title" : "Trends in Parasitology", "id" : "ITEM-1", "issued" : { "date-parts" : [ [ "2014", "10" ] ] }, "page" : "1-6", "publisher" : "Elsevier Ltd", "title" : "Mapping infectious disease landscapes: unmanned aerial vehicles and epidemiology", "type" : "article-journal" }, "uri" : [ "http://www.mendeley.com/documents/?uuid=054a58cd-efac-4825-b9d2-ccfb62dadc19" ], "uris" : [ "http://www.mendeley.com/documents/?uuid=054a58cd-efac-4825-b9d2-ccfb62dadc19" ] } ], "mendeley" : { "formattedCitation" : "(Fornace et al. 2014)", "plainTextFormattedCitation" : "(Fornace et al. 2014)", "previouslyFormattedCitation" : "(Fornace et al. 2014)" }, "properties" : { "formattedCitation" : "{\\rtf (Fornace et\\uc0\\u160{}al. 2014)}", "noteIndex" : 0, "plainCitation" : "(Fornace et\u00a0al. 2014)" }, "schema" : "https://github.com/citation-style-language/schema/raw/master/csl-citation.json" }</w:instrText>
      </w:r>
      <w:r w:rsidRPr="00167BF5">
        <w:fldChar w:fldCharType="separate"/>
      </w:r>
      <w:r w:rsidRPr="00167BF5">
        <w:rPr>
          <w:noProof/>
        </w:rPr>
        <w:t>(Fornace et al. 2014)</w:t>
      </w:r>
      <w:r w:rsidRPr="00167BF5">
        <w:fldChar w:fldCharType="end"/>
      </w:r>
      <w:r w:rsidR="0052773D" w:rsidRPr="00167BF5">
        <w:t xml:space="preserve">. </w:t>
      </w:r>
      <w:r w:rsidR="00A06FFA" w:rsidRPr="00167BF5">
        <w:t xml:space="preserve">but also </w:t>
      </w:r>
      <w:r w:rsidR="00D840D2">
        <w:t>coastal</w:t>
      </w:r>
      <w:r w:rsidR="00A06FFA" w:rsidRPr="00167BF5">
        <w:t xml:space="preserve"> </w:t>
      </w:r>
      <w:r w:rsidR="00A06FFA">
        <w:t xml:space="preserve">erosion dynamics </w:t>
      </w:r>
      <w:r w:rsidR="00A06FFA">
        <w:fldChar w:fldCharType="begin" w:fldLock="1"/>
      </w:r>
      <w:r w:rsidR="00A06FFA">
        <w:instrText>ADDIN CSL_CITATION { "citationItems" : [ { "id" : "ITEM-1", "itemData" : { "DOI" : "10.1007/s00367-016-0435-9", "ISSN" : "14321157", "abstract" : "The aim of this study was to evaluate topographic changes along a stretch of coastline in the Municipality of Borghetto Santo Spirito (Region of Liguria, Italy, north-western Mediterranean) by means of a remotely piloted aircraft system coupled with structure from motion and multi-view stereo techniques. This sector was surveyed three times over 5 months in the fall\u2013winter of 2013\u20132014 (1 November 2013, 4 December 2013, 17 March 2014) to obtain digital elevation models and orthophotos of the beach. Changes in beach topography associated with storm action and human activities were assessed in terms of gain/loss of sediments and shifting of the wet\u2013dry boundary defining the shoreline. Between the first and second surveys, the study area was hit by two storms (10\u201311 November 2013 and 21\u201322 November 2013) with waves approaching from the E\u2013NNE, causing a shoreline retreat which, in some sectors, reached 7 m. Between the second and third surveys, by contrast, four storms (25\u201327 December 2013, 5\u20136 January 2014, 17\u201318 January 2014 and 6\u201310 February 2014) with waves propagating from the SE produced a general advancement of the shoreline (up to ~5 m) by deposition of sediments along some parts of the beach. The data also reflect changes in beach topography due to human activity during the 2013 fall season, when private beach managers quarried ~178 m3 of sediments on the emerged beach near the shoreline to accumulate them landwards. The results show that drones can be used for regular beach monitoring activities, and that they can provide new insights into the processes related to natural and/or human-related topographic beach changes.",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"Stark", "given" : "Colin P.", "non-dropping-particle" : "", "parse-names" : false, "suffix" : "" }, { "dropping-particle" : "", "family" : "Casella", "given" : "Marco", "non-dropping-particle" : "", "parse-names" : false, "suffix" : "" }, { "dropping-particle" : "", "family" : "Ferrari", "given" : "Marco", "non-dropping-particle" : "", "parse-names" : false, "suffix" : "" }, { "dropping-particle" : "", "family" : "Firpo", "given" : "Marco", "non-dropping-particle" : "", "parse-names" : false, "suffix" : "" } ], "container-title" : "Geo-Marine Letters", "id" : "ITEM-1", "issue" : "2", "issued" : { "date-parts" : [ [ "2016" ] ] }, "page" : "151-163", "title" : "Drones as tools for monitoring beach topography changes in the Ligurian Sea (NW Mediterranean)", "type" : "article-journal", "volume" : "36" }, "uris" : [ "http://www.mendeley.com/documents/?uuid=3b701347-7946-48cc-b8df-ea1d22a2c598" ] }, { "id" : "ITEM-2", "itemData" : { "DOI" : "10.1016/j.ecss.2014.08.012", "ISBN" : "0272-7714", "ISSN" : "02727714", "abstract" : "Monitoring the impact of sea storms on coastal areas is fundamental to study beach evolution and the vulnerability of low-lying coasts to erosion and flooding. Modelling wave runup on a beach is possible, but it requires accurate topographic data and model tuning, that can be done comparing observed and modeled runup. In this study we collected aerial photos using an Unmanned Aerial Vehicle after two different swells on the same study area. We merged the point cloud obtained with photogrammetry with multibeam data, in order to obtain a complete beach topography. Then, on each set of rectified and georeferenced UAV orthophotos, we identified the maximum wave runup for both events recognizing the wet area left by the waves. We then used our topography and numerical models to simulate the wave runup and compare the model results to observed values during the two events. Our results highlight the potential of the methodology presented, which integrates UAV platforms, photogrammetry and Geographic Information Systems to provide faster and cheaper information on beach topography and geomorphology compared with traditional techniques without losing in accuracy. We use the results obtained from this technique as a topographic base for a model that calculates runup for the two swells. The observed and modeled runups are consistent, and open new directions for future research.",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"Mucerino", "given" : "Luigi", "non-dropping-particle" : "", "parse-names" : false, "suffix" : "" }, { "dropping-particle" : "", "family" : "Casella", "given" : "Marco", "non-dropping-particle" : "", "parse-names" : false, "suffix" : "" }, { "dropping-particle" : "", "family" : "Cusati", "given" : "Luis Alberto", "non-dropping-particle" : "", "parse-names" : false, "suffix" : "" }, { "dropping-particle" : "", "family" : "Vacchi", "given" : "Matteo", "non-dropping-particle" : "", "parse-names" : false, "suffix" : "" }, { "dropping-particle" : "", "family" : "Ferrari", "given" : "Marco", "non-dropping-particle" : "", "parse-names" : false, "suffix" : "" }, { "dropping-particle" : "", "family" : "Firpo", "given" : "Marco", "non-dropping-particle" : "", "parse-names" : false, "suffix" : "" } ], "container-title" : "Estuarine, Coastal and Shelf Science", "id" : "ITEM-2", "issued" : { "date-parts" : [ [ "2014" ] ] }, "page" : "160-167", "publisher" : "Elsevier Ltd", "title" : "Study of wave runup using numerical models and low-altitude aerial photogrammetry: A tool for coastal management", "type" : "article-journal", "volume" : "149" }, "uris" : [ "http://www.mendeley.com/documents/?uuid=ac916543-a804-4605-bdf9-3b7f6ce633f8" ] } ], "mendeley" : { "formattedCitation" : "(Casella et al. 2016, 2014)", "plainTextFormattedCitation" : "(Casella et al. 2016, 2014)", "previouslyFormattedCitation" : "(Casella et al. 2016, 2014)" }, "properties" : { "noteIndex" : 0 }, "schema" : "https://github.com/citation-style-language/schema/raw/master/csl-citation.json" }</w:instrText>
      </w:r>
      <w:r w:rsidR="00A06FFA">
        <w:fldChar w:fldCharType="separate"/>
      </w:r>
      <w:r w:rsidR="00A06FFA" w:rsidRPr="004732AE">
        <w:rPr>
          <w:noProof/>
        </w:rPr>
        <w:t>(Casella et al. 2016, 2014)</w:t>
      </w:r>
      <w:r w:rsidR="00A06FFA">
        <w:fldChar w:fldCharType="end"/>
      </w:r>
      <w:r w:rsidR="00D840D2">
        <w:t>, search and rescue missions</w:t>
      </w:r>
      <w:r w:rsidR="0052773D" w:rsidRPr="00167BF5">
        <w:t xml:space="preserve"> </w:t>
      </w:r>
      <w:r w:rsidR="00A46CD1" w:rsidRPr="00167BF5">
        <w:fldChar w:fldCharType="begin" w:fldLock="1"/>
      </w:r>
      <w:r w:rsidR="006032F5" w:rsidRPr="00167BF5">
        <w:instrText>ADDIN CSL_CITATION { "citationID" : "gAZrOtt3", "citationItems" : [ { "id" : "ITEM-1", "itemData" : { "DOI" : "10.1016/j.wem.2016.12.010", "ISSN" : "1545-1534", "PMID" : "28318989", "abstract" : "Unmanned aircraft systems (UAS), colloquially called drones, are used commonly for military, government, and civilian purposes, including both commercial and consumer applications. During a search and rescue mission in Oregon, a UAS was used to confirm a fatality in a slot canyon; this eliminated the need for a dangerous rappel at night by rescue personnel. A second search mission in Oregon used several UAS to clear terrain. This allowed search of areas that were not accessible or were difficult to clear by ground personnel. UAS with cameras may be useful for searching, observing, and documenting missions. It is possible that UAS might be useful for delivering equipment in difficult areas and in communication.", "author" : [ { "dropping-particle" : "", "family" : "Tilburg", "given" : "Christopher", "non-dropping-particle" : "Van", "parse-names" : false, "suffix" : "" }, { "dropping-particle" : "", "family" : "Brown", "given" : "S.T.", "non-dropping-particle" : "", "parse-names" : false, "suffix" : "" }, { "dropping-particle" : "", "family" : "Ferguson", "given" : "M.", "non-dropping-particle" : "", "parse-names" : false, "suffix" : "" }, { "dropping-particle" : "", "family" : "al.", "given" : "et", "non-dropping-particle" : "", "parse-names" : false, "suffix" : "" } ], "container-title" : "Wilderness &amp; environmental medicine", "id" : "ITEM-1", "issue" : "0", "issued" : { "date-parts" : [ [ "2017" ] ] }, "page" : "12", "publisher" : "Elsevier Inc.", "title" : "First Report of Using Portable Unmanned Aircraft Systems (Drones) for Search and Rescue.", "type" : "article-journal", "volume" : "15" }, "uri" : [ "http://www.mendeley.com/documents/?uuid=5ce0c7e5-884f-42ce-8c23-5cc5c9ba1533" ], "uris" : [ "http://www.mendeley.com/documents/?uuid=5ce0c7e5-884f-42ce-8c23-5cc5c9ba1533" ] } ], "mendeley" : { "formattedCitation" : "(Van Tilburg et al. 2017)", "plainTextFormattedCitation" : "(Van Tilburg et al. 2017)", "previouslyFormattedCitation" : "(Van Tilburg et al. 2017)" }, "properties" : { "formattedCitation" : "{\\rtf (Van Tilburg et\\uc0\\u160{}al. 2017)}", "noteIndex" : 0, "plainCitation" : "(Van Tilburg et\u00a0al. 2017)" }, "schema" : "https://github.com/citation-style-language/schema/raw/master/csl-citation.json" }</w:instrText>
      </w:r>
      <w:r w:rsidR="00A46CD1" w:rsidRPr="00167BF5">
        <w:fldChar w:fldCharType="separate"/>
      </w:r>
      <w:r w:rsidR="000F375F" w:rsidRPr="00167BF5">
        <w:rPr>
          <w:noProof/>
        </w:rPr>
        <w:t>(Van Tilburg et al. 2017)</w:t>
      </w:r>
      <w:r w:rsidR="00A46CD1" w:rsidRPr="00167BF5">
        <w:fldChar w:fldCharType="end"/>
      </w:r>
      <w:r w:rsidR="00D840D2">
        <w:t>, support eradication of feral species</w:t>
      </w:r>
      <w:r w:rsidR="003A1804" w:rsidRPr="00167BF5">
        <w:t xml:space="preserve"> </w:t>
      </w:r>
      <w:r w:rsidR="003A1804" w:rsidRPr="00167BF5">
        <w:fldChar w:fldCharType="begin" w:fldLock="1"/>
      </w:r>
      <w:r w:rsidR="003A1804" w:rsidRPr="00167BF5">
        <w:instrText>ADDIN CSL_CITATION { "citationID" : "9ctY5sCl", "citationItems" : [ { "id" : "ITEM-1", "itemData" : { "author" : [ { "dropping-particle" : "", "family" : "McCaldin", "given" : "Guy", "non-dropping-particle" : "", "parse-names" : false, "suffix" : "" }, { "dropping-particle" : "", "family" : "Johnston", "given" : "Michael", "non-dropping-particle" : "", "parse-names" : false, "suffix" : "" }, { "dropping-particle" : "", "family" : "Rieker", "given" : "Andrew", "non-dropping-particle" : "", "parse-names" : false, "suffix" : "" } ], "id" : "ITEM-1", "issue" : "October", "issued" : { "date-parts" : [ [ "2015" ] ] }, "number-of-pages" : "50", "publisher-place" : "Australia", "title" : "Use of Unmanned Aircraft Systems to assist with decision support for land managers on Christmas Island (Indian Ocean)", "type" : "report" }, "uri" : [ "http://www.mendeley.com/documents/?uuid=3e4794ab-ecaf-42a4-8b80-37ef719ec022" ], "uris" : [ "http://www.mendeley.com/documents/?uuid=3e4794ab-ecaf-42a4-8b80-37ef719ec022" ] } ], "mendeley" : { "formattedCitation" : "(McCaldin, Johnston, and Rieker 2015)", "plainTextFormattedCitation" : "(McCaldin, Johnston, and Rieker 2015)", "previouslyFormattedCitation" : "(McCaldin, Johnston, and Rieker 2015)" }, "properties" : { "formattedCitation" : "(McCaldin, Johnston, y Rieker 2015)", "noteIndex" : 0, "plainCitation" : "(McCaldin, Johnston, y Rieker 2015)" }, "schema" : "https://github.com/citation-style-language/schema/raw/master/csl-citation.json" }</w:instrText>
      </w:r>
      <w:r w:rsidR="003A1804" w:rsidRPr="00167BF5">
        <w:fldChar w:fldCharType="separate"/>
      </w:r>
      <w:r w:rsidR="003A1804" w:rsidRPr="00167BF5">
        <w:rPr>
          <w:noProof/>
        </w:rPr>
        <w:t>(McCaldin, Johnston, and Rieker 2015)</w:t>
      </w:r>
      <w:r w:rsidR="003A1804" w:rsidRPr="00167BF5">
        <w:fldChar w:fldCharType="end"/>
      </w:r>
      <w:r w:rsidR="00D840D2">
        <w:t>, and wildfires</w:t>
      </w:r>
      <w:r w:rsidR="003A1804" w:rsidRPr="00167BF5">
        <w:t>.</w:t>
      </w:r>
      <w:r w:rsidR="0083478F">
        <w:t xml:space="preserve"> </w:t>
      </w:r>
      <w:r w:rsidR="00F4232D">
        <w:t>S</w:t>
      </w:r>
      <w:r w:rsidR="00F4232D" w:rsidRPr="00167BF5">
        <w:t xml:space="preserve">uch applications have operational requirements which eventually are costly. For instance, sophisticated on-board instruments, gas powered engines for longer endurance and higher payloads or </w:t>
      </w:r>
      <w:r w:rsidR="00D840D2">
        <w:t xml:space="preserve">gear </w:t>
      </w:r>
      <w:r w:rsidR="00F4232D" w:rsidRPr="00167BF5">
        <w:t xml:space="preserve">designed to assist sampling, hold cargo or deliver assistance. </w:t>
      </w:r>
    </w:p>
    <w:p w:rsidR="000F01AC" w:rsidRPr="00C61831" w:rsidRDefault="00D07BA5" w:rsidP="002D5F31">
      <w:pPr>
        <w:pStyle w:val="Paragraph"/>
      </w:pPr>
      <w:r>
        <w:rPr>
          <w:lang w:val="en"/>
        </w:rPr>
        <w:t>Plausible</w:t>
      </w:r>
      <w:r w:rsidR="002D5F31">
        <w:rPr>
          <w:lang w:val="en"/>
        </w:rPr>
        <w:t xml:space="preserve"> scenarios include automate trails and amenities damage assessment after  natural hazard events. </w:t>
      </w:r>
      <w:r w:rsidR="00C61831">
        <w:rPr>
          <w:lang w:val="en"/>
        </w:rPr>
        <w:t>Without going into discussion, s</w:t>
      </w:r>
      <w:r w:rsidR="00C61831" w:rsidRPr="00C61831">
        <w:rPr>
          <w:lang w:val="en"/>
        </w:rPr>
        <w:t>ome park managers may contemplate the use of RPAS for wildlife capture procedures</w:t>
      </w:r>
      <w:r w:rsidR="003B0879">
        <w:rPr>
          <w:lang w:val="en"/>
        </w:rPr>
        <w:t>,</w:t>
      </w:r>
      <w:r w:rsidR="00C61831" w:rsidRPr="00C61831">
        <w:rPr>
          <w:lang w:val="en"/>
        </w:rPr>
        <w:t xml:space="preserve"> through devices </w:t>
      </w:r>
      <w:r w:rsidR="005A62CF">
        <w:rPr>
          <w:lang w:val="en"/>
        </w:rPr>
        <w:t xml:space="preserve">adapted to release </w:t>
      </w:r>
      <w:r w:rsidR="00C61831" w:rsidRPr="00C61831">
        <w:rPr>
          <w:lang w:val="en"/>
        </w:rPr>
        <w:t>tranquil</w:t>
      </w:r>
      <w:r w:rsidR="005A62CF">
        <w:rPr>
          <w:lang w:val="en"/>
        </w:rPr>
        <w:t>izing darts where otherwise manual</w:t>
      </w:r>
      <w:r w:rsidR="005A62CF" w:rsidRPr="00C61831">
        <w:rPr>
          <w:lang w:val="en"/>
        </w:rPr>
        <w:t xml:space="preserve"> approach</w:t>
      </w:r>
      <w:r w:rsidR="005A62CF">
        <w:rPr>
          <w:lang w:val="en"/>
        </w:rPr>
        <w:t xml:space="preserve">ing </w:t>
      </w:r>
      <w:r w:rsidR="005A62CF" w:rsidRPr="00C61831">
        <w:rPr>
          <w:lang w:val="en"/>
        </w:rPr>
        <w:t xml:space="preserve">free-range animals is </w:t>
      </w:r>
      <w:r w:rsidR="005A62CF">
        <w:rPr>
          <w:lang w:val="en"/>
        </w:rPr>
        <w:t xml:space="preserve">often </w:t>
      </w:r>
      <w:r w:rsidR="005A62CF" w:rsidRPr="00C61831">
        <w:rPr>
          <w:lang w:val="en"/>
        </w:rPr>
        <w:t>considered ineffective</w:t>
      </w:r>
      <w:r w:rsidR="0080363E">
        <w:rPr>
          <w:lang w:val="en"/>
        </w:rPr>
        <w:t>, biased</w:t>
      </w:r>
      <w:r w:rsidR="005A62CF" w:rsidRPr="00C61831">
        <w:rPr>
          <w:lang w:val="en"/>
        </w:rPr>
        <w:t xml:space="preserve"> or dangerous.</w:t>
      </w:r>
    </w:p>
    <w:p w:rsidR="00AC34FA" w:rsidRPr="00AC34FA" w:rsidRDefault="00AC34FA" w:rsidP="00AC34FA">
      <w:pPr>
        <w:pStyle w:val="Ttulo2"/>
      </w:pPr>
      <w:bookmarkStart w:id="10" w:name="discussion"/>
      <w:bookmarkEnd w:id="10"/>
      <w:r w:rsidRPr="00AC34FA">
        <w:lastRenderedPageBreak/>
        <w:t>Current Challenges</w:t>
      </w:r>
    </w:p>
    <w:p w:rsidR="00AC34FA" w:rsidRPr="004971CD" w:rsidRDefault="00AC34FA" w:rsidP="00AC34FA">
      <w:pPr>
        <w:pStyle w:val="Ttulo3"/>
      </w:pPr>
      <w:r w:rsidRPr="004971CD">
        <w:t>Legal barriers</w:t>
      </w:r>
      <w:r w:rsidR="00351E18" w:rsidRPr="004971CD">
        <w:t xml:space="preserve"> and ethical constraints </w:t>
      </w:r>
    </w:p>
    <w:p w:rsidR="00AC34FA" w:rsidRDefault="00AC34FA" w:rsidP="00AC34FA">
      <w:pPr>
        <w:pStyle w:val="FirstParagraph"/>
        <w:ind w:firstLine="720"/>
      </w:pPr>
      <w:r w:rsidRPr="00167BF5">
        <w:t>RPAS operations faces important legal barriers that undermine the</w:t>
      </w:r>
      <w:r>
        <w:t>ir</w:t>
      </w:r>
      <w:r w:rsidRPr="00167BF5">
        <w:t xml:space="preserve"> true potential in the civilian sphere</w:t>
      </w:r>
      <w:r w:rsidR="00CD2D1C">
        <w:t xml:space="preserve"> </w:t>
      </w:r>
      <w:r w:rsidRPr="00167BF5">
        <w:fldChar w:fldCharType="begin" w:fldLock="1"/>
      </w:r>
      <w:r w:rsidR="009C274E">
        <w:instrText>ADDIN CSL_CITATION { "citationID" : "fev84TMQ", "citationItems" : [ { "id" : "ITEM-1", "itemData" : { "DOI" : "10.3390/rs9050459", "ISSN" : "2072-4292", "author" : [ { "dropping-particle" : "", "family" : "St\u00f6cker", "given" : "Claudia", "non-dropping-particle" : "", "parse-names" : false, "suffix" : "" }, { "dropping-particle" : "", "family" : "Bennett", "given" : "Rohan", "non-dropping-particle" : "", "parse-names" : false, "suffix" : "" }, { "dropping-particle" : "", "family" : "Nex", "given" : "Francesco", "non-dropping-particle" : "", "parse-names" : false, "suffix" : "" }, { "dropping-particle" : "", "family" : "Gerke", "given" : "Markus", "non-dropping-particle" : "", "parse-names" : false, "suffix" : "" }, { "dropping-particle" : "", "family" : "Zevenbergen", "given" : "Jaap", "non-dropping-particle" : "", "parse-names" : false, "suffix" : "" } ], "container-title" : "Remote Sensing", "id" : "ITEM-1", "issue" : "5", "issued" : { "date-parts" : [ [ "2017" ] ] }, "page" : "459", "title" : "Review of the Current State of UAV Regulations", "type" : "article-journal", "volume" : "9" }, "uri" : [ "http://www.mendeley.com/documents/?uuid=781b6d2f-0871-4934-b0ee-92f0af18f548" ], "uris" : [ "http://www.mendeley.com/documents/?uuid=781b6d2f-0871-4934-b0ee-92f0af18f548" ] } ], "mendeley" : { "formattedCitation" : "(St\u00f6cker et al. 2017)", "plainTextFormattedCitation" : "(St\u00f6cker et al. 2017)", "previouslyFormattedCitation" : "(St\u00f6cker et al. 2017)" }, "properties" : { "formattedCitation" : "{\\rtf (St\\uc0\\u246{}cker et\\uc0\\u160{}al. 2017)}", "noteIndex" : 0, "plainCitation" : "(St\u00f6cker et\u00a0al. 2017)" }, "schema" : "https://github.com/citation-style-language/schema/raw/master/csl-citation.json" }</w:instrText>
      </w:r>
      <w:r w:rsidRPr="00167BF5">
        <w:fldChar w:fldCharType="separate"/>
      </w:r>
      <w:r w:rsidR="000261A5" w:rsidRPr="000261A5">
        <w:rPr>
          <w:noProof/>
        </w:rPr>
        <w:t>(Stöcker et al. 2017)</w:t>
      </w:r>
      <w:r w:rsidRPr="00167BF5">
        <w:fldChar w:fldCharType="end"/>
      </w:r>
      <w:r w:rsidR="00CD2D1C">
        <w:t>. A</w:t>
      </w:r>
      <w:r w:rsidRPr="00167BF5">
        <w:t xml:space="preserve">n overly restrictive regulatory framework </w:t>
      </w:r>
      <w:r w:rsidR="008273DC">
        <w:t>is currently</w:t>
      </w:r>
      <w:r w:rsidRPr="00167BF5">
        <w:t xml:space="preserve"> limit</w:t>
      </w:r>
      <w:r w:rsidR="008273DC">
        <w:t>ing</w:t>
      </w:r>
      <w:r w:rsidRPr="00167BF5">
        <w:t xml:space="preserve"> the </w:t>
      </w:r>
      <w:r>
        <w:t>applications of</w:t>
      </w:r>
      <w:r w:rsidRPr="00167BF5">
        <w:t xml:space="preserve"> RPA</w:t>
      </w:r>
      <w:r w:rsidR="005D3039">
        <w:t xml:space="preserve">S in the field of conservation and </w:t>
      </w:r>
      <w:r w:rsidRPr="00167BF5">
        <w:t xml:space="preserve">their use has not been without problems, resulting in governments that have totally or partially prohibited </w:t>
      </w:r>
      <w:r w:rsidR="006A5ECC">
        <w:t>RPAS</w:t>
      </w:r>
      <w:r w:rsidRPr="00167BF5">
        <w:t xml:space="preserve"> operations</w:t>
      </w:r>
      <w:r w:rsidR="005D3039">
        <w:t xml:space="preserve"> in protected areas. </w:t>
      </w:r>
      <w:r w:rsidR="00CD2D1C" w:rsidRPr="00CD2D1C">
        <w:t xml:space="preserve">This highlights the urgent need to seek consensus among countries </w:t>
      </w:r>
      <w:r w:rsidR="00CD2D1C">
        <w:t xml:space="preserve">and adapt legislation </w:t>
      </w:r>
      <w:r w:rsidR="005D3039" w:rsidRPr="005D3039">
        <w:t>to distinguish amongst the</w:t>
      </w:r>
      <w:r w:rsidR="005D3039">
        <w:t xml:space="preserve"> purpose of leisure, research and</w:t>
      </w:r>
      <w:r w:rsidR="005D3039" w:rsidRPr="005D3039">
        <w:t xml:space="preserve"> management.</w:t>
      </w:r>
      <w:r w:rsidR="00B066FE">
        <w:t xml:space="preserve"> Social and ethical </w:t>
      </w:r>
      <w:r w:rsidR="004971CD">
        <w:tab/>
      </w:r>
    </w:p>
    <w:p w:rsidR="00AC34FA" w:rsidRDefault="00AC34FA" w:rsidP="00AC34FA">
      <w:pPr>
        <w:pStyle w:val="Ttulo3"/>
      </w:pPr>
      <w:r w:rsidRPr="00167BF5">
        <w:t>Impact of RPAS on wildlife and ecosystems</w:t>
      </w:r>
    </w:p>
    <w:p w:rsidR="00D07BA5" w:rsidRDefault="0086433B" w:rsidP="005704B8">
      <w:pPr>
        <w:pStyle w:val="FirstParagraph"/>
        <w:ind w:firstLine="720"/>
      </w:pPr>
      <w:r w:rsidRPr="00167BF5">
        <w:t>Animal welfare</w:t>
      </w:r>
      <w:r w:rsidR="009E4ED6">
        <w:t xml:space="preserve"> </w:t>
      </w:r>
      <w:r w:rsidR="001F61A3">
        <w:t xml:space="preserve">and perturbation of </w:t>
      </w:r>
      <w:r w:rsidR="006A5ECC">
        <w:t xml:space="preserve"> </w:t>
      </w:r>
      <w:r w:rsidR="006A5ECC" w:rsidRPr="001F61A3">
        <w:t>sensitive habitat</w:t>
      </w:r>
      <w:r w:rsidRPr="00167BF5">
        <w:t xml:space="preserve"> in wildlife management and ecological</w:t>
      </w:r>
      <w:r w:rsidR="009E4ED6">
        <w:t xml:space="preserve"> research is source of strong debate</w:t>
      </w:r>
      <w:r w:rsidRPr="00167BF5">
        <w:t xml:space="preserve"> </w:t>
      </w:r>
      <w:r w:rsidRPr="00167BF5">
        <w:fldChar w:fldCharType="begin" w:fldLock="1"/>
      </w:r>
      <w:r w:rsidRPr="00167BF5">
        <w:instrText>ADDIN CSL_CITATION { "citationID" : "ukfjX3uz", "citationItems" : [ { "id" : "ITEM-1", "itemData" : { "DOI" : "10.1111/j.2007.0906-7590.05171.x", "ISBN" : "0906-7590", "ISSN" : "09067590", "PMID" : "10378", "abstract" : "Species distributional or trait data based on range map (extent-of-occurrence) or atlas survey data often display spatial autocorrelation, i.e. locations close to each other exhibit more similar values than those further apart. If this pattern remains present in the residuals of a statistical model based on such data, one of the key assumptions of standard statistical analyses, that residuals are independent and identically distributed (i.i.d), is violated. The violation of the assumption of i.i.d. residuals may bias parameter estimates and can increase type I error rates (falsely rejecting the null hypothesis of no effect). While this is increasingly recognised by researchers analysing species distribution data, there is, to our knowledge, no comprehensive overview of the many available spatial statistical methods to take spatial autocorrelation into account in tests of statistical significance. Here, we describe six different statistical approaches to infer correlates of species' distributions, for both presence/absence (binary response) and species abundance data (poisson or normally distributed response), while accounting for spatial autocorrelation in model residuals: autocovariate regression; spatial eigenvector mapping; generalised least squares; (conditional and simultaneous) autoregressive models and generalised estimating equations. A comprehensive comparison of the relative merits of these methods is beyond the scope of this paper. To demonstrate each method's implementation, however, we undertook preliminary tests based on simulated data. These preliminary tests verified that most of the spatial modeling techniques we examined showed good type I error control and precise parameter estimates, at least when confronted with simplistic simulated data containing spatial autocorrelation in the errors. However, we found that for presence/absence data the results and conclusions were very variable between the different methods. This is likely due to the low information content of binary maps. Also, in contrast with previous studies, we found that autocovariate methods consistently underestimated the effects of environmental controls of species distributions. Given their widespread use, in particular for the modelling of species presence/absence data (e.g. climate envelope models), we argue that this warrants further study and caution in their use. To aid other ecologists in making use of the methods described, code to implement them in freely availa\u2026", "author" : [ { "dropping-particle" : "", "family" : "F. Dormann", "given" : "Carsten", "non-dropping-particle" : "", "parse-names" : false, "suffix" : "" }, { "dropping-particle" : "", "family" : "M. McPherson", "given" : "Jana", "non-dropping-particle" : "", "parse-names" : false, "suffix" : "" }, { "dropping-particle" : "", "family" : "B. Ara\u00fajo", "given" : "Miguel", "non-dropping-particle" : "", "parse-names" : false, "suffix" : "" }, { "dropping-particle" : "", "family" : "Bivand", "given" : "Roger", "non-dropping-particle" : "", "parse-names" : false, "suffix" : "" }, { "dropping-particle" : "", "family" : "Bolliger", "given" : "Janine", "non-dropping-particle" : "", "parse-names" : false, "suffix" : "" }, { "dropping-particle" : "", "family" : "Carl", "given" : "Gudrun", "non-dropping-particle" : "", "parse-names" : false, "suffix" : "" }, { "dropping-particle" : "", "family" : "G. Davies", "given" : "Richard", "non-dropping-particle" : "", "parse-names" : false, "suffix" : "" }, { "dropping-particle" : "", "family" : "Hirzel", "given" : "Alexandre", "non-dropping-particle" : "", "parse-names" : false, "suffix" : "" }, { "dropping-particle" : "", "family" : "Jetz", "given" : "Walter", "non-dropping-particle" : "", "parse-names" : false, "suffix" : "" }, { "dropping-particle" : "", "family" : "Daniel Kissling", "given" : "W.", "non-dropping-particle" : "", "parse-names" : false, "suffix" : "" }, { "dropping-particle" : "", "family" : "K\u00fchn", "given" : "Ingolf", "non-dropping-particle" : "", "parse-names" : false, "suffix" : "" }, { "dropping-particle" : "", "family" : "Ohlem\u00fcller", "given" : "Ralf", "non-dropping-particle" : "", "parse-names" : false, "suffix" : "" }, { "dropping-particle" : "", "family" : "R. Peres-Neto", "given" : "Pedro", "non-dropping-particle" : "", "parse-names" : false, "suffix" : "" }, { "dropping-particle" : "", "family" : "Reineking", "given" : "Bj\u00f6rn", "non-dropping-particle" : "", "parse-names" : false, "suffix" : "" }, { "dropping-particle" : "", "family" : "Schr\u00f6der", "given" : "Boris", "non-dropping-particle" : "", "parse-names" : false, "suffix" : "" }, { "dropping-particle" : "", "family" : "M. Schurr", "given" : "Frank", "non-dropping-particle" : "", "parse-names" : false, "suffix" : "" }, { "dropping-particle" : "", "family" : "Wilson", "given" : "Robert", "non-dropping-particle" : "", "parse-names" : false, "suffix" : "" } ], "container-title" : "Ecography", "id" : "ITEM-1", "issue" : "5", "issued" : { "date-parts" : [ [ "2007" ] ] }, "page" : "609-628", "title" : "Methods to account for spatial autocorrelation in the analysis of species distributional data: A review", "type" : "article-journal", "volume" : "30" }, "uri" : [ "http://www.mendeley.com/documents/?uuid=ba2748c9-280f-484d-94bd-635833fb0f9a" ], "uris" : [ "http://www.mendeley.com/documents/?uuid=ba2748c9-280f-484d-94bd-635833fb0f9a"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"(F. Dormann et al. 2007; R. P. Wilson and McMahon 2006)", "plainTextFormattedCitation" : "(F. Dormann et al. 2007; R. P. Wilson and McMahon 2006)", "previouslyFormattedCitation" : "(F. Dormann et al. 2007; R. P. Wilson and McMahon 2006)" }, "properties" : { "formattedCitation" : "{\\rtf (F. Dormann et\\uc0\\u160{}al. 2007)}", "noteIndex" : 0, "plainCitation" : "(F. Dormann et\u00a0al. 2007)" }, "schema" : "https://github.com/citation-style-language/schema/raw/master/csl-citation.json" }</w:instrText>
      </w:r>
      <w:r w:rsidRPr="00167BF5">
        <w:fldChar w:fldCharType="separate"/>
      </w:r>
      <w:r w:rsidRPr="00167BF5">
        <w:rPr>
          <w:noProof/>
        </w:rPr>
        <w:t>(F. Dormann et al. 2007; R. P. Wilson and McMahon 2006)</w:t>
      </w:r>
      <w:r w:rsidRPr="00167BF5">
        <w:fldChar w:fldCharType="end"/>
      </w:r>
      <w:r w:rsidRPr="00167BF5">
        <w:t xml:space="preserve">. RPAS are not exempt of discussion and several trials measure the disturbance effects of RPAS on birds </w:t>
      </w:r>
      <w:r w:rsidRPr="00167BF5">
        <w:fldChar w:fldCharType="begin" w:fldLock="1"/>
      </w:r>
      <w:r>
        <w:instrText>ADDIN CSL_CITATION { "citationItems" : [ { "id" : "ITEM-1", "itemData" : { "author" : [ { "dropping-particle" : "", "family" : "Duriez", "given" : "Olivier", "non-dropping-particle" : "", "parse-names" : false, "suffix" : "" }, { "dropping-particle" : "", "family" : "Boguszewski", "given" : "Guillaume", "non-dropping-particle" : "", "parse-names" : false, "suffix" : "" }, { "dropping-particle" : "", "family" : "Vas", "given" : "Elisabeth", "non-dropping-particle" : "", "parse-names" : false, "suffix" : "" }, { "dropping-particle" : "", "family" : "Gre", "given" : "David", "non-dropping-particle" : "", "parse-names" : false, "suffix" : "" } ], "id" : "ITEM-1", "issued" : { "date-parts" : [ [ "2015" ] ] }, "page" : "2015-2018", "title" : "Approaching birds with drones: first experiments and ethical guidelines \u00b4", "type" : "article-journal" }, "uris" : [ "http://www.mendeley.com/documents/?uuid=ae9ca611-8f7d-42c3-8e22-95d48507286c" ] }, { "id" : "ITEM-2", "itemData" : { "DOI" : "10.7717/peerj.1831", "ISSN" : "2167-8359", "PMID" : "27020132", "abstract" : "&lt;p&gt;The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surveys.&lt;/p&gt;",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"ITEM-2",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"id" : "ITEM-3", "itemData" : { "author" : [ { "dropping-particle" : "", "family" : "Fletcher", "given" : "Stephanie B. Borrelle; Andrew T.", "non-dropping-particle" : "", "parse-names" : false, "suffix" : "" } ], "container-title" : "Marine Ornithology", "id" : "ITEM-3", "issue" : "January", "issued" : { "date-parts" : [ [ "2017" ] ] }, "page" : "89-94", "title" : "Will drones reduce investigator disturbance to surface-nesting birds?", "type" : "article-journal", "volume" : "45" }, "uris" : [ "http://www.mendeley.com/documents/?uuid=d38b6932-a309-4ccf-becb-ffafe9749d4f" ] }, { "id" : "ITEM-4", "itemData" : { "DOI" : "10.1002/wsb.700", "ISBN" : "1938-5463", "ISSN" : "19385463", "abstract" : "There is growing application of small unmanned aerial vehicles (UAVs)\nfor detecting, enumerating, and monitoring wildlife. However, little is\nknown about how the sound from UAVs may be affecting wildlife being\nstudied. We quantified sound levels of 2 UAVs to determine minimum\naltitudes they can fly before being aurally detected by wildlife. We\ntested a small quadcopter (SkyRanger; Aeryon Labs, Inc., Waterloo, ON,\nCanada) and a fixed-wing platform (eBee; Sensefly Ltd.,\nCheseaux-sur-Lausanne, Vaud, Switzerland) at the University of Calgary\nin Calgary, Alberta, Canada, between 1000 and 1200 hours on 27 September\n2014. We modeled sound propagation and attenuation in relation to the\nlower hearing thresholds for 3 game species and 2 species of predators.\nResults indicate that the UAV sound levels differed in the lower\nfrequency ranges, but were otherwise similar above 1.25 kHz. The\ndomestic cat (Felis silvestris catus) has the lowest hearing threshold,\nwith the capacity to hear both UAVs from the furthest distance; whereas,\nthe mallard (Anas platyrhynchos) has the greatest hearing threshold,\nwhich means UAVs can be closer before being aurally detected. Because\nflying height is related to image resolution, our results indicate that\nthe ability to detect some wildlife species may be affected by the need\nto fly higher to minimize sound disturbance, potentially requiring\nhigher resolution cameras than those currently used. Also, additional\nflight permitting may be required if modeling indicates a UAV must fly\nat a greater height to avoid a behavioral response by the target\nspecies. (C) 2016 The Wildlife Society.", "author" : [ { "dropping-particle" : "", "family" : "Scobie", "given" : "Corey A.", "non-dropping-particle" : "", "parse-names" : false, "suffix" : "" }, { "dropping-particle" : "", "family" : "Hugenholtz", "given" : "Chris H.", "non-dropping-particle" : "", "parse-names" : false, "suffix" : "" } ], "container-title" : "Wildlife Society Bulletin", "id" : "ITEM-4", "issue" : "4", "issued" : { "date-parts" : [ [ "2016" ] ] }, "page" : "781-785", "title" : "Wildlife monitoring with unmanned aerial vehicles: Quantifying distance to auditory detection", "type" : "article-journal", "volume" : "40" }, "uris" : [ "http://www.mendeley.com/documents/?uuid=045775c9-ca63-4667-b762-da2c5967b469"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"uris" : [ "http://www.mendeley.com/documents/?uuid=f5e7f81e-e27d-4534-a6a9-8951440979c3" ] }, { "id" : "ITEM-6", "itemData" : { "DOI" : "10.1101/109926", "abstract" : "Drones are rapidly becoming a key part of the toolkit for a range of scientific disciplines, as well as a range of management and commercial applications. This presents a number of challenges in context of how drone use might impact nearby wildlife. Interactions between birds and drones naturally come to mind, since they share the airspace. In this paper we detail initial findings on these interactions for a range of waterbird, passerine and raptor species, across of a range of environments in Australia (arid, semi-arid, dunefield, floodplain, wetland, woodland, forest, heath and urban). We particularly focus on behavioral changes towards drones during breeding season, interactions with raptors, and effects on nesting birds in large colonies -- three areas yet to be explored in published literature. Included in our observations is monitoring and counting of nests in a colony of over 200,000 Straw-necked Ibis, the largest drone-based bird monitoring exercise to date. In addition to providing observations of interactions with specific bird species, we also recommend procedures for flight planning, safe flying and avoidance. This paper provides a basis for a number of critical and emerging areas of research into bird-drone interactions.", "author" : [ { "dropping-particle" : "", "family" : "Lyons", "given" : "Mitchell", "non-dropping-particle" : "", "parse-names" : false, "suffix" : "" }, { "dropping-particle" : "", "family" : "Brandis", "given" : "Kate", "non-dropping-particle" : "", "parse-names" : false, "suffix" : "" }, { "dropping-particle" : "", "family" : "Callaghan", "given" : "Corey", "non-dropping-particle" : "", "parse-names" : false, "suffix" : "" }, { "dropping-particle" : "", "family" : "Mccann", "given" : "Justin", "non-dropping-particle" : "", "parse-names" : false, "suffix" : "" }, { "dropping-particle" : "", "family" : "Mills", "given" : "Charlotte", "non-dropping-particle" : "", "parse-names" : false, "suffix" : "" }, { "dropping-particle" : "", "family" : "Ryall", "given" : "Sharon", "non-dropping-particle" : "", "parse-names" : false, "suffix" : "" }, { "dropping-particle" : "", "family" : "Kingsford", "given" : "Richard", "non-dropping-particle" : "", "parse-names" : false, "suffix" : "" } ], "container-title" : "bioRxiv", "id" : "ITEM-6", "issued" : { "date-parts" : [ [ "2017" ] ] }, "page" : "1-10", "title" : "Bird interactions with drones from individuals to large colonies", "type" : "article-journal" }, "uris" : [ "http://www.mendeley.com/documents/?uuid=4553b6cc-c1a4-4408-be68-62b00fd06bec" ] } ], "mendeley" : { "formattedCitation" : "(Duriez et al. 2015; McEvoy, Hall, and McDonald 2016; Fletcher 2017; Scobie and Hugenholtz 2016; Weissensteiner, Poelstra, and Wolf 2015; Lyons et al. 2017)", "plainTextFormattedCitation" : "(Duriez et al. 2015; McEvoy, Hall, and McDonald 2016; Fletcher 2017; Scobie and Hugenholtz 2016; Weissensteiner, Poelstra, and Wolf 2015; Lyons et al. 2017)", "previouslyFormattedCitation" : "(Duriez et al. 2015; McEvoy, Hall, and McDonald 2016; Fletcher 2017; Scobie and Hugenholtz 2016; Weissensteiner, Poelstra, and Wolf 2015; Lyons et al. 2017)" }, "properties" : { "noteIndex" : 0 }, "schema" : "https://github.com/citation-style-language/schema/raw/master/csl-citation.json" }</w:instrText>
      </w:r>
      <w:r w:rsidRPr="00167BF5">
        <w:fldChar w:fldCharType="separate"/>
      </w:r>
      <w:r w:rsidRPr="001708C7">
        <w:rPr>
          <w:noProof/>
        </w:rPr>
        <w:t>(Duriez et al. 2015; McEvoy, Hall, and McDonald 2016; Fletcher 2017; Scobie and Hugenholtz 2016; Weissensteiner, Poelstra, and Wolf 2015; Lyons et al. 2017)</w:t>
      </w:r>
      <w:r w:rsidRPr="00167BF5">
        <w:fldChar w:fldCharType="end"/>
      </w:r>
      <w:r w:rsidRPr="00167BF5">
        <w:t xml:space="preserve"> and mammals </w:t>
      </w:r>
      <w:r w:rsidRPr="00167BF5">
        <w:fldChar w:fldCharType="begin" w:fldLock="1"/>
      </w:r>
      <w:r w:rsidRPr="00167BF5">
        <w:instrText>ADDIN CSL_CITATION { "citationItems" : [ { "id" : "ITEM-1", "itemData" : { "DOI" : "10.1016/j.cub.2015.07.024", "ISSN" : "09609822", "PMID" : "26279232", "abstract" : "Unmanned aerial vehicles (UAVs) have the potential to revolutionize the way research is conducted in many scientific fields [1, 2]. UAVs can access remote or difficult terrain [3], collect large amounts of data for lower cost than traditional aerial methods, and facilitate observations of species that are wary of human presence [4]. Currently, despite large regulatory hurdles [5], UAVs are being deployed by researchers and conservationists to monitor threats to biodiversity [6], collect frequent aerial imagery [7-9], estimate population abundance [4, 10], and deter poaching [11]. Studies have examined the behavioral responses of wildlife to aircraft [12-20] (including UAVs [21]), but with the widespread increase in UAV flights, it is critical to understand whether UAVs act as stressors to wildlife and to quantify that impact. Biologger technology allows for the remote monitoring of stress responses in free-roaming individuals [22], and when linked to locational information, it can be used to determine events [19, 23, 24] or components of an animal's environment [25] that elicit a physiological response not apparent based on behavior alone. We assessed effects of UAV flights on movements and heart rate responses of free-roaming American black bears. We observed consistently strong physiological responses but infrequent behavioral changes. All bears, including an individual denned for hibernation, responded to UAV flights with elevated heart rates, rising as much as 123 beats per minute above the pre-flight baseline. It is important to consider the additional stress on wildlife from UAV flights when developing regulations and best scientific practices.", "author" : [ { "dropping-particle" : "", "family" : "Ditmer", "given" : "Mark A.", "non-dropping-particle" : "", "parse-names" : false, "suffix" : "" }, { "dropping-particle" : "", "family" : "Vincent", "given" : "John B.", "non-dropping-particle" : "", "parse-names" : false, "suffix" : "" }, { "dropping-particle" : "", "family" : "Werden", "given" : "Leland K.", "non-dropping-particle" : "", "parse-names" : false, "suffix" : "" }, { "dropping-particle" : "", "family" : "Tanner", "given" : "Jessie C.", "non-dropping-particle" : "", "parse-names" : false, "suffix" : "" }, { "dropping-particle" : "", "family" : "Laske", "given" : "Timothy G.", "non-dropping-particle" : "", "parse-names" : false, "suffix" : "" }, { "dropping-particle" : "", "family" : "Iaizzo", "given" : "Paul A.", "non-dropping-particle" : "", "parse-names" : false, "suffix" : "" }, { "dropping-particle" : "", "family" : "Garshelis", "given" : "David L.", "non-dropping-particle" : "", "parse-names" : false, "suffix" : "" }, { "dropping-particle" : "", "family" : "Fieberg", "given" : "John R.", "non-dropping-particle" : "", "parse-names" : false, "suffix" : "" } ], "container-title" : "Current Biology", "id" : "ITEM-1", "issue" : "17", "issued" : { "date-parts" : [ [ "2015" ] ] }, "page" : "2278-2283", "publisher" : "Elsevier Ltd", "title" : "Bears Show a Physiological but Limited Behavioral Response to Unmanned Aerial Vehicles", "type" : "article-journal", "volume" : "25" }, "uris" : [ "http://www.mendeley.com/documents/?uuid=53be5d77-edab-43ac-9e12-9a7ad72ad29b" ] }, { "id" : "ITEM-2", "itemData" : { "author" : [ { "dropping-particle" : "", "family" : "Pomeroy", "given" : "P", "non-dropping-particle" : "", "parse-names" : false, "suffix" : "" }, { "dropping-particle" : "", "family" : "Connor", "given" : "L O", "non-dropping-particle" : "", "parse-names" : false, "suffix" : "" }, { "dropping-particle" : "", "family" : "Davies", "given" : "P", "non-dropping-particle" : "", "parse-names" : false, "suffix" : "" } ], "container-title" : "Journal of Unmanned Vehicle Systems", "id" : "ITEM-2", "issue" : "September", "issued" : { "date-parts" : [ [ "2015" ] ] }, "page" : "102-113", "title" : "Assessing use of and reaction to unmanned aerial systems in gray and harbor seals during breeding and molt in the UK", "type" : "article-journal", "volume" : "113" }, "uris" : [ "http://www.mendeley.com/documents/?uuid=ae7538bf-1a58-4d3b-bceb-85f7613f131d" ] } ], "mendeley" : { "formattedCitation" : "(Ditmer et al. 2015; Pomeroy, Connor, and Davies 2015)", "plainTextFormattedCitation" : "(Ditmer et al. 2015; Pomeroy, Connor, and Davies 2015)", "previouslyFormattedCitation" : "(Ditmer et al. 2015; Pomeroy, Connor, and Davies 2015)" }, "properties" : { "noteIndex" : 0 }, "schema" : "https://github.com/citation-style-language/schema/raw/master/csl-citation.json" }</w:instrText>
      </w:r>
      <w:r w:rsidRPr="00167BF5">
        <w:fldChar w:fldCharType="separate"/>
      </w:r>
      <w:r w:rsidRPr="00167BF5">
        <w:rPr>
          <w:noProof/>
        </w:rPr>
        <w:t>(Ditmer et al. 2015; Pomeroy, Connor, and Davies 2015)</w:t>
      </w:r>
      <w:r w:rsidRPr="00167BF5">
        <w:fldChar w:fldCharType="end"/>
      </w:r>
      <w:r w:rsidRPr="00167BF5">
        <w:t xml:space="preserve">, while other studies marginally inform observed behavioral patterns </w:t>
      </w:r>
      <w:r w:rsidRPr="00167BF5">
        <w:fldChar w:fldCharType="begin" w:fldLock="1"/>
      </w:r>
      <w:r w:rsidRPr="00167BF5">
        <w:instrText>ADDIN CSL_CITATION { "citationItems" : [ { "id" : "ITEM-1", "itemData" : { "DOI" : "10.1371/ journal.pone.0054700", "abstract" : "The use of a UAS (Unmanned Aircraft System) was tested to survey large mammals in the Nazinga Game Ranch in the south of Burkina Faso. The Gatewing6100TM equipped with a Ricoh GR III camera was used to test animal reaction as the UAS passed, and visibility on the images. No reaction was recorded as the UAS passed at a height of 100 m. Observations, made on a set of more than 7000 images, revealed that only elephants (Loxodonta africana) were easily visible while medium and small sized mammals were not. The easy observation of elephants allows experts to enumerate them on images acquired at a height of 100 m. We, therefore, implemented an aerial strip sample count along transects used for the annual wildlife foot count. A total of 34 elephants were recorded on 4 transects, each overflown twice. The elephant density was estimated at 2.47 elephants/km2 with a coefficient of variation (CV%) of 36.10%. The main drawback of our UAS was its low autonomy (45 min). Increased endurance of small UAS is required to replace manned aircraft survey of large areas (about 1000 km of transect per day vs 40 km for our UAS). The monitoring strategy should be adapted according to the sampling plan. Also, the UAS is as expensive as a second-hand light aircraft. However the logistic and flight implementation are easier, the running costs are lower and its use is safer. Technological evolution will make civil UAS more efficient, allowing them to compete with light aircraft for aerial wildlife surveys.", "author" : [ { "dropping-particle" : "", "family" : "Jain", "given" : "Mukesh", "non-dropping-particle" : "", "parse-names" : false, "suffix" : "" } ], "container-title" : "PLoS ONE", "id" : "ITEM-1", "issued" : { "date-parts" : [ [ "2013" ] ] }, "title" : "Unmanned Aerial Survey of Elephants", "type" : "article-journal" }, "uris" : [ "http://www.mendeley.com/documents/?uuid=8ed83a90-8c12-4416-92c0-b77a96526cb0" ] }, { "id" : "ITEM-2",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"ITEM-2", "issue" : "21", "issued" : { "date-parts" : [ [ "2015" ] ] }, "page" : "4808-4818", "title" : "Unmanned Aircraft Systems complement biologging in spatial ecology studies", "type" : "article-journal", "volume" : "5" }, "uris" : [ "http://www.mendeley.com/documents/?uuid=b015af75-92da-481d-96c8-cffdbdff2ef8" ] } ], "mendeley" : { "formattedCitation" : "(Jain 2013; Mulero-P\u00e1zm\u00e1ny et al. 2015)", "plainTextFormattedCitation" : "(Jain 2013; Mulero-P\u00e1zm\u00e1ny et al. 2015)", "previouslyFormattedCitation" : "(Jain 2013; Mulero-P\u00e1zm\u00e1ny et al. 2015)" }, "properties" : { "noteIndex" : 0 }, "schema" : "https://github.com/citation-style-language/schema/raw/master/csl-citation.json" }</w:instrText>
      </w:r>
      <w:r w:rsidRPr="00167BF5">
        <w:fldChar w:fldCharType="separate"/>
      </w:r>
      <w:r w:rsidRPr="00167BF5">
        <w:rPr>
          <w:noProof/>
        </w:rPr>
        <w:t>(Jain 2013; Mulero-Pázmány et al. 2015)</w:t>
      </w:r>
      <w:r w:rsidRPr="00167BF5">
        <w:fldChar w:fldCharType="end"/>
      </w:r>
      <w:r w:rsidRPr="00167BF5">
        <w:t xml:space="preserve">. </w:t>
      </w:r>
      <w:r w:rsidR="005704B8">
        <w:t xml:space="preserve"> </w:t>
      </w:r>
    </w:p>
    <w:p w:rsidR="00AC34FA" w:rsidRPr="00AC34FA" w:rsidRDefault="00AC34FA" w:rsidP="00D07BA5">
      <w:pPr>
        <w:pStyle w:val="FirstParagraph"/>
      </w:pPr>
      <w:r w:rsidRPr="00167BF5">
        <w:t xml:space="preserve">Despite </w:t>
      </w:r>
      <w:r>
        <w:t>a</w:t>
      </w:r>
      <w:r w:rsidRPr="00167BF5">
        <w:t xml:space="preserve"> greater degree of awareness reflected in a emergent set of guidelines </w:t>
      </w:r>
      <w:r w:rsidRPr="00167BF5">
        <w:fldChar w:fldCharType="begin" w:fldLock="1"/>
      </w:r>
      <w:r w:rsidR="009C274E">
        <w:instrText>ADDIN CSL_CITATION { "citationItems" : [ { "id" : "ITEM-1", "itemData" : { "DOI" : "10.1016/j.cub.2016.04.001", "ISBN" : "0960-9822", "ISSN" : "09609822", "abstract" : "The use of unmanned aerial vehicles (UAVs), colloquially referred to as 'drones', for biological field research is increasing [1-3]. Small, civilian UAVs are providing a viable, economical tool for ecology researchers and environmental managers. UAVs are particularly useful for wildlife observation and monitoring as they can produce systematic data of high spatial and temporal resolution [4]. However, this new technology could also have undesirable and unforeseen impacts on wildlife, the risks of which we currently have little understanding [5-7]. There is a need for a code of best practice in the use of UAVs to mitigate or alleviate these risks, which we begin to develop here.", "author" : [ { "dropping-particle" : "", "family" : "Hodgson", "given" : "Jarrod C.", "non-dropping-particle" : "", "parse-names" : false, "suffix" : "" }, { "dropping-particle" : "", "family" : "Koh", "given" : "Lian Pin", "non-dropping-particle" : "", "parse-names" : false, "suffix" : "" } ], "container-title" : "Current Biology", "id" : "ITEM-1", "issue" : "10", "issued" : { "date-parts" : [ [ "2016" ] ] }, "title" : "Best practice for minimising unmanned aerial vehicle disturbance to wildlife in biological field research", "type" : "article-journal", "volume" : "26" }, "uris" : [ "http://www.mendeley.com/documents/?uuid=0cc6cde7-116b-3851-b876-2849a2711d33" ] }, { "id" : "ITEM-2", "itemData" : { "DOI" : "10.1371/journal.pone.0178448",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"dropping-particle" : "", "family" : "Negro", "given" : "Juan Jos\u00e9", "non-dropping-particle" : "", "parse-names" : false, "suffix" : "" }, { "dropping-particle" : "", "family" : "Tablado", "given" : "Zulima", "non-dropping-particle" : "", "parse-names" : false, "suffix" : "" } ], "container-title" : "PLoS ONE", "id" : "ITEM-2", "issue" : "6", "issued" : { "date-parts" : [ [ "2017" ] ] }, "title" : "Unmanned aircraft systems as a new source of disturbance for wildlife: A systematic review", "type" : "article-journal", "volume" : "12" }, "uris" : [ "http://www.mendeley.com/documents/?uuid=27c72828-de41-47bf-99e7-9a20bb41c52d" ] } ], "mendeley" : { "formattedCitation" : "(J. C. Hodgson and Koh 2016; Mulero-P\u00e1zm\u00e1ny et al. 2017)", "plainTextFormattedCitation" : "(J. C. Hodgson and Koh 2016; Mulero-P\u00e1zm\u00e1ny et al. 2017)", "previouslyFormattedCitation" : "(J. C. Hodgson and Koh 2016; Mulero-P\u00e1zm\u00e1ny et al. 2017)" }, "properties" : { "noteIndex" : 0 }, "schema" : "https://github.com/citation-style-language/schema/raw/master/csl-citation.json" }</w:instrText>
      </w:r>
      <w:r w:rsidRPr="00167BF5">
        <w:fldChar w:fldCharType="separate"/>
      </w:r>
      <w:r w:rsidR="000261A5" w:rsidRPr="000261A5">
        <w:rPr>
          <w:noProof/>
        </w:rPr>
        <w:t>(J. C. Hodgson and Koh 2016; Mulero-Pázmány et al. 2017)</w:t>
      </w:r>
      <w:r w:rsidRPr="00167BF5">
        <w:fldChar w:fldCharType="end"/>
      </w:r>
      <w:r w:rsidRPr="00167BF5">
        <w:t>, further trials aimed at quantifying physiological and behavioral changes targeting a broader group of wild species should be carried out</w:t>
      </w:r>
      <w:r w:rsidR="0068193B">
        <w:t xml:space="preserve"> and gaps on RPAS platforms suited to wildlife projects remain</w:t>
      </w:r>
      <w:r w:rsidRPr="00167BF5">
        <w:t xml:space="preserve">. </w:t>
      </w:r>
      <w:r w:rsidR="0068193B">
        <w:t>Furthermore</w:t>
      </w:r>
      <w:r w:rsidRPr="00167BF5">
        <w:t xml:space="preserve">, an </w:t>
      </w:r>
      <w:r w:rsidRPr="00167BF5">
        <w:lastRenderedPageBreak/>
        <w:t xml:space="preserve">optimal trade-off between benefits and environmental costs should be </w:t>
      </w:r>
      <w:r>
        <w:t>weighted</w:t>
      </w:r>
      <w:r w:rsidRPr="00167BF5">
        <w:t xml:space="preserve"> </w:t>
      </w:r>
      <w:r w:rsidRPr="00167BF5">
        <w:fldChar w:fldCharType="begin" w:fldLock="1"/>
      </w:r>
      <w:r w:rsidRPr="00167BF5">
        <w:instrText>ADDIN CSL_CITATION { "citationItems" : [ { "id" : "ITEM-1", "itemData" : { "DOI" : "10.4236/oje.2012.22006", "ISSN" : "2162-1985", "abstract" : "Robots have primarily been developed for warfare, yet they also serve peaceful purposes. Their use in Ecology is in its infancy, but they may soon become essential tools in a broad variety of eco- logical sub-disciplines. Autonomous robots, in particular drones sent to previously inaccessi- ble areas, have revolutionized data acquisition, not only for abiotic parameters, but also for re- cording the behavior of undisturbed animals and collecting biological material. Robots will also play an essential role in population Ecology, as they will allow for automatic census of indi- viduals through image processing, or via detec- tion of animals marked electronically. These new technologies will enable automated experimen- tation for increasingly large sample sizes, both in the laboratory and in the field. Finally, inter- active robots and cyborgs are becoming major players in modern studies of animal behavior. Such rapid progress nonetheless raises ethical, environmental, and security issues.", "author" : [ { "dropping-particle" : "", "family" : "Gr\u00e9millet", "given" : "David", "non-dropping-particle" : "", "parse-names" : false, "suffix" : "" }, { "dropping-particle" : "", "family" : "Puech", "given" : "William", "non-dropping-particle" : "", "parse-names" : false, "suffix" : "" }, { "dropping-particle" : "", "family" : "Gar\u00e7on", "given" : "V\u00e9ronique", "non-dropping-particle" : "", "parse-names" : false, "suffix" : "" }, { "dropping-particle" : "", "family" : "Boulinier", "given" : "Thierry", "non-dropping-particle" : "", "parse-names" : false, "suffix" : "" }, { "dropping-particle" : "", "family" : "Maho", "given" : "Yvon", "non-dropping-particle" : "Le", "parse-names" : false, "suffix" : "" } ], "container-title" : "Open Journal of Ecology", "id" : "ITEM-1", "issue" : "02", "issued" : { "date-parts" : [ [ "2012" ] ] }, "page" : "49-57", "title" : "Robots in ecology: welcome to the machine", "type" : "article-journal", "volume" : "02" }, "uris" : [ "http://www.mendeley.com/documents/?uuid=a508cfe3-1491-4355-af4d-e32e31ecd2a4" ] }, { "id" : "ITEM-2", "itemData" : { "DOI" : "10.1016/j.eiar.2009.04.001", "ISSN" : "0195-9255", "author" : [ { "dropping-particle" : "", "family" : "Sep\u00falveda", "given" : "Alejandra", "non-dropping-particle" : "", "parse-names" : false, "suffix" : "" }, { "dropping-particle" : "", "family" : "Schluep", "given" : "Mathias", "non-dropping-particle" : "", "parse-names" : false, "suffix" : "" }, { "dropping-particle" : "", "family" : "Renaud", "given" : "Fabrice G", "non-dropping-particle" : "", "parse-names" : false, "suffix" : "" }, { "dropping-particle" : "", "family" : "Streicher", "given" : "Martin", "non-dropping-particle" : "", "parse-names" : false, "suffix" : "" }, { "dropping-particle" : "", "family" : "Kuehr", "given" : "Ruediger", "non-dropping-particle" : "", "parse-names" : false, "suffix" : "" }, { "dropping-particle" : "", "family" : "Hagel\u00fcken", "given" : "Christian", "non-dropping-particle" : "", "parse-names" : false, "suffix" : "" }, { "dropping-particle" : "", "family" : "Gerecke", "given" : "Andreas C", "non-dropping-particle" : "", "parse-names" : false, "suffix" : "" } ], "container-title" : "Environmental Impact Assessment Review", "id" : "ITEM-2", "issue" : "1", "issued" : { "date-parts" : [ [ "2010" ] ] }, "page" : "28-41", "publisher" : "Elsevier Inc.", "title" : "A review of the environmental fate and effects of hazardous substances released from electrical and electronic equipments during recycling: Examples from China and India", "type" : "article-journal", "volume" : "30" }, "uris" : [ "http://www.mendeley.com/documents/?uuid=887faa2c-670c-4cf8-8975-a1eb5745a228" ] } ], "mendeley" : { "formattedCitation" : "(Gr\u00e9millet et al. 2012; Sep\u00falveda et al. 2010)", "plainTextFormattedCitation" : "(Gr\u00e9millet et al. 2012; Sep\u00falveda et al. 2010)", "previouslyFormattedCitation" : "(Gr\u00e9millet et al. 2012; Sep\u00falveda et al. 2010)" }, "properties" : { "noteIndex" : 0 }, "schema" : "https://github.com/citation-style-language/schema/raw/master/csl-citation.json" }</w:instrText>
      </w:r>
      <w:r w:rsidRPr="00167BF5">
        <w:fldChar w:fldCharType="separate"/>
      </w:r>
      <w:r w:rsidRPr="00167BF5">
        <w:rPr>
          <w:noProof/>
        </w:rPr>
        <w:t>(Grémillet et al. 2012; Sepúlveda et al. 2010)</w:t>
      </w:r>
      <w:r w:rsidRPr="00167BF5">
        <w:fldChar w:fldCharType="end"/>
      </w:r>
      <w:r w:rsidRPr="00167BF5">
        <w:t>. By designing quieter, non-polluting and safer components, the impact on wildlife and ecosystems could be reduced and its objective observation facilitated</w:t>
      </w:r>
      <w:r>
        <w:t xml:space="preserve"> </w:t>
      </w:r>
      <w:r w:rsidRPr="00167BF5">
        <w:fldChar w:fldCharType="begin" w:fldLock="1"/>
      </w:r>
      <w:r w:rsidRPr="00167BF5">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"(Jewell 2013; R. P. Wilson and McMahon 2006)", "plainTextFormattedCitation" : "(Jewell 2013; R. P. Wilson and McMahon 2006)", "previouslyFormattedCitation" : "(Jewell 2013; R. P. Wilson and McMahon 2006)" }, "properties" : { "noteIndex" : 0 }, "schema" : "https://github.com/citation-style-language/schema/raw/master/csl-citation.json" }</w:instrText>
      </w:r>
      <w:r w:rsidRPr="00167BF5">
        <w:fldChar w:fldCharType="separate"/>
      </w:r>
      <w:r w:rsidRPr="00167BF5">
        <w:rPr>
          <w:noProof/>
        </w:rPr>
        <w:t>(Jewell 2013; R. P. Wilson and McMahon 2006)</w:t>
      </w:r>
      <w:r w:rsidRPr="00167BF5">
        <w:fldChar w:fldCharType="end"/>
      </w:r>
      <w:r w:rsidRPr="00167BF5">
        <w:t>. Nonetheless</w:t>
      </w:r>
      <w:r>
        <w:t>,</w:t>
      </w:r>
      <w:r w:rsidRPr="00167BF5">
        <w:t xml:space="preserve"> RPAS has great potential to</w:t>
      </w:r>
      <w:r>
        <w:t xml:space="preserve"> evolve, replacing</w:t>
      </w:r>
      <w:r w:rsidR="00995604">
        <w:t xml:space="preserve"> more</w:t>
      </w:r>
      <w:r w:rsidRPr="00167BF5">
        <w:t xml:space="preserve"> invasive monitoring tech</w:t>
      </w:r>
      <w:r>
        <w:t xml:space="preserve">niques. </w:t>
      </w:r>
      <w:r w:rsidRPr="00167BF5">
        <w:t xml:space="preserve">This should be consciously considered by </w:t>
      </w:r>
      <w:r>
        <w:t xml:space="preserve">those </w:t>
      </w:r>
      <w:r w:rsidRPr="00167BF5">
        <w:t xml:space="preserve">reluctant to </w:t>
      </w:r>
      <w:r>
        <w:t>integrate</w:t>
      </w:r>
      <w:r w:rsidRPr="00167BF5">
        <w:t xml:space="preserve"> RPAS </w:t>
      </w:r>
      <w:r>
        <w:t xml:space="preserve">in </w:t>
      </w:r>
      <w:r w:rsidRPr="00167BF5">
        <w:t>research and conservation activities.</w:t>
      </w:r>
      <w:r w:rsidR="00463E87" w:rsidRPr="00AC34FA">
        <w:t xml:space="preserve"> </w:t>
      </w:r>
      <w:r w:rsidR="0068193B">
        <w:t>Step by step, a</w:t>
      </w:r>
      <w:r w:rsidR="0068193B" w:rsidRPr="00DB7AEE">
        <w:t xml:space="preserve"> code of best</w:t>
      </w:r>
      <w:r w:rsidR="0068193B">
        <w:t xml:space="preserve"> practice and recommendations could be</w:t>
      </w:r>
      <w:r w:rsidR="0068193B" w:rsidRPr="00DB7AEE">
        <w:t xml:space="preserve"> continuously updated based on lessons learned</w:t>
      </w:r>
      <w:r w:rsidR="0068193B">
        <w:t xml:space="preserve">, </w:t>
      </w:r>
      <w:r w:rsidR="0068193B">
        <w:rPr>
          <w:rStyle w:val="shorttext"/>
          <w:lang w:val="en"/>
        </w:rPr>
        <w:t>forming the basis for</w:t>
      </w:r>
      <w:r w:rsidR="00E1432E">
        <w:rPr>
          <w:rStyle w:val="shorttext"/>
          <w:lang w:val="en"/>
        </w:rPr>
        <w:t xml:space="preserve"> the certification and training of</w:t>
      </w:r>
      <w:r w:rsidR="0068193B">
        <w:rPr>
          <w:rStyle w:val="shorttext"/>
          <w:lang w:val="en"/>
        </w:rPr>
        <w:t xml:space="preserve"> specialized operator</w:t>
      </w:r>
      <w:r w:rsidR="00E1432E">
        <w:rPr>
          <w:rStyle w:val="shorttext"/>
          <w:lang w:val="en"/>
        </w:rPr>
        <w:t>s</w:t>
      </w:r>
      <w:r w:rsidR="0068193B">
        <w:rPr>
          <w:rStyle w:val="shorttext"/>
          <w:lang w:val="en"/>
        </w:rPr>
        <w:t xml:space="preserve"> </w:t>
      </w:r>
      <w:r w:rsidR="0068193B" w:rsidRPr="00167BF5">
        <w:fldChar w:fldCharType="begin" w:fldLock="1"/>
      </w:r>
      <w:r w:rsidR="0068193B" w:rsidRPr="00167BF5">
        <w:instrText>ADDIN CSL_CITATION { "citationItems" : [ { "id" : "ITEM-1", "itemData" : { "DOI" : "10.7717/peerj.1831", "ISSN" : "2167-8359", "PMID" : "27020132", "abstract" : "&lt;p&gt;The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surveys.&lt;/p&gt;",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"ITEM-1",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"mendeley" : { "formattedCitation" : "(McEvoy, Hall, and McDonald 2016)", "plainTextFormattedCitation" : "(McEvoy, Hall, and McDonald 2016)", "previouslyFormattedCitation" : "(McEvoy, Hall, and McDonald 2016)" }, "properties" : { "noteIndex" : 0 }, "schema" : "https://github.com/citation-style-language/schema/raw/master/csl-citation.json" }</w:instrText>
      </w:r>
      <w:r w:rsidR="0068193B" w:rsidRPr="00167BF5">
        <w:fldChar w:fldCharType="separate"/>
      </w:r>
      <w:r w:rsidR="0068193B" w:rsidRPr="00167BF5">
        <w:rPr>
          <w:noProof/>
        </w:rPr>
        <w:t>(McEvoy, Hall, and McDonald 2016)</w:t>
      </w:r>
      <w:r w:rsidR="0068193B" w:rsidRPr="00167BF5">
        <w:fldChar w:fldCharType="end"/>
      </w:r>
      <w:r w:rsidR="0068193B" w:rsidRPr="00167BF5">
        <w:t>.</w:t>
      </w:r>
    </w:p>
    <w:p w:rsidR="009860E4" w:rsidRPr="009860E4" w:rsidRDefault="009860E4" w:rsidP="00AC34FA">
      <w:pPr>
        <w:pStyle w:val="Ttulo3"/>
      </w:pPr>
      <w:bookmarkStart w:id="11" w:name="legal-barriers"/>
      <w:bookmarkEnd w:id="11"/>
      <w:r>
        <w:t>Costs of RPAS operation</w:t>
      </w:r>
    </w:p>
    <w:p w:rsidR="00830E39" w:rsidRPr="007155F7" w:rsidRDefault="0052773D" w:rsidP="007155F7">
      <w:pPr>
        <w:pStyle w:val="Textoindependiente"/>
        <w:ind w:firstLine="720"/>
      </w:pPr>
      <w:r w:rsidRPr="00167BF5">
        <w:t>From the economic point of view, expenses derived from the operation with RPAS are hardly quantifiable</w:t>
      </w:r>
      <w:r w:rsidR="00463E87">
        <w:t xml:space="preserve"> </w:t>
      </w:r>
      <w:r w:rsidR="00A53B61">
        <w:fldChar w:fldCharType="begin" w:fldLock="1"/>
      </w:r>
      <w:r w:rsidR="000261A5">
        <w:instrText>ADDIN CSL_CITATION { "citationItems" : [ { "id" : "ITEM-1", "itemData" : { "URL" : "http://www.auvsi.org/are-uas-more-cost-effective-manned-flights", "accessed" : { "date-parts" : [ [ "2017", "10", "15" ] ] }, "author" : [ { "dropping-particle" : "", "family" : "AUVSI", "given" : "", "non-dropping-particle" : "", "parse-names" : false, "suffix" : "" } ], "container-title" : "AUVSI", "id" : "ITEM-1", "issued" : { "date-parts" : [ [ "2013" ] ] }, "title" : "Are UAS More Cost Effective than Manned Flights? | Association for Unmanned Vehicle Systems International", "type" : "webpage" }, "uris" : [ "http://www.mendeley.com/documents/?uuid=79113d48-70b3-377d-946d-e4e7f9699ebc" ] } ], "mendeley" : { "formattedCitation" : "(AUVSI 2013)", "plainTextFormattedCitation" : "(AUVSI 2013)", "previouslyFormattedCitation" : "(AUVSI 2013)" }, "properties" : { "noteIndex" : 12 }, "schema" : "https://github.com/citation-style-language/schema/raw/master/csl-citation.json" }</w:instrText>
      </w:r>
      <w:r w:rsidR="00A53B61">
        <w:fldChar w:fldCharType="separate"/>
      </w:r>
      <w:r w:rsidR="006138DE" w:rsidRPr="006138DE">
        <w:rPr>
          <w:noProof/>
        </w:rPr>
        <w:t>(AUVSI 2013)</w:t>
      </w:r>
      <w:r w:rsidR="00A53B61">
        <w:fldChar w:fldCharType="end"/>
      </w:r>
      <w:r w:rsidR="00215E10">
        <w:t xml:space="preserve"> </w:t>
      </w:r>
      <w:r w:rsidR="00463E87">
        <w:t>.</w:t>
      </w:r>
      <w:r w:rsidR="00FD7007">
        <w:t xml:space="preserve">While </w:t>
      </w:r>
      <w:r w:rsidR="00314E07">
        <w:t xml:space="preserve">RPAS are </w:t>
      </w:r>
      <w:r w:rsidR="00BC4BE9">
        <w:t xml:space="preserve">relatively </w:t>
      </w:r>
      <w:r w:rsidR="00FD7007">
        <w:t xml:space="preserve">easy to operate, </w:t>
      </w:r>
      <w:r w:rsidR="00106E3B">
        <w:t xml:space="preserve">investment on </w:t>
      </w:r>
      <w:r w:rsidRPr="00167BF5">
        <w:t>technical and analytical</w:t>
      </w:r>
      <w:r w:rsidR="00106E3B">
        <w:t xml:space="preserve"> </w:t>
      </w:r>
      <w:r w:rsidR="00106E3B" w:rsidRPr="00184136">
        <w:t>expertise</w:t>
      </w:r>
      <w:r w:rsidR="00106E3B">
        <w:t xml:space="preserve"> is not often </w:t>
      </w:r>
      <w:r w:rsidR="00C30E58">
        <w:t xml:space="preserve">adequately </w:t>
      </w:r>
      <w:r w:rsidR="00106E3B">
        <w:t>weighted</w:t>
      </w:r>
      <w:r w:rsidRPr="00167BF5">
        <w:t xml:space="preserve">. Computational requirements are </w:t>
      </w:r>
      <w:r w:rsidR="0051009C">
        <w:t xml:space="preserve">also </w:t>
      </w:r>
      <w:r w:rsidRPr="00167BF5">
        <w:t>demanding</w:t>
      </w:r>
      <w:r w:rsidR="004156E6">
        <w:t>, big</w:t>
      </w:r>
      <w:r w:rsidR="00E006C9">
        <w:t xml:space="preserve"> data storage remains a challenge</w:t>
      </w:r>
      <w:r w:rsidRPr="00167BF5">
        <w:t xml:space="preserve"> and certain phases of information processing requires the acquisition of </w:t>
      </w:r>
      <w:r w:rsidR="00E006C9">
        <w:t>pricey</w:t>
      </w:r>
      <w:r w:rsidR="00BE0D15">
        <w:t xml:space="preserve"> commercial software or </w:t>
      </w:r>
      <w:r w:rsidR="00E41474">
        <w:t xml:space="preserve">alternatively </w:t>
      </w:r>
      <w:r w:rsidR="00184136">
        <w:t xml:space="preserve">the </w:t>
      </w:r>
      <w:r w:rsidR="00BE0D15">
        <w:rPr>
          <w:rStyle w:val="shorttext"/>
          <w:lang w:val="en"/>
        </w:rPr>
        <w:t>recruitment of high-level specialized services</w:t>
      </w:r>
      <w:r w:rsidR="00BE0D15">
        <w:t xml:space="preserve">. </w:t>
      </w:r>
      <w:r w:rsidRPr="00167BF5">
        <w:t>Also, operations with RPAS are not exe</w:t>
      </w:r>
      <w:r w:rsidR="00C50016">
        <w:t>mpt from accidents</w:t>
      </w:r>
      <w:r w:rsidR="007C2179">
        <w:t xml:space="preserve"> affecting both the </w:t>
      </w:r>
      <w:r w:rsidR="00184136">
        <w:t>structural</w:t>
      </w:r>
      <w:r w:rsidR="007C2179">
        <w:t xml:space="preserve"> components and </w:t>
      </w:r>
      <w:r w:rsidR="004A16CE">
        <w:t>captors</w:t>
      </w:r>
      <w:r w:rsidR="00C50016">
        <w:t xml:space="preserve">, thus having a </w:t>
      </w:r>
      <w:r w:rsidRPr="00167BF5">
        <w:t xml:space="preserve">negative impact on the budget originally planned. </w:t>
      </w:r>
      <w:r w:rsidR="008405D8">
        <w:t>Moreover</w:t>
      </w:r>
      <w:r w:rsidR="00657593">
        <w:t xml:space="preserve">, park rangers should be aware that there </w:t>
      </w:r>
      <w:r w:rsidR="00657593" w:rsidRPr="00754239">
        <w:t xml:space="preserve">is no </w:t>
      </w:r>
      <w:r w:rsidR="00657593">
        <w:t xml:space="preserve">single </w:t>
      </w:r>
      <w:r w:rsidR="00657593" w:rsidRPr="00754239">
        <w:t xml:space="preserve">solution </w:t>
      </w:r>
      <w:r w:rsidR="00657593">
        <w:t>covering</w:t>
      </w:r>
      <w:r w:rsidR="00657593" w:rsidRPr="00AB40BC">
        <w:t xml:space="preserve"> all the </w:t>
      </w:r>
      <w:r w:rsidR="00657593">
        <w:t xml:space="preserve">conservation </w:t>
      </w:r>
      <w:r w:rsidR="00657593" w:rsidRPr="00AB40BC">
        <w:t>purposes</w:t>
      </w:r>
      <w:r w:rsidR="00657593">
        <w:t xml:space="preserve"> </w:t>
      </w:r>
      <w:r w:rsidR="00657593">
        <w:fldChar w:fldCharType="begin" w:fldLock="1"/>
      </w:r>
      <w:r w:rsidR="004F4AD6">
        <w:instrText>ADDIN CSL_CITATION { "citationItems" : [ { "id" : "ITEM-1", "itemData" : { "author" : [ { "dropping-particle" : "", "family" : "Koski", "given" : "William", "non-dropping-particle" : "", "parse-names" : false, "suffix" : "" } ], "id" : "ITEM-1", "issue" : "March", "issued" : { "date-parts" : [ [ "2010" ] ] }, "title" : "An Inventory and Evaluation of Unmanned Aerial Systems for Offshore Surveys of Marine Mammals An inventory and evaluation of unmanned aerial systems for offshore surveys of marine mammals", "type" : "article-journal" }, "uris" : [ "http://www.mendeley.com/documents/?uuid=baa3dc17-a8d1-454d-8897-0663509f1e98" ] } ], "mendeley" : { "formattedCitation" : "(W. Koski 2010)", "plainTextFormattedCitation" : "(W. Koski 2010)", "previouslyFormattedCitation" : "(W. Koski 2010)" }, "properties" : { "noteIndex" : 6 }, "schema" : "https://github.com/citation-style-language/schema/raw/master/csl-citation.json" }</w:instrText>
      </w:r>
      <w:r w:rsidR="00657593">
        <w:fldChar w:fldCharType="separate"/>
      </w:r>
      <w:r w:rsidR="004F4AD6" w:rsidRPr="004F4AD6">
        <w:rPr>
          <w:noProof/>
        </w:rPr>
        <w:t>(W. Koski 2010)</w:t>
      </w:r>
      <w:r w:rsidR="00657593">
        <w:fldChar w:fldCharType="end"/>
      </w:r>
      <w:r w:rsidR="00C4121C">
        <w:t xml:space="preserve"> and a</w:t>
      </w:r>
      <w:r w:rsidR="00C30E58">
        <w:t xml:space="preserve"> trade-off analysis </w:t>
      </w:r>
      <w:r w:rsidR="00C30E58" w:rsidRPr="00C30E58">
        <w:t>among available platforms should be pondered.</w:t>
      </w:r>
      <w:r w:rsidR="00C30E58">
        <w:t xml:space="preserve"> </w:t>
      </w:r>
      <w:r w:rsidR="000E3941">
        <w:t>W</w:t>
      </w:r>
      <w:r w:rsidR="008405D8">
        <w:t xml:space="preserve">hile </w:t>
      </w:r>
      <w:r w:rsidR="0087150B" w:rsidRPr="0087150B">
        <w:t>do-it-yourself (DIY)</w:t>
      </w:r>
      <w:r w:rsidR="0087150B">
        <w:t xml:space="preserve"> </w:t>
      </w:r>
      <w:r w:rsidR="000E3941">
        <w:t>RPAS</w:t>
      </w:r>
      <w:r w:rsidR="00E06AF8" w:rsidRPr="00E06AF8">
        <w:t xml:space="preserve"> </w:t>
      </w:r>
      <w:r w:rsidR="0087150B">
        <w:t xml:space="preserve">are </w:t>
      </w:r>
      <w:r w:rsidR="00BC4BE9">
        <w:t xml:space="preserve">often </w:t>
      </w:r>
      <w:r w:rsidR="0087150B">
        <w:t>considered</w:t>
      </w:r>
      <w:r w:rsidR="00E06AF8" w:rsidRPr="00E06AF8">
        <w:t xml:space="preserve"> </w:t>
      </w:r>
      <w:r w:rsidR="0087150B">
        <w:t xml:space="preserve">more </w:t>
      </w:r>
      <w:r w:rsidR="000E3941">
        <w:t>versatile</w:t>
      </w:r>
      <w:r w:rsidR="00184136">
        <w:t xml:space="preserve"> than commercial alternatives</w:t>
      </w:r>
      <w:r w:rsidR="004156E6">
        <w:t xml:space="preserve">, </w:t>
      </w:r>
      <w:r w:rsidR="00184136">
        <w:t>time required for proper</w:t>
      </w:r>
      <w:r w:rsidR="000E3941">
        <w:t xml:space="preserve"> </w:t>
      </w:r>
      <w:r w:rsidR="00184136">
        <w:t>assembling</w:t>
      </w:r>
      <w:r w:rsidR="00C30E58">
        <w:t xml:space="preserve"> and lack of experience</w:t>
      </w:r>
      <w:r w:rsidR="00184136">
        <w:t xml:space="preserve"> </w:t>
      </w:r>
      <w:r w:rsidR="000E3941" w:rsidRPr="000E3941">
        <w:t>could affect reliability</w:t>
      </w:r>
      <w:r w:rsidR="000E3941">
        <w:t xml:space="preserve">. </w:t>
      </w:r>
      <w:r w:rsidR="00E41474">
        <w:rPr>
          <w:rStyle w:val="shorttext"/>
          <w:lang w:val="en"/>
        </w:rPr>
        <w:t>S</w:t>
      </w:r>
      <w:r w:rsidR="000E3941">
        <w:rPr>
          <w:rStyle w:val="shorttext"/>
          <w:lang w:val="en"/>
        </w:rPr>
        <w:t>uppliers</w:t>
      </w:r>
      <w:r w:rsidR="000E3941">
        <w:t xml:space="preserve"> often provide </w:t>
      </w:r>
      <w:r w:rsidR="0068193B">
        <w:t xml:space="preserve">support, </w:t>
      </w:r>
      <w:r w:rsidR="000E3941">
        <w:t>training</w:t>
      </w:r>
      <w:r w:rsidR="0068193B">
        <w:t xml:space="preserve"> and </w:t>
      </w:r>
      <w:r w:rsidR="0068193B">
        <w:rPr>
          <w:rStyle w:val="shorttext"/>
          <w:lang w:val="en"/>
        </w:rPr>
        <w:t>companion software</w:t>
      </w:r>
      <w:r w:rsidR="00E41474">
        <w:rPr>
          <w:rStyle w:val="shorttext"/>
          <w:lang w:val="en"/>
        </w:rPr>
        <w:t xml:space="preserve">, </w:t>
      </w:r>
      <w:r w:rsidR="007155F7">
        <w:rPr>
          <w:rStyle w:val="shorttext"/>
          <w:lang w:val="en"/>
        </w:rPr>
        <w:t>albeit</w:t>
      </w:r>
      <w:r w:rsidR="00E41474">
        <w:rPr>
          <w:rStyle w:val="shorttext"/>
          <w:lang w:val="en"/>
        </w:rPr>
        <w:t xml:space="preserve"> </w:t>
      </w:r>
      <w:r w:rsidR="007F09AF">
        <w:rPr>
          <w:rStyle w:val="shorttext"/>
          <w:lang w:val="en"/>
        </w:rPr>
        <w:lastRenderedPageBreak/>
        <w:t>services</w:t>
      </w:r>
      <w:r w:rsidR="00E41474">
        <w:rPr>
          <w:rStyle w:val="shorttext"/>
          <w:lang w:val="en"/>
        </w:rPr>
        <w:t xml:space="preserve"> </w:t>
      </w:r>
      <w:r w:rsidR="007F09AF">
        <w:rPr>
          <w:rStyle w:val="shorttext"/>
          <w:lang w:val="en"/>
        </w:rPr>
        <w:t>could be charged.</w:t>
      </w:r>
      <w:r w:rsidR="00C30E58">
        <w:rPr>
          <w:rStyle w:val="shorttext"/>
          <w:lang w:val="en"/>
        </w:rPr>
        <w:t xml:space="preserve"> </w:t>
      </w:r>
      <w:r w:rsidR="007155F7">
        <w:rPr>
          <w:rStyle w:val="shorttext"/>
          <w:lang w:val="en"/>
        </w:rPr>
        <w:t xml:space="preserve">Furthermore, </w:t>
      </w:r>
      <w:r w:rsidR="00554828">
        <w:t xml:space="preserve">coupled </w:t>
      </w:r>
      <w:r w:rsidR="002849D2">
        <w:t xml:space="preserve">sensors </w:t>
      </w:r>
      <w:r w:rsidR="003F0A74">
        <w:t xml:space="preserve">are often the </w:t>
      </w:r>
      <w:r w:rsidR="007155F7">
        <w:t xml:space="preserve">more expensive </w:t>
      </w:r>
      <w:r w:rsidR="00002ACE">
        <w:t xml:space="preserve">but also breakable </w:t>
      </w:r>
      <w:r w:rsidR="00554828">
        <w:t>part</w:t>
      </w:r>
      <w:r w:rsidR="00002ACE">
        <w:t>s</w:t>
      </w:r>
      <w:r w:rsidR="007155F7">
        <w:t xml:space="preserve"> of </w:t>
      </w:r>
      <w:r w:rsidR="00554828">
        <w:t>the platform</w:t>
      </w:r>
      <w:r w:rsidR="002849D2">
        <w:t xml:space="preserve">. </w:t>
      </w:r>
      <w:r w:rsidR="00E006C9">
        <w:t>Despite these drawbacks</w:t>
      </w:r>
      <w:r w:rsidR="00BC4BE9">
        <w:t xml:space="preserve">, </w:t>
      </w:r>
      <w:r w:rsidR="00BE0D15">
        <w:rPr>
          <w:rFonts w:ascii="Tahoma" w:hAnsi="Tahoma" w:cs="Tahoma"/>
          <w:sz w:val="20"/>
          <w:szCs w:val="20"/>
        </w:rPr>
        <w:t>RPAS</w:t>
      </w:r>
      <w:r w:rsidR="00BE0D15">
        <w:t xml:space="preserve"> </w:t>
      </w:r>
      <w:r w:rsidR="00E06AF8">
        <w:t>are</w:t>
      </w:r>
      <w:r w:rsidR="00DE6326">
        <w:t xml:space="preserve"> </w:t>
      </w:r>
      <w:r w:rsidR="001672B7">
        <w:t xml:space="preserve">increasingly </w:t>
      </w:r>
      <w:r w:rsidR="00554828">
        <w:t xml:space="preserve">being </w:t>
      </w:r>
      <w:r w:rsidR="00DE6326">
        <w:t>considered a</w:t>
      </w:r>
      <w:r w:rsidR="00E006C9">
        <w:t xml:space="preserve"> cost-effective</w:t>
      </w:r>
      <w:r w:rsidR="00E41474">
        <w:t xml:space="preserve"> and s</w:t>
      </w:r>
      <w:r w:rsidR="00B03A80">
        <w:t>afer</w:t>
      </w:r>
      <w:r w:rsidR="00E006C9">
        <w:t xml:space="preserve"> </w:t>
      </w:r>
      <w:r w:rsidR="00BE0D15">
        <w:t xml:space="preserve">alternative to </w:t>
      </w:r>
      <w:r w:rsidR="00555C03">
        <w:t xml:space="preserve">manned aircraft and </w:t>
      </w:r>
      <w:r w:rsidR="000E3941">
        <w:t>complement</w:t>
      </w:r>
      <w:r w:rsidR="00323CC5">
        <w:t xml:space="preserve"> </w:t>
      </w:r>
      <w:r w:rsidR="00E41474">
        <w:t xml:space="preserve">both ground surveys and </w:t>
      </w:r>
      <w:r w:rsidR="00457241">
        <w:t xml:space="preserve">satellite </w:t>
      </w:r>
      <w:r w:rsidR="007F09AF">
        <w:t xml:space="preserve">remote </w:t>
      </w:r>
      <w:r w:rsidR="001672B7">
        <w:t>sensing.</w:t>
      </w:r>
    </w:p>
    <w:p w:rsidR="00334305" w:rsidRDefault="00483238" w:rsidP="00AC34FA">
      <w:pPr>
        <w:pStyle w:val="Ttulo3"/>
      </w:pPr>
      <w:r>
        <w:t xml:space="preserve">Technological advances </w:t>
      </w:r>
    </w:p>
    <w:p w:rsidR="00AC34FA" w:rsidRDefault="004C700C" w:rsidP="00457241">
      <w:pPr>
        <w:pStyle w:val="Textoindependiente"/>
        <w:ind w:firstLine="720"/>
      </w:pPr>
      <w:r>
        <w:t>Massive</w:t>
      </w:r>
      <w:r w:rsidR="006A0222">
        <w:t xml:space="preserve"> amount of</w:t>
      </w:r>
      <w:r>
        <w:t xml:space="preserve"> information is </w:t>
      </w:r>
      <w:r w:rsidR="00457241">
        <w:t>collected</w:t>
      </w:r>
      <w:r>
        <w:t xml:space="preserve"> when remotely sensing ecosystems</w:t>
      </w:r>
      <w:r w:rsidR="00E461AC">
        <w:t xml:space="preserve"> using</w:t>
      </w:r>
      <w:r>
        <w:t xml:space="preserve"> </w:t>
      </w:r>
      <w:r w:rsidR="00E461AC">
        <w:t>ultra</w:t>
      </w:r>
      <w:r w:rsidR="006A0222">
        <w:t xml:space="preserve">-high </w:t>
      </w:r>
      <w:r>
        <w:t>resolution</w:t>
      </w:r>
      <w:r w:rsidR="00E461AC">
        <w:t xml:space="preserve"> sensor</w:t>
      </w:r>
      <w:r w:rsidR="00457241">
        <w:t>s</w:t>
      </w:r>
      <w:r>
        <w:t xml:space="preserve">, resulting in storage, processing and methodological bottlenecks. </w:t>
      </w:r>
      <w:r w:rsidR="00405FF8">
        <w:t xml:space="preserve">When </w:t>
      </w:r>
      <w:r>
        <w:t xml:space="preserve">used for </w:t>
      </w:r>
      <w:r w:rsidR="006A5E57">
        <w:t>wildlife census</w:t>
      </w:r>
      <w:r w:rsidR="00405FF8">
        <w:t>, r</w:t>
      </w:r>
      <w:r w:rsidR="009C0336">
        <w:t xml:space="preserve">ecurring to manual counting and identifying individuals is time consuming. </w:t>
      </w:r>
      <w:r w:rsidR="00622F50">
        <w:t>Progress</w:t>
      </w:r>
      <w:r w:rsidR="009C0336">
        <w:t xml:space="preserve"> in c</w:t>
      </w:r>
      <w:r w:rsidR="008C0AA3">
        <w:t xml:space="preserve">omputer vision </w:t>
      </w:r>
      <w:r w:rsidR="00622F50">
        <w:t xml:space="preserve">and machine </w:t>
      </w:r>
      <w:r w:rsidR="004601DE">
        <w:t xml:space="preserve">learning </w:t>
      </w:r>
      <w:r w:rsidR="00622F50">
        <w:t xml:space="preserve">algorithms </w:t>
      </w:r>
      <w:r w:rsidR="00842203">
        <w:t xml:space="preserve">are intended to </w:t>
      </w:r>
      <w:r w:rsidR="009C0336">
        <w:t>automate such procedures</w:t>
      </w:r>
      <w:r w:rsidR="005A62CF">
        <w:t xml:space="preserve"> </w:t>
      </w:r>
      <w:r w:rsidR="005A62CF" w:rsidRPr="00167BF5">
        <w:fldChar w:fldCharType="begin" w:fldLock="1"/>
      </w:r>
      <w:r w:rsidR="00456852">
        <w:instrText>ADDIN CSL_CITATION { "citationID" : "mtXHhOpg", "citationItems" : [ { "id" : "ITEM-1", "itemData" : { "DOI" : "10.1002/rse2.38", "ISSN" : "20563485", "abstract" : "Very high-resolution (VHR) image data, including from unmanned aerial vehicle (UAV) platforms, are increasingly acquired for wildlife surveys. Animals or structures they build (e.g. nests) can be photointerpreted from these images, how-ever, automated detection is required for more efficient surveys. We developed semi-automated analyses to map white-bellied sea eagle (Haliaeetus leucogaster) nests in VHR aerial photographs of the Houtman Abrolhos Islands, Western Aus-tralia, an important breeding site for many seabird species. Nest detection is com-plicated by high environmental heterogeneity at the scale of nests (~1\u20132 m), the presence of many features that resemble nests and the variability of nest size, shape and context. Finally, the rarity of nests limits the availability of training data. These challenges are not unique to wildlife surveys and we show how they can be overcome by an innovative integration of object-based image analyses (OBIA) and the powerful machine learning one-class classifier Maxent. Maxent classifications using features characterizing object texture, geometry and neigh-borhood, along with limited object color information, successfully identified over 90% of high quality nests (most weathered and unusually shaped nests were also detected, but at a slightly lower rate) and labeled &lt;2% of objects as candidate nests. Although this overestimates the occurrence of nests, the results can be visu-ally screened to rule out all but the most likely nests in a process that is simpler and more efficient than manual photointerpretation of the full image. Our study shows that semi-automated image analyses for wildlife surveys are achievable. Furthermore, the developed strategies have broad relevance to image processing applications that seek to detect rare features differing only subtly from a heteroge-neous background, including remote sensing of archeological remains. We also highlight solutions to maximize the use of imperfect or uncalibrated image data, such as some UAV-based imagery and the growing body of VHR imagery avail-able in Google Earth and other virtual globes.", "author" : [ { "dropping-particle" : "", "family" : "Andrew", "given" : "Margaret E", "non-dropping-particle" : "", "parse-names" : false, "suffix" : "" }, { "dropping-particle" : "", "family" : "Shephard", "given" : "Jill M", "non-dropping-particle" : "", "parse-names" : false, "suffix" : "" } ], "id" : "ITEM-1", "issued" : { "date-parts" : [ [ "2017" ] ] }, "title" : "Semi-automated detection of eagle nests: an application of very high-resolution image data and advanced image analyses to wildlife surveys", "type" : "article-journal" }, "uri" : [ "http://www.mendeley.com/documents/?uuid=9f6e7c51-0e64-49e6-8114-fe8bf4e8b9b6" ], "uris" : [ "http://www.mendeley.com/documents/?uuid=9f6e7c51-0e64-49e6-8114-fe8bf4e8b9b6" ] }, { "id" : "ITEM-2", "itemData" : { "DOI" : "10.1111/jofo.12171", "ISSN" : "15579263", "abstract" : "Bird surveys conducted using aerial images can be more accurate than those using airborne observers, but can also be more time-consuming if images must be analyzed manually. Recent advances in digital cameras and image-analysis software offer unprecedented potential for computer-automated bird detection and counts in high-resolution aerial images. We review the literature on this subject and provide an overview of the main image-analysis techniques. Birds that contrast sharply with image backgrounds (e.g., bright birds on dark ground) are generally the most amenable to automated detection, in some cases requiring only basic image-analysis software. However, the sophisticated analysis capabilities of modern object-based image analysis software provide ways to detect birds in more challenging situations based on a variety of attributes including color, size, shape, texture, and spatial context. Some techniques developed to detect mammals may also be applicable to birds, although the prevalent use of aerial thermal-infrared images for detecting large mammals is of limited applicability to birds because of the low pixel resolution of thermal cameras and the smaller size of birds. However, the increasingly high resolution of true-color cameras and availability of small unmanned aircraft systems (drones) that can fly at very low altitude now make it feasible to detect even small shorebirds in aerial images. Continued advances in camera and drone technology, in combination with increasingly sophisticated image analysis software, now make it possible for investigators involved in monitoring bird populations to save time and resources by increasing their use of automated bird detection and counts in aerial images. We recommend close collaboration between wildlife-monitoring practitioners and experts in the fields of remote sensing and computer science to help generate relevant, accessible, and readily applicable computer-automated aerial photographic census techniques. RESUMEN. Detecci on autom atica computacional de aves y conteos en imagines a ereas de alta resoluci on: una revisi on Conteo de aves realizados utilizando im agenes a ereas pueden ser mas precisos que los que utilizan observadores desde el aire, pero pueden consumir mas tiempo si las im agenes tienen que ser analizadas manualmente. Avances recientes en c amaras digitales y software de an alisis de im agenes ofrecen un potencial sin precedentes para la detecci on computacional autom atica de aves \u2026", "author" : [ { "dropping-particle" : "", "family" : "Chabot", "given" : "Dominique", "non-dropping-particle" : "", "parse-names" : false, "suffix" : "" }, { "dropping-particle" : "", "family" : "Francis", "given" : "Charles M.", "non-dropping-particle" : "", "parse-names" : false, "suffix" : "" } ], "container-title" : "Journal of Field Ornithology", "id" : "ITEM-2", "issue" : "4", "issued" : { "date-parts" : [ [ "2016" ] ] }, "page" : "343-359", "title" : "Computer-automated bird detection and counts in high-resolution aerial images: a review", "type" : "article-journal", "volume" : "87" }, "uri" : [ "http://www.mendeley.com/documents/?uuid=9f77ffdf-c88b-4e9f-9534-a4e2f52a11ff" ], "uris" : [ "http://www.mendeley.com/documents/?uuid=9f77ffdf-c88b-4e9f-9534-a4e2f52a11ff" ] }, { "id" : "ITEM-3",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"ITEM-3", "issue" : "1", "issued" : { "date-parts" : [ [ "2016" ] ] }, "title" : "Unmanned aerial vehicles (UAVs) and artificial intelligence revolutionizing wildlife monitoring and conservation", "type" : "article-journal", "volume" : "16" }, "uri" : [ "http://www.mendeley.com/documents/?uuid=b9d25df6-b590-485f-beb5-3a1be33f4684" ], "uris" : [ "http://www.mendeley.com/documents/?uuid=b9d25df6-b590-485f-beb5-3a1be33f4684" ] }, { "id" : "ITEM-4", "itemData" : { "DOI" : "10.5194/isprsarchives-XL-3-W3-355-2015", "ISBN" : "1682-1750", "ISSN" : "16821750", "abstract" : "The common hippopotamus (Hippopotamus amphibius L.) is part of the animal species endangered because of multiple human pressures. Monitoring of species for conservation is then essential, and the development of census protocols has to be chased. UAV technology is considering as one of the new perspectives for wildlife survey. Indeed, this technique has many advantages but its main drawback is the generation of a huge amount of data to handle. This study aims at developing an algorithm for automatic count of hippos, by exploiting thermal infrared aerial images acquired from UAV. This attempt is the first known for automatic detection of this species. Images taken at several flight heights can be used as inputs of the algorithm, ranging from 38 to 155 meters above ground level. A Graphical User Interface has been created in order to facilitate the use of the application. Three categories of animals have been defined following their position in water. The mean error of automatic counts compared with manual delineations is +2.3{%} and shows that the estimation is unbiased. Those results show great perspectives for the use of the algorithm in populations monitoring after some technical improvements and the elaboration of statistically robust inventories protocols.", "author" : [ { "dropping-particle" : "", "family" : "Lhoest", "given" : "S", "non-dropping-particle" : "", "parse-names" : false, "suffix" : "" }, { "dropping-particle" : "", "family" : "Linchant", "given" : "J", "non-dropping-particle" : "", "parse-names" : false, "suffix" : "" }, { "dropping-particle" : "", "family" : "Quevauvillers", "given" : "S", "non-dropping-particle" : "", "parse-names" : false, "suffix" : "" }, { "dropping-particle" : "", "family" : "Vermeulen", "given" : "C", "non-dropping-particle" : "", "parse-names" : false, "suffix" : "" }, { "dropping-particle" : "", "family" : "Lejeune", "given" : "P", "non-dropping-particle" : "", "parse-names" : false, "suffix" : "" } ], "container-title" : "International Archives of the Photogrammetry, Remote Sensing and Spatial Information Sciences - ISPRS Archives", "id" : "ITEM-4", "issue" : "3W3", "issued" : { "date-parts" : [ [ "2015" ] ] }, "page" : "355-362", "title" : "How many hippos (Homhip): Algorithm for automatic counts of animals with infra-red thermal imagery from UAV", "type" : "article-journal", "volume" : "40" }, "uri" : [ "http://www.mendeley.com/documents/?uuid=71cec352-ca24-4da1-a154-4a5c186f7e3f" ], "uris" : [ "http://www.mendeley.com/documents/?uuid=71cec352-ca24-4da1-a154-4a5c186f7e3f" ] }, { "id" : "ITEM-5", "itemData" : { "DOI" : "10.1007/978-3-319-16178-5_17", "ISBN" : "9783319161778", "ISSN" : "16113349", "PMID" : "25317426", "abstract" : "Quantitative measures of the space an individual can reach is essential for tracking the progression of a disease and the effects of therapeutic intervention. The reachable workspace can be used to track an individuals' ability to perform activities of daily living, such as feeding and grooming. There are few methods for quantifying upper limb performance, none of which are able to generate a reachable workspace volume from motion capture data. We introduce a method to estimate the reachable workspace volume for an individual by capturing their observed joint limits using a low cost depth camera. This method is then tested on seven individuals with varying upper limb performance. Based on these initial trials, we found that the reachable workspace volume decreased as muscular impairment increased. This shows the potential for this method to be used as a quantitative clinical assessment tool.", "author" : [ { "dropping-particle" : "", "family" : "Gemert", "given" : "Jan C", "non-dropping-particle" : "van", "parse-names" : false, "suffix" : "" }, { "dropping-particle" : "", "family" : "Verschoor", "given" : "Camiel R", "non-dropping-particle" : "", "parse-names" : false, "suffix" : "" }, { "dropping-particle" : "", "family" : "Mettes", "given" : "Pascal", "non-dropping-particle" : "", "parse-names" : false, "suffix" : "" }, { "dropping-particle" : "", "family" : "Epema", "given" : "Kitso", "non-dropping-particle" : "", "parse-names" : false, "suffix" : "" }, { "dropping-particle" : "", "family" : "Koh", "given" : "Lian Pin", "non-dropping-particle" : "", "parse-names" : false, "suffix" : "" }, { "dropping-particle" : "", "family" : "Wich", "given" : "Serge", "non-dropping-particle" : "", "parse-names" : false, "suffix" : "" } ], "container-title" : "Lecture Notes in Computer Science (including subseries Lecture Notes in Artificial Intelligence and Lecture Notes in Bioinformatics)", "id" : "ITEM-5", "issued" : { "date-parts" : [ [ "2015" ] ] }, "page" : "255-270", "title" : "Nature conservation drones for automatic localization and counting of animals", "type" : "article-journal", "volume" : "8925" }, "uri" : [ "http://www.mendeley.com/documents/?uuid=e939d83f-f3d8-4474-b9f7-46a55f7734b8" ], "uris" : [ "http://www.mendeley.com/documents/?uuid=e939d83f-f3d8-4474-b9f7-46a55f7734b8" ] }, { "id" : "ITEM-6",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"rild Steen", "given" : "Kim A", "non-dropping-particle" : "", "parse-names" : false, "suffix" : "" }, { "dropping-particle" : "", "family" : "yholm J\u00f8rgensen", "given" : "Rasmus N", "non-dropping-particle" : "", "parse-names" : false, "suffix" : "" }, { "dropping-particle" : "", "family" : "Karstoft", "given" : "Henrik", "non-dropping-particle" : "", "parse-names" : false, "suffix" : "" } ], "container-title" : "Sensors (Basel, Switzerland)", "id" : "ITEM-6", "issue" : "8", "issued" : { "date-parts" : [ [ "2014" ] ] }, "page" : "13778-13793", "title" : "Automated detection and recognition of wildlife using thermal cameras", "type" : "article-journal", "volume" : "14" }, "uris" : [ "http://www.mendeley.com/documents/?uuid=aeac6953-9ed9-494e-9458-48293fd1a9c8" ] }, { "id" : "ITEM-7", "itemData" : { "DOI" : "10.1371/journal.pone.0038882", "ISBN" : "1932-6203 (Electronic)\\r1932-6203 (Linking)", "ISSN" : "19326203", "PMID" : "22761712", "abstract" : "&lt;p&gt;Unmanned aerial vehicles (UAV), or drones, have been used widely in military applications, but more recently civilian applications have emerged (e.g., wildlife population monitoring, traffic monitoring, law enforcement, oil and gas pipeline threat detection). UAV can have several advantages over manned aircraft for wildlife surveys, including reduced ecological footprint, increased safety, and the ability to collect high-resolution geo-referenced imagery that can document the presence of species without the use of a human observer. We illustrate how geo-referenced data collected with UAV technology in combination with recently developed statistical models can improve our ability to estimate the distribution of organisms. To demonstrate the efficacy of this methodology, we conducted an experiment in which tennis balls were used as surrogates of organisms to be surveyed. We used a UAV to collect images of an experimental field with a known number of tennis balls, each of which had a certain probability of being hidden. We then applied spatially explicit occupancy models to estimate the number of balls and created precise distribution maps. We conducted three consecutive surveys over the experimental field and estimated the total number of balls to be 328 (95%CI: 312, 348). The true number was 329 balls, but simple counts based on the UAV pictures would have led to a total maximum count of 284. The distribution of the balls in the field followed a simulated environmental gradient. We also were able to accurately estimate the relationship between the gradient and the distribution of balls. Our experiment demonstrates how this technology can be used to create precise distribution maps in which discrete regions of the study area are assigned a probability of presence of an object. Finally, we discuss the applicability and relevance of this experimental study to the case study of Florida manatee distribution at power plants.&lt;/p&gt;", "author" : [ { "dropping-particle" : "", "family" : "Martin", "given" : "Julien", "non-dropping-particle" : "", "parse-names" : false, "suffix" : "" }, { "dropping-particle" : "", "family" : "Edwards", "given" : "Holly H.", "non-dropping-particle" : "", "parse-names" : false, "suffix" : "" }, { "dropping-particle" : "", "family" : "Burgess", "given" : "Matthew A.", "non-dropping-particle" : "", "parse-names" : false, "suffix" : "" }, { "dropping-particle" : "", "family" : "Percival", "given" : "H. Franklin", "non-dropping-particle" : "", "parse-names" : false, "suffix" : "" }, { "dropping-particle" : "", "family" : "Fagan", "given" : "Daniel E.", "non-dropping-particle" : "", "parse-names" : false, "suffix" : "" }, { "dropping-particle" : "", "family" : "Gardner", "given" : "Beth E.", "non-dropping-particle" : "", "parse-names" : false, "suffix" : "" }, { "dropping-particle" : "", "family" : "Ortega-Ortiz", "given" : "Joel G.", "non-dropping-particle" : "", "parse-names" : false, "suffix" : "" }, { "dropping-particle" : "", "family" : "Ifju", "given" : "Peter G.", "non-dropping-particle" : "", "parse-names" : false, "suffix" : "" }, { "dropping-particle" : "", "family" : "Evers", "given" : "Brandon S.", "non-dropping-particle" : "", "parse-names" : false, "suffix" : "" }, { "dropping-particle" : "", "family" : "Rambo", "given" : "Thomas J.", "non-dropping-particle" : "", "parse-names" : false, "suffix" : "" } ], "container-title" : "PLoS ONE", "id" : "ITEM-7", "issue" : "6", "issued" : { "date-parts" : [ [ "2012" ] ] }, "page" : "1-8", "title" : "Estimating distribution of hidden objects with drones: From tennis balls to manatees", "type" : "article-journal", "volume" : "7" }, "uri" : [ "http://www.mendeley.com/documents/?uuid=c75e22ee-9de9-4852-b450-c376c7bf8861" ], "uris" : [ "http://www.mendeley.com/documents/?uuid=c75e22ee-9de9-4852-b450-c376c7bf8861" ] }, { "id" : "ITEM-8", "itemData" : { "ISBN" : "2005011606", "abstract" : "In this study a multi-stage pattern recognition algorithm was developed to identify indi- vidual birds using images captured by a small unmanned aerial vehicle (UAV) equipped with a progres- sive scan video recorder. The developed algorithm utilizes correlation matching in addition to spectral characteristics of photographed birds. Individual images of flights over a wildlife management area and an agricultural area in southern Florida were tested. Omission and commission errors were mostly less than 20 percent in tested images and frequentlv less than 10 percent. Further efforts to develop the algorithms and automatically determine the thresholds used in the algorithm are suggested. A visual C++ Graphical User Interface (GUI) was developed to facilitate the implementation and use of the developed algorithm", "author" : [ { "dropping-particle" : "", "family" : "Abd-Elrahman", "given" : "Amr", "non-dropping-particle" : "", "parse-names" : false, "suffix" : "" }, { "dropping-particle" : "", "family" : "Pearlstine", "given" : "Leonard", "non-dropping-particle" : "", "parse-names" : false, "suffix" : "" }, { "dropping-particle" : "", "family" : "Percival", "given" : "Franklin", "non-dropping-particle" : "", "parse-names" : false, "suffix" : "" } ], "container-title" : "Surveying and Land Information Science", "id" : "ITEM-8", "issue" : "1", "issued" : { "date-parts" : [ [ "2005" ] ] }, "page" : "37", "title" : "Development of Pattern Recognition Algorithm for Automatic Bird detection from unmanned aerial vehicle imagery", "type" : "article-journal", "volume" : "65" }, "uri" : [ "http://www.mendeley.com/documents/?uuid=062b8d42-caf2-4e6d-9b24-f08d139ab658" ], "uris" : [ "http://www.mendeley.com/documents/?uuid=062b8d42-caf2-4e6d-9b24-f08d139ab658" ] }, { "id" : "ITEM-9", "itemData" : { "DOI" : "10.1080/01431161.2017.1280639", "ISSN" : "13665901", "abstract" : "In this paper we describe an unmanned aerial system equipped with a thermal-infrared camera and software pipeline that we have developed to monitor animal populations for conservation purposes. Taking a multi-disciplinary approach to tackle this problem, we use freely available astronomical source detection software and the associated expertise of astronomers, to efficiently and reliably detect humans and animals in aerial thermal-infrared footage. Combining this astronomical detection software with existing machine learning algorithms into a single, automated, end-to-end pipeline, we test the software using aerial video footage taken in a controlled, field-like environment. We demonstrate that the pipeline works reliably and describe how it can be used to estimate the completeness of different observational datasets to objects of a given type as a function of height, observing conditions etc. -- a crucial step in converting video footage to scientifically useful information such as the spatial distribution and density of different animal species. Finally, having demonstrated the potential utility of the system, we describe the steps we are taking to adapt the system for work in the field, in particular systematic monitoring of endangered species at National Parks around the world.", "author" : [ { "dropping-particle" : "", "family" : "Longmore", "given" : "S. N.", "non-dropping-particle" : "", "parse-names" : false, "suffix" : "" }, { "dropping-particle" : "", "family" : "Collins", "given" : "R. P.", "non-dropping-particle" : "", "parse-names" : false, "suffix" : "" }, { "dropping-particle" : "", "family" : "Pfeifer", "given" : "S.", "non-dropping-particle" : "", "parse-names" : false, "suffix" : "" }, { "dropping-particle" : "", "family" : "Fox", "given" : "S. E.", "non-dropping-particle" : "", "parse-names" : false, "suffix" : "" }, { "dropping-particle" : "", "family" : "Mulero-P??zm??ny", "given" : "M.", "non-dropping-particle" : "", "parse-names" : false, "suffix" : "" }, { "dropping-particle" : "", "family" : "Bezombes", "given" : "F.", "non-dropping-particle" : "", "parse-names" : false, "suffix" : "" }, { "dropping-particle" : "", "family" : "Goodwin", "given" : "A.", "non-dropping-particle" : "", "parse-names" : false, "suffix" : "" }, { "dropping-particle" : "", "family" : "Juan Ovelar", "given" : "M.", "non-dropping-particle" : "De", "parse-names" : false, "suffix" : "" }, { "dropping-particle" : "", "family" : "Knapen", "given" : "J. H.", "non-dropping-particle" : "", "parse-names" : false, "suffix" : "" }, { "dropping-particle" : "", "family" : "Wich", "given" : "S. A.", "non-dropping-particle" : "", "parse-names" : false, "suffix" : "" } ], "container-title" : "International Journal of Remote Sensing", "id" : "ITEM-9", "issue" : "8-10", "issued" : { "date-parts" : [ [ "2017" ] ] }, "page" : "2623-2638", "title" : "Adapting astronomical source detection software to help detect animals in thermal images obtained by unmanned aerial systems", "type" : "article-journal", "volume" : "38" }, "uris" : [ "http://www.mendeley.com/documents/?uuid=019c6546-9199-4bdb-ad8d-ca85475437c3" ] }, { "id" : "ITEM-10", "itemData" : { "DOI" : "10.1038/srep45127", "ISSN" : "2045-2322", "PMID" : "28338047", "abstract" : "Estimating animal populations is critical for wildlife management. Aerial surveys are used for generating population estimates, but can be hampered by cost, logistical complexity, and human risk. Additionally, human counts of organisms in aerial imagery can be tedious and subjective. Automated approaches show promise, but can be constrained by long setup times and difficulty discriminating animals in aggregations. We combine unmanned aircraft systems (UAS), thermal imagery and computer vision to improve traditional wildlife survey methods. During spring 2015, we flew fixed-wing UAS equipped with thermal sensors, imaging two grey seal (Halichoerus grypus) breeding colonies in eastern Canada. Human analysts counted and classified individual seals in imagery manually. Concurrently, an automated classification and detection algorithm discriminated seals based upon temperature, size, and shape of thermal signatures. Automated counts were within 95-98% of human estimates; at Saddle Island, the model estimated 894 seals compared to analyst counts of 913, and at Hay Island estimated 2188 seals compared to analysts' 2311. The algorithm improves upon shortcomings of computer vision by effectively recognizing seals in aggregations while keeping model setup time minimal. Our study illustrates how UAS, thermal imagery, and automated detection can be combined to efficiently collect population data critical to wildlife management.", "author" : [ { "dropping-particle" : "", "family" : "Seymour", "given" : "A. C.", "non-dropping-particle" : "", "parse-names" : false, "suffix" : "" }, { "dropping-particle" : "", "family" : "Dale", "given" : "J.", "non-dropping-particle" : "", "parse-names" : false, "suffix" : "" }, { "dropping-particle" : "", "family" : "Hammill", "given" : "M.", "non-dropping-particle" : "", "parse-names" : false, "suffix" : "" }, { "dropping-particle" : "", "family" : "Halpin", "given" : "P. N.", "non-dropping-particle" : "", "parse-names" : false, "suffix" : "" }, { "dropping-particle" : "", "family" : "Johnston", "given" : "D. W.", "non-dropping-particle" : "", "parse-names" : false, "suffix" : "" } ], "container-title" : "Scientific Reports", "id" : "ITEM-10", "issued" : { "date-parts" : [ [ "2017" ] ] }, "page" : "45127", "title" : "Automated detection and enumeration of marine wildlife using unmanned aircraft systems (UAS) and thermal imagery", "type" : "article-journal", "volume" : "7" }, "uris" : [ "http://www.mendeley.com/documents/?uuid=2fb1c04d-8c4e-4b69-8cb2-3be436d30796" ] } ], "mendeley" : { "formattedCitation" : "(Andrew and Shephard 2017; Chabot and Francis 2016; Gonzalez et al. 2016; Lhoest et al. 2015; van Gemert et al. 2015; Christiansen et al. 2014; Martin et al. 2012; Abd-Elrahman, Pearlstine, and Percival 2005; Longmore et al. 2017; Seymour et al. 2017)", "plainTextFormattedCitation" : "(Andrew and Shephard 2017; Chabot and Francis 2016; Gonzalez et al. 2016; Lhoest et al. 2015; van Gemert et al. 2015; Christiansen et al. 2014; Martin et al. 2012; Abd-Elrahman, Pearlstine, and Percival 2005; Longmore et al. 2017; Seymour et al. 2017)", "previouslyFormattedCitation" : "(Andrew and Shephard 2017; Chabot and Francis 2016; Gonzalez et al. 2016; Lhoest et al. 2015; van Gemert et al. 2015; Christiansen et al. 2014; Martin et al. 2012; Abd-Elrahman, Pearlstine, and Percival 2005; Longmore et al. 2017; Seymour et al. 2017)" }, "properties" : { "formattedCitation" : "{\\rtf (Andrew y Shephard 2017; Chabot y Francis 2016; Gonzalez et\\uc0\\u160{}al. 2016; Lhoest et\\uc0\\u160{}al. 2015; van Gemert et\\uc0\\u160{}al. 2015; Christiansen et\\uc0\\u160{}al. 2014; Martin et\\uc0\\u160{}al. 2012; Abd-Elrahman, Pearlstine, y Percival 2005)}", "noteIndex" : 0, "plainCitation" : "(Andrew y Shephard 2017; Chabot y Francis 2016; Gonzalez et\u00a0al. 2016; Lhoest et\u00a0al. 2015; van Gemert et\u00a0al. 2015; Christiansen et\u00a0al. 2014; Martin et\u00a0al. 2012; Abd-Elrahman, Pearlstine, y Percival 2005)" }, "schema" : "https://github.com/citation-style-language/schema/raw/master/csl-citation.json" }</w:instrText>
      </w:r>
      <w:r w:rsidR="005A62CF" w:rsidRPr="00167BF5">
        <w:fldChar w:fldCharType="separate"/>
      </w:r>
      <w:r w:rsidR="004F4AD6" w:rsidRPr="004F4AD6">
        <w:rPr>
          <w:noProof/>
        </w:rPr>
        <w:t>(Andrew and Shephard 2017; Chabot and Francis 2016; Gonzalez et al. 2016; Lhoest et al. 2015; van Gemert et al. 2015; Christiansen et al. 2014; Martin et al. 2012; Abd-Elrahman, Pearlstine, and Percival 2005; Longmore et al. 2017; Seymour et al. 2017)</w:t>
      </w:r>
      <w:r w:rsidR="005A62CF" w:rsidRPr="00167BF5">
        <w:fldChar w:fldCharType="end"/>
      </w:r>
      <w:r w:rsidR="008405D8">
        <w:t xml:space="preserve">. </w:t>
      </w:r>
      <w:r w:rsidR="006C70EC">
        <w:t>Despite encouraging results</w:t>
      </w:r>
      <w:r w:rsidR="00622F50">
        <w:t>, t</w:t>
      </w:r>
      <w:r w:rsidR="009C0336">
        <w:t xml:space="preserve">hese methods </w:t>
      </w:r>
      <w:r w:rsidR="00705E37">
        <w:t xml:space="preserve">should be </w:t>
      </w:r>
      <w:r w:rsidR="00E1432E">
        <w:t xml:space="preserve">adapted to </w:t>
      </w:r>
      <w:r w:rsidR="00705E37">
        <w:t>a broader range of species</w:t>
      </w:r>
      <w:r w:rsidR="005811B3">
        <w:t xml:space="preserve"> and probably implemented in more user-friendly packages</w:t>
      </w:r>
      <w:r w:rsidR="00705E37">
        <w:t>.</w:t>
      </w:r>
      <w:r w:rsidR="006A0222">
        <w:t xml:space="preserve"> Also, f</w:t>
      </w:r>
      <w:r w:rsidR="006A5E57" w:rsidRPr="00167BF5">
        <w:t xml:space="preserve">urther research should be encompassed to assess the overall performance of </w:t>
      </w:r>
      <w:r w:rsidR="00992548">
        <w:t xml:space="preserve">RPAS data collection </w:t>
      </w:r>
      <w:r w:rsidR="00E1432E">
        <w:t xml:space="preserve">techniques </w:t>
      </w:r>
      <w:r w:rsidR="006A5E57">
        <w:t>compared to</w:t>
      </w:r>
      <w:r w:rsidR="00106E3B">
        <w:t xml:space="preserve"> more mature options</w:t>
      </w:r>
      <w:r w:rsidR="006A0222">
        <w:t xml:space="preserve"> where s</w:t>
      </w:r>
      <w:r w:rsidR="00457241" w:rsidRPr="00167BF5">
        <w:t xml:space="preserve">tatistical and sampling </w:t>
      </w:r>
      <w:r w:rsidR="00457241">
        <w:t>methods</w:t>
      </w:r>
      <w:r w:rsidR="00457241" w:rsidRPr="00167BF5">
        <w:t xml:space="preserve"> </w:t>
      </w:r>
      <w:r w:rsidR="006A0222">
        <w:t>to address</w:t>
      </w:r>
      <w:r w:rsidR="006A0222" w:rsidRPr="00167BF5">
        <w:t xml:space="preserve"> the analysis</w:t>
      </w:r>
      <w:r w:rsidR="006A0222">
        <w:t xml:space="preserve"> and modeling</w:t>
      </w:r>
      <w:r w:rsidR="006A0222" w:rsidRPr="00167BF5">
        <w:t xml:space="preserve"> of </w:t>
      </w:r>
      <w:r w:rsidR="006A0222">
        <w:t>species distribution</w:t>
      </w:r>
      <w:r w:rsidR="006A0222" w:rsidRPr="00167BF5">
        <w:t xml:space="preserve"> </w:t>
      </w:r>
      <w:r w:rsidR="00457241" w:rsidRPr="00167BF5">
        <w:t>are</w:t>
      </w:r>
      <w:r w:rsidR="006A0222">
        <w:t xml:space="preserve"> available</w:t>
      </w:r>
      <w:r w:rsidR="00457241">
        <w:t xml:space="preserve">. </w:t>
      </w:r>
      <w:r w:rsidR="0059724D">
        <w:t xml:space="preserve"> </w:t>
      </w:r>
      <w:r w:rsidR="00857FDB">
        <w:t xml:space="preserve">On the contrary, </w:t>
      </w:r>
      <w:r w:rsidR="00002ACE" w:rsidRPr="00857FDB">
        <w:t>the</w:t>
      </w:r>
      <w:r w:rsidR="00002ACE">
        <w:t xml:space="preserve"> </w:t>
      </w:r>
      <w:r w:rsidR="00C0216C">
        <w:t>photogrammetric process</w:t>
      </w:r>
      <w:r w:rsidR="00857FDB">
        <w:t xml:space="preserve"> is guaranteed from </w:t>
      </w:r>
      <w:r w:rsidR="006A0222">
        <w:t xml:space="preserve">commercial software and </w:t>
      </w:r>
      <w:r w:rsidR="00C0216C">
        <w:t xml:space="preserve">emerging </w:t>
      </w:r>
      <w:r w:rsidR="0033434D">
        <w:t>open source</w:t>
      </w:r>
      <w:r w:rsidR="00E461AC">
        <w:t xml:space="preserve"> alternatives </w:t>
      </w:r>
      <w:r w:rsidR="003F0A74">
        <w:t>are</w:t>
      </w:r>
      <w:r w:rsidR="0033434D">
        <w:t xml:space="preserve"> </w:t>
      </w:r>
      <w:r w:rsidR="00F53C94">
        <w:t>promoted by institutions</w:t>
      </w:r>
      <w:r w:rsidR="00502C06">
        <w:t xml:space="preserve"> </w:t>
      </w:r>
      <w:r w:rsidR="00502C06" w:rsidRPr="00502C06">
        <w:rPr>
          <w:color w:val="FF0000"/>
        </w:rPr>
        <w:t>cita</w:t>
      </w:r>
      <w:r w:rsidR="00152EC2">
        <w:t xml:space="preserve">, </w:t>
      </w:r>
      <w:r w:rsidR="00E1432E">
        <w:t>at expense of</w:t>
      </w:r>
      <w:r w:rsidR="00E461AC">
        <w:t xml:space="preserve"> major</w:t>
      </w:r>
      <w:r w:rsidR="00E1432E">
        <w:t xml:space="preserve"> </w:t>
      </w:r>
      <w:r>
        <w:t>complexity</w:t>
      </w:r>
      <w:r w:rsidR="00184D95">
        <w:t>.</w:t>
      </w:r>
      <w:r w:rsidR="007C2179">
        <w:t xml:space="preserve"> </w:t>
      </w:r>
      <w:r w:rsidR="007155F7">
        <w:t xml:space="preserve"> </w:t>
      </w:r>
      <w:r w:rsidR="00B03A80">
        <w:t xml:space="preserve">Pixel-based </w:t>
      </w:r>
      <w:r w:rsidR="00D249D6">
        <w:t xml:space="preserve">classification </w:t>
      </w:r>
      <w:r w:rsidR="00B03A80">
        <w:t>algorithm</w:t>
      </w:r>
      <w:r w:rsidR="00E461AC">
        <w:t>s</w:t>
      </w:r>
      <w:r w:rsidR="00D249D6">
        <w:t xml:space="preserve"> at coarser satellite remote sensing images</w:t>
      </w:r>
      <w:r w:rsidR="00B03A80">
        <w:t xml:space="preserve"> </w:t>
      </w:r>
      <w:r w:rsidR="00E461AC">
        <w:t xml:space="preserve">are not suitable for </w:t>
      </w:r>
      <w:r w:rsidR="00D249D6">
        <w:t xml:space="preserve">fine-scale RPAS </w:t>
      </w:r>
      <w:r w:rsidR="00E461AC">
        <w:t xml:space="preserve">, and further machine learning techniques </w:t>
      </w:r>
      <w:r w:rsidR="00002ACE">
        <w:fldChar w:fldCharType="begin" w:fldLock="1"/>
      </w:r>
      <w:r w:rsidR="00002ACE">
        <w:instrText>ADDIN CSL_CITATION { "citationItems" : [ { "id" : "ITEM-1", "itemData" : { "DOI" : "10.1186/s40965-017-0033-4", "ISBN" : "4096501700", "ISSN" : "2363-7501", "abstract" : "The increase in the number of remote sensing platforms, ranging from satellites to close-range Remotely Piloted Aircraft System (RPAS), is leading to a growing demand for new image processing and classification tools. This article presents a comparison of the Random Forest (RF) and Support Vector Machine (SVM) machine-learning algorithms for extracting land-use classes in RPAS-derived orthomosaic using open source R packages.", "author" : [ { "dropping-particle" : "", "family" : "Piragnolo", "given" : "Marco", "non-dropping-particle" : "", "parse-names" : false, "suffix" : "" }, { "dropping-particle" : "", "family" : "Masiero", "given" : "Andrea", "non-dropping-particle" : "", "parse-names" : false, "suffix" : "" }, { "dropping-particle" : "", "family" : "Pirotti", "given" : "Francesco", "non-dropping-particle" : "", "parse-names" : false, "suffix" : "" } ], "container-title" : "Open Geospatial Data, Software and Standards", "id" : "ITEM-1", "issue" : "1", "issued" : { "date-parts" : [ [ "2017" ] ] }, "page" : "16", "title" : "Open source R for applying machine learning to RPAS remote sensing images", "type" : "article-journal", "volume" : "2" }, "uris" : [ "http://www.mendeley.com/documents/?uuid=8ac82422-c5ac-49ed-a923-296c569ca991" ] } ], "mendeley" : { "formattedCitation" : "(Piragnolo, Masiero, and Pirotti 2017)", "plainTextFormattedCitation" : "(Piragnolo, Masiero, and Pirotti 2017)", "previouslyFormattedCitation" : "(Piragnolo, Masiero, and Pirotti 2017)" }, "properties" : { "noteIndex" : 13 }, "schema" : "https://github.com/citation-style-language/schema/raw/master/csl-citation.json" }</w:instrText>
      </w:r>
      <w:r w:rsidR="00002ACE">
        <w:fldChar w:fldCharType="separate"/>
      </w:r>
      <w:r w:rsidR="00002ACE" w:rsidRPr="00002ACE">
        <w:rPr>
          <w:noProof/>
        </w:rPr>
        <w:t>(Piragnolo, Masiero, and Pirotti 2017)</w:t>
      </w:r>
      <w:r w:rsidR="00002ACE">
        <w:fldChar w:fldCharType="end"/>
      </w:r>
      <w:r w:rsidR="00002ACE">
        <w:t xml:space="preserve"> </w:t>
      </w:r>
      <w:r w:rsidR="00E461AC">
        <w:t>should</w:t>
      </w:r>
      <w:r w:rsidR="00B03A80">
        <w:t xml:space="preserve"> be developed in the realm </w:t>
      </w:r>
      <w:r w:rsidR="00E461AC">
        <w:t xml:space="preserve">of computer vision </w:t>
      </w:r>
      <w:r w:rsidR="00C711FD">
        <w:t xml:space="preserve">software </w:t>
      </w:r>
      <w:r w:rsidR="00E461AC">
        <w:t>to improve the applicability of RPAS in</w:t>
      </w:r>
      <w:r w:rsidR="003B124B">
        <w:t xml:space="preserve"> conservation.</w:t>
      </w:r>
      <w:r w:rsidR="00563703">
        <w:t xml:space="preserve"> </w:t>
      </w:r>
    </w:p>
    <w:p w:rsidR="004D5E3A" w:rsidRPr="00167BF5" w:rsidRDefault="0052773D" w:rsidP="00253C80">
      <w:pPr>
        <w:pStyle w:val="Ttulo1"/>
        <w:rPr>
          <w:rFonts w:cs="Times New Roman"/>
        </w:rPr>
      </w:pPr>
      <w:bookmarkStart w:id="12" w:name="wildlife-monitoring-and-management-1"/>
      <w:bookmarkStart w:id="13" w:name="infrastructure-and-risk-assessment-1"/>
      <w:bookmarkStart w:id="14" w:name="impact-of-rpas-on-wildlife-and-ecosystem"/>
      <w:bookmarkStart w:id="15" w:name="environmental-monitoring-and-decision-su"/>
      <w:bookmarkStart w:id="16" w:name="conclusions"/>
      <w:bookmarkEnd w:id="12"/>
      <w:bookmarkEnd w:id="13"/>
      <w:bookmarkEnd w:id="14"/>
      <w:bookmarkEnd w:id="15"/>
      <w:bookmarkEnd w:id="16"/>
      <w:r w:rsidRPr="00167BF5">
        <w:rPr>
          <w:rFonts w:cs="Times New Roman"/>
        </w:rPr>
        <w:lastRenderedPageBreak/>
        <w:t>Conclusions</w:t>
      </w:r>
    </w:p>
    <w:p w:rsidR="007E0FEC" w:rsidRPr="00BC2E3E" w:rsidRDefault="004A16CE" w:rsidP="00BC2E3E">
      <w:pPr>
        <w:pStyle w:val="Newparagraph"/>
        <w:rPr>
          <w:lang w:val="en"/>
        </w:rPr>
      </w:pPr>
      <w:r>
        <w:rPr>
          <w:rStyle w:val="shorttext"/>
          <w:lang w:val="en"/>
        </w:rPr>
        <w:t>Park managers demands practical</w:t>
      </w:r>
      <w:r w:rsidR="003A4641">
        <w:rPr>
          <w:rStyle w:val="shorttext"/>
          <w:lang w:val="en"/>
        </w:rPr>
        <w:t xml:space="preserve"> and cost-effective</w:t>
      </w:r>
      <w:r>
        <w:rPr>
          <w:rStyle w:val="shorttext"/>
          <w:lang w:val="en"/>
        </w:rPr>
        <w:t xml:space="preserve"> solutions to handle an overwhelming amount of environmental issues requiring appropriate decisions</w:t>
      </w:r>
      <w:r w:rsidR="003A4641">
        <w:rPr>
          <w:rStyle w:val="shorttext"/>
          <w:lang w:val="en"/>
        </w:rPr>
        <w:t xml:space="preserve">. </w:t>
      </w:r>
      <w:r w:rsidR="00BC2E3E">
        <w:t xml:space="preserve">Bridging </w:t>
      </w:r>
      <w:r w:rsidR="00BC2E3E">
        <w:rPr>
          <w:lang w:val="en"/>
        </w:rPr>
        <w:t xml:space="preserve">the gap between science and conservation priorities require driving </w:t>
      </w:r>
      <w:r w:rsidR="00BC2E3E" w:rsidRPr="00085CE3">
        <w:t xml:space="preserve">research to those critical aspects of </w:t>
      </w:r>
      <w:r w:rsidR="00BC2E3E">
        <w:t>management requiring</w:t>
      </w:r>
      <w:r w:rsidR="00BC2E3E" w:rsidRPr="00085CE3">
        <w:t xml:space="preserve"> realistic, cost-eff</w:t>
      </w:r>
      <w:r w:rsidR="00BC2E3E">
        <w:t xml:space="preserve">ective and innovative solutions. </w:t>
      </w:r>
      <w:r w:rsidR="00E73C87" w:rsidRPr="00E73C87">
        <w:rPr>
          <w:rStyle w:val="shorttext"/>
          <w:lang w:val="en"/>
        </w:rPr>
        <w:t xml:space="preserve">While </w:t>
      </w:r>
      <w:r w:rsidR="00212AFE">
        <w:rPr>
          <w:rStyle w:val="shorttext"/>
          <w:lang w:val="en"/>
        </w:rPr>
        <w:t>RPAS</w:t>
      </w:r>
      <w:r w:rsidR="00E73C87" w:rsidRPr="00E73C87">
        <w:rPr>
          <w:rStyle w:val="shorttext"/>
          <w:lang w:val="en"/>
        </w:rPr>
        <w:t xml:space="preserve"> have been called upon to revolutionize conservation, bottlenecks for integrating them into the </w:t>
      </w:r>
      <w:r w:rsidR="00212AFE">
        <w:rPr>
          <w:rStyle w:val="shorttext"/>
          <w:lang w:val="en"/>
        </w:rPr>
        <w:t>PAs</w:t>
      </w:r>
      <w:r w:rsidR="00E73C87" w:rsidRPr="00E73C87">
        <w:rPr>
          <w:rStyle w:val="shorttext"/>
          <w:lang w:val="en"/>
        </w:rPr>
        <w:t xml:space="preserve"> management too</w:t>
      </w:r>
      <w:r w:rsidR="00212AFE">
        <w:rPr>
          <w:rStyle w:val="shorttext"/>
          <w:lang w:val="en"/>
        </w:rPr>
        <w:t xml:space="preserve">lset come from different fronts, ranging from social issues to operational challenges.  </w:t>
      </w:r>
      <w:r w:rsidR="00220B61" w:rsidRPr="00220B61">
        <w:rPr>
          <w:rStyle w:val="shorttext"/>
          <w:lang w:val="en"/>
        </w:rPr>
        <w:t xml:space="preserve">However, being a relatively young discipline, conservation </w:t>
      </w:r>
      <w:r w:rsidR="00C71736">
        <w:rPr>
          <w:rStyle w:val="shorttext"/>
          <w:lang w:val="en"/>
        </w:rPr>
        <w:t>RPAS</w:t>
      </w:r>
      <w:r w:rsidR="00220B61" w:rsidRPr="00220B61">
        <w:rPr>
          <w:rStyle w:val="shorttext"/>
          <w:lang w:val="en"/>
        </w:rPr>
        <w:t xml:space="preserve"> have gone far and have great potential to</w:t>
      </w:r>
      <w:r w:rsidR="00220B61">
        <w:rPr>
          <w:rStyle w:val="shorttext"/>
          <w:lang w:val="en"/>
        </w:rPr>
        <w:t xml:space="preserve"> evolve</w:t>
      </w:r>
      <w:r w:rsidR="00BC2E3E">
        <w:rPr>
          <w:rStyle w:val="shorttext"/>
          <w:lang w:val="en"/>
        </w:rPr>
        <w:t xml:space="preserve"> and </w:t>
      </w:r>
      <w:r w:rsidR="00C71736">
        <w:rPr>
          <w:rStyle w:val="shorttext"/>
          <w:lang w:val="en"/>
        </w:rPr>
        <w:t>support</w:t>
      </w:r>
      <w:r w:rsidR="00220B61" w:rsidRPr="00220B61">
        <w:rPr>
          <w:rStyle w:val="shorttext"/>
          <w:lang w:val="en"/>
        </w:rPr>
        <w:t xml:space="preserve"> a wide range of management measures to cope with </w:t>
      </w:r>
      <w:r w:rsidR="00C71736">
        <w:rPr>
          <w:rStyle w:val="shorttext"/>
          <w:lang w:val="en"/>
        </w:rPr>
        <w:t xml:space="preserve">underlying pressures </w:t>
      </w:r>
      <w:r w:rsidR="00220B61" w:rsidRPr="00220B61">
        <w:rPr>
          <w:rStyle w:val="shorttext"/>
          <w:lang w:val="en"/>
        </w:rPr>
        <w:t>protected areas</w:t>
      </w:r>
      <w:r w:rsidR="00C71736">
        <w:rPr>
          <w:rStyle w:val="shorttext"/>
          <w:lang w:val="en"/>
        </w:rPr>
        <w:t xml:space="preserve"> face.</w:t>
      </w:r>
      <w:r w:rsidR="00BC2E3E" w:rsidRPr="00BC2E3E">
        <w:t xml:space="preserve"> </w:t>
      </w:r>
    </w:p>
    <w:p w:rsidR="004C1161" w:rsidRPr="00167BF5" w:rsidRDefault="004C1161" w:rsidP="00253C80">
      <w:pPr>
        <w:pStyle w:val="Ttulo1"/>
        <w:rPr>
          <w:rFonts w:cs="Times New Roman"/>
        </w:rPr>
      </w:pPr>
      <w:r w:rsidRPr="00167BF5">
        <w:rPr>
          <w:rFonts w:cs="Times New Roman"/>
        </w:rPr>
        <w:t>References</w:t>
      </w:r>
    </w:p>
    <w:p w:rsidR="002E0BB5" w:rsidRPr="002E0BB5" w:rsidRDefault="004C1161" w:rsidP="002E0BB5">
      <w:pPr>
        <w:widowControl w:val="0"/>
        <w:autoSpaceDE w:val="0"/>
        <w:autoSpaceDN w:val="0"/>
        <w:adjustRightInd w:val="0"/>
        <w:spacing w:before="180" w:after="180" w:line="240" w:lineRule="auto"/>
        <w:ind w:left="480" w:hanging="480"/>
        <w:rPr>
          <w:noProof/>
        </w:rPr>
      </w:pPr>
      <w:r w:rsidRPr="00167BF5">
        <w:fldChar w:fldCharType="begin" w:fldLock="1"/>
      </w:r>
      <w:r w:rsidRPr="00167BF5">
        <w:instrText xml:space="preserve">ADDIN Mendeley Bibliography CSL_BIBLIOGRAPHY </w:instrText>
      </w:r>
      <w:r w:rsidRPr="00167BF5">
        <w:fldChar w:fldCharType="separate"/>
      </w:r>
      <w:r w:rsidR="002E0BB5" w:rsidRPr="002E0BB5">
        <w:rPr>
          <w:noProof/>
        </w:rPr>
        <w:t xml:space="preserve">Abd-Elrahman, Amr, Leonard Pearlstine, and Franklin Percival. 2005. “Development of Pattern Recognition Algorithm for Automatic Bird Detection from Unmanned Aerial Vehicle Imagery.” </w:t>
      </w:r>
      <w:r w:rsidR="002E0BB5" w:rsidRPr="002E0BB5">
        <w:rPr>
          <w:i/>
          <w:iCs/>
          <w:noProof/>
        </w:rPr>
        <w:t>Surveying and Land Information Science</w:t>
      </w:r>
      <w:r w:rsidR="002E0BB5" w:rsidRPr="002E0BB5">
        <w:rPr>
          <w:noProof/>
        </w:rPr>
        <w:t xml:space="preserve"> 65 (1): 37.</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Andel, Alexander C. van, Serge A. Wich, Christophe Boesch, Lian Pin Koh, Martha M. Robbins, Joseph Kelly, and Hjalmar S. Kuehl. 2015. “Locating Chimpanzee Nests and Identifying Fruiting Trees with an Unmanned Aerial Vehicle.” </w:t>
      </w:r>
      <w:r w:rsidRPr="002E0BB5">
        <w:rPr>
          <w:i/>
          <w:iCs/>
          <w:noProof/>
        </w:rPr>
        <w:t>American Journal of Primatology</w:t>
      </w:r>
      <w:r w:rsidRPr="002E0BB5">
        <w:rPr>
          <w:noProof/>
        </w:rPr>
        <w:t xml:space="preserve"> 77 (10): 1122–34. doi:10.1002/ajp.22446.</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Anderson, Karen, and Kevin J Gaston. 2013. “Lightweight Unmanned Aerial Vehicles Will Revolutionize Spatial Ecology.” </w:t>
      </w:r>
      <w:r w:rsidRPr="002E0BB5">
        <w:rPr>
          <w:i/>
          <w:iCs/>
          <w:noProof/>
        </w:rPr>
        <w:t>Frontiers in Ecology and the Environment</w:t>
      </w:r>
      <w:r w:rsidRPr="002E0BB5">
        <w:rPr>
          <w:noProof/>
        </w:rPr>
        <w:t xml:space="preserve"> 11 (3): 138–46. doi:10.1890/120150.</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Andrew, Margaret E, and Jill M Shephard. 2017. “Semi-Automated Detection of Eagle Nests: An Application of Very High-Resolution Image Data and Advanced Image Analyses to Wildlife Surveys.” doi:10.1002/rse2.38.</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AUVSI. 2013. “Are UAS More Cost Effective than Manned Flights? | Association for Unmanned Vehicle Systems International.” </w:t>
      </w:r>
      <w:r w:rsidRPr="002E0BB5">
        <w:rPr>
          <w:i/>
          <w:iCs/>
          <w:noProof/>
        </w:rPr>
        <w:t>AUVSI</w:t>
      </w:r>
      <w:r w:rsidRPr="002E0BB5">
        <w:rPr>
          <w:noProof/>
        </w:rPr>
        <w:t>. http://www.auvsi.org/are-uas-more-cost-effective-manned-flights.</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Banzi, Jamali Firmat. 2014. “A Sensor Based Anti-Poaching System in Tanzania.” </w:t>
      </w:r>
      <w:r w:rsidRPr="002E0BB5">
        <w:rPr>
          <w:i/>
          <w:iCs/>
          <w:noProof/>
        </w:rPr>
        <w:t>International Journal of Scientific and Research Publications</w:t>
      </w:r>
      <w:r w:rsidRPr="002E0BB5">
        <w:rPr>
          <w:noProof/>
        </w:rPr>
        <w:t xml:space="preserve"> 4 (4): 1–7.</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Barasona, José A., Margarita Mulero-Pázmány, Pelayo Acevedo, Juan J. Negro, María J. Torres, Christian Gortázar, and Joaquín Vicente. 2014. “Unmanned Aircraft Systems </w:t>
      </w:r>
      <w:r w:rsidRPr="002E0BB5">
        <w:rPr>
          <w:noProof/>
        </w:rPr>
        <w:lastRenderedPageBreak/>
        <w:t xml:space="preserve">for Studying Spatial Abundance of Ungulates: Relevance to Spatial Epidemiology.” </w:t>
      </w:r>
      <w:r w:rsidRPr="002E0BB5">
        <w:rPr>
          <w:i/>
          <w:iCs/>
          <w:noProof/>
        </w:rPr>
        <w:t>PLoS ONE</w:t>
      </w:r>
      <w:r w:rsidRPr="002E0BB5">
        <w:rPr>
          <w:noProof/>
        </w:rPr>
        <w:t xml:space="preserve"> 9 (12): 1–17. doi:10.1371/journal.pone.0115608.</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Bayram, Haluk, Krishna Doddapaneni, Nikolaos Stefas, and Volkan Isler. 2016. “Active Localization of VHF Collared Animals with Aerial Robots,” no. 13: 74–75. doi:10.1109/COASE.2016.7743503.</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Casella, Elisa, Antoine Collin, Daniel Harris, Sebastian Ferse, Sonia Bejarano, Valeriano Parravicini, James L. Hench, and Alessio Rovere. 2017. “Mapping Coral Reefs Using Consumer-Grade Drones and Structure from Motion Photogrammetry Techniques.” </w:t>
      </w:r>
      <w:r w:rsidRPr="002E0BB5">
        <w:rPr>
          <w:i/>
          <w:iCs/>
          <w:noProof/>
        </w:rPr>
        <w:t>Coral Reefs</w:t>
      </w:r>
      <w:r w:rsidRPr="002E0BB5">
        <w:rPr>
          <w:noProof/>
        </w:rPr>
        <w:t xml:space="preserve"> 36 (1). Springer Berlin Heidelberg: 269–75. doi:10.1007/s00338-016-1522-0.</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Casella, Elisa, Alessio Rovere, Andrea Pedroncini, Luigi Mucerino, Marco Casella, Luis Alberto Cusati, Matteo Vacchi, Marco Ferrari, and Marco Firpo. 2014. “Study of Wave Runup Using Numerical Models and Low-Altitude Aerial Photogrammetry: A Tool for Coastal Management.” </w:t>
      </w:r>
      <w:r w:rsidRPr="002E0BB5">
        <w:rPr>
          <w:i/>
          <w:iCs/>
          <w:noProof/>
        </w:rPr>
        <w:t>Estuarine, Coastal and Shelf Science</w:t>
      </w:r>
      <w:r w:rsidRPr="002E0BB5">
        <w:rPr>
          <w:noProof/>
        </w:rPr>
        <w:t xml:space="preserve"> 149. Elsevier Ltd: 160–67. doi:10.1016/j.ecss.2014.08.012.</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Casella, Elisa, Alessio Rovere, Andrea Pedroncini, Colin P. Stark, Marco Casella, Marco Ferrari, and Marco Firpo. 2016. “Drones as Tools for Monitoring Beach Topography Changes in the Ligurian Sea (NW Mediterranean).” </w:t>
      </w:r>
      <w:r w:rsidRPr="002E0BB5">
        <w:rPr>
          <w:i/>
          <w:iCs/>
          <w:noProof/>
        </w:rPr>
        <w:t>Geo-Marine Letters</w:t>
      </w:r>
      <w:r w:rsidRPr="002E0BB5">
        <w:rPr>
          <w:noProof/>
        </w:rPr>
        <w:t xml:space="preserve"> 36 (2): 151–63. doi:10.1007/s00367-016-0435-9.</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Chabot, Dominique, and David M Bird. 2012. “Evaluation of an off-the-Shelf Unmanned Aircraft System for Surveying Flocks of Geese.” </w:t>
      </w:r>
      <w:r w:rsidRPr="002E0BB5">
        <w:rPr>
          <w:i/>
          <w:iCs/>
          <w:noProof/>
        </w:rPr>
        <w:t>Waterbirds</w:t>
      </w:r>
      <w:r w:rsidRPr="002E0BB5">
        <w:rPr>
          <w:noProof/>
        </w:rPr>
        <w:t xml:space="preserve"> 35 (1): 170–74. doi:10.1675/063.035.0119.</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2013. “Small Unmanned Aircraft: Precise and Convenient New Tools for Surveying Wetlands” 24 (June): 15–24.</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Chabot, Dominique, and Charles M. Francis. 2016. “Computer-Automated Bird Detection and Counts in High-Resolution Aerial Images: A Review.” </w:t>
      </w:r>
      <w:r w:rsidRPr="002E0BB5">
        <w:rPr>
          <w:i/>
          <w:iCs/>
          <w:noProof/>
        </w:rPr>
        <w:t>Journal of Field Ornithology</w:t>
      </w:r>
      <w:r w:rsidRPr="002E0BB5">
        <w:rPr>
          <w:noProof/>
        </w:rPr>
        <w:t xml:space="preserve"> 87 (4): 343–59. doi:10.1111/jofo.12171.</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Chamata, Johnny Elie, and Lisa Marie King. 2017. “The Commercial Use of Drones in U.S. National Parks.” </w:t>
      </w:r>
      <w:r w:rsidRPr="002E0BB5">
        <w:rPr>
          <w:i/>
          <w:iCs/>
          <w:noProof/>
        </w:rPr>
        <w:t>The International Technology Management Review</w:t>
      </w:r>
      <w:r w:rsidRPr="002E0BB5">
        <w:rPr>
          <w:noProof/>
        </w:rPr>
        <w:t xml:space="preserve"> 6 (4): 158–64.</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Chape, Stuart, Mark Spalding, and Martin Jenkins. 2008. </w:t>
      </w:r>
      <w:r w:rsidRPr="002E0BB5">
        <w:rPr>
          <w:i/>
          <w:iCs/>
          <w:noProof/>
        </w:rPr>
        <w:t>The World’s Protected Areas: Status, Values and Prospects in the 21st Century</w:t>
      </w:r>
      <w:r w:rsidRPr="002E0BB5">
        <w:rPr>
          <w:noProof/>
        </w:rPr>
        <w:t xml:space="preserve">. </w:t>
      </w:r>
      <w:r w:rsidRPr="002E0BB5">
        <w:rPr>
          <w:i/>
          <w:iCs/>
          <w:noProof/>
        </w:rPr>
        <w:t>Prospects</w:t>
      </w:r>
      <w:r w:rsidRPr="002E0BB5">
        <w:rPr>
          <w:noProof/>
        </w:rPr>
        <w:t>. doi:10.1007/s10728-009-0140-1.</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Christiansen, Peter, Kim A rild Steen, Rasmus N yholm Jørgensen, and Henrik Karstoft. 2014. “Automated Detection and Recognition of Wildlife Using Thermal Cameras.” </w:t>
      </w:r>
      <w:r w:rsidRPr="002E0BB5">
        <w:rPr>
          <w:i/>
          <w:iCs/>
          <w:noProof/>
        </w:rPr>
        <w:t>Sensors (Basel, Switzerland)</w:t>
      </w:r>
      <w:r w:rsidRPr="002E0BB5">
        <w:rPr>
          <w:noProof/>
        </w:rPr>
        <w:t xml:space="preserve"> 14 (8): 13778–93. doi:10.3390/s140813778.</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Christie, Katherine S., Sophie L. Gilbert, Casey L. Brown, Michael Hatfield, and Leanne Hanson. 2016. “Unmanned Aircraft Systems in Wildlife Research: Current and Future Applications of a Transformative Technology.” </w:t>
      </w:r>
      <w:r w:rsidRPr="002E0BB5">
        <w:rPr>
          <w:i/>
          <w:iCs/>
          <w:noProof/>
        </w:rPr>
        <w:t xml:space="preserve">Frontiers in Ecology and the </w:t>
      </w:r>
      <w:r w:rsidRPr="002E0BB5">
        <w:rPr>
          <w:i/>
          <w:iCs/>
          <w:noProof/>
        </w:rPr>
        <w:lastRenderedPageBreak/>
        <w:t>Environment</w:t>
      </w:r>
      <w:r w:rsidRPr="002E0BB5">
        <w:rPr>
          <w:noProof/>
        </w:rPr>
        <w:t xml:space="preserve"> 14 (5): 241–51. doi:10.1002/fee.1281.</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Cliff, Oliver M, Robert Fitch, Salah Sukkarieh, Debra L Saunders, and Robert Heinsohn. 2015. “Online Localization of Radio-Tagged Wildlife with an Autonomous Aerial Robot System.” </w:t>
      </w:r>
      <w:r w:rsidRPr="002E0BB5">
        <w:rPr>
          <w:i/>
          <w:iCs/>
          <w:noProof/>
        </w:rPr>
        <w:t>Robotics Science and Systems</w:t>
      </w:r>
      <w:r w:rsidRPr="002E0BB5">
        <w:rPr>
          <w:noProof/>
        </w:rPr>
        <w:t>, no. November 2016: 1–9. doi:10.15607/RSS.2015.XI.042.</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Colefax, Andrew P., Paul A. Butcher, and Brendan P. Kelaher. 2017. “The Potential for Unmanned Aerial Vehicles (UAVs) to Conduct Marine Fauna Surveys in Place of Manned Aircraft.” </w:t>
      </w:r>
      <w:r w:rsidRPr="002E0BB5">
        <w:rPr>
          <w:i/>
          <w:iCs/>
          <w:noProof/>
        </w:rPr>
        <w:t>ICES Journal of Marine Science</w:t>
      </w:r>
      <w:r w:rsidRPr="002E0BB5">
        <w:rPr>
          <w:noProof/>
        </w:rPr>
        <w:t>. doi:10.1093/icesjms/fsx100.</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Ditmer, Mark A., John B. Vincent, Leland K. Werden, Jessie C. Tanner, Timothy G. Laske, Paul A. Iaizzo, David L. Garshelis, and John R. Fieberg. 2015. “Bears Show a Physiological but Limited Behavioral Response to Unmanned Aerial Vehicles.” </w:t>
      </w:r>
      <w:r w:rsidRPr="002E0BB5">
        <w:rPr>
          <w:i/>
          <w:iCs/>
          <w:noProof/>
        </w:rPr>
        <w:t>Current Biology</w:t>
      </w:r>
      <w:r w:rsidRPr="002E0BB5">
        <w:rPr>
          <w:noProof/>
        </w:rPr>
        <w:t xml:space="preserve"> 25 (17). Elsevier Ltd: 2278–83. doi:10.1016/j.cub.2015.07.024.</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Dudley, Nigel. 2008. </w:t>
      </w:r>
      <w:r w:rsidRPr="002E0BB5">
        <w:rPr>
          <w:i/>
          <w:iCs/>
          <w:noProof/>
        </w:rPr>
        <w:t>Guidelines for Protected Area Management Categories</w:t>
      </w:r>
      <w:r w:rsidRPr="002E0BB5">
        <w:rPr>
          <w:noProof/>
        </w:rPr>
        <w:t xml:space="preserve">. </w:t>
      </w:r>
      <w:r w:rsidRPr="002E0BB5">
        <w:rPr>
          <w:i/>
          <w:iCs/>
          <w:noProof/>
        </w:rPr>
        <w:t>System</w:t>
      </w:r>
      <w:r w:rsidRPr="002E0BB5">
        <w:rPr>
          <w:noProof/>
        </w:rPr>
        <w:t>. Vol. 3. doi:10.2305/IUCN.CH.2008.PAPS.2.en.</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Duffy, Rosaleen. 2014. “Waging a War to Save Biodiversity: The Rise of Militarized Conservation.” </w:t>
      </w:r>
      <w:r w:rsidRPr="002E0BB5">
        <w:rPr>
          <w:i/>
          <w:iCs/>
          <w:noProof/>
        </w:rPr>
        <w:t>International Affairs</w:t>
      </w:r>
      <w:r w:rsidRPr="002E0BB5">
        <w:rPr>
          <w:noProof/>
        </w:rPr>
        <w:t xml:space="preserve"> 90 (4): 819–34. doi:10.1111/1468-2346.12142.</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Dulava, Sharon, William T. Bean, and Orien M. W. Richmond. 2015. “ENVIRONMENTAL REVIEWS AND CASE STUDIES: Applications of Unmanned Aircraft Systems (UAS) for Waterbird Surveys.” </w:t>
      </w:r>
      <w:r w:rsidRPr="002E0BB5">
        <w:rPr>
          <w:i/>
          <w:iCs/>
          <w:noProof/>
        </w:rPr>
        <w:t>Environmental Practice</w:t>
      </w:r>
      <w:r w:rsidRPr="002E0BB5">
        <w:rPr>
          <w:noProof/>
        </w:rPr>
        <w:t xml:space="preserve"> 17 (3): 201–10. doi:10.1017/S1466046615000186.</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Durban, J W, H Fearnbach, W L Perryman, and D J Leroi. 2015. “Photogrammetry of Killer Whales Using a Small Hexacopter Launched at Sea.” </w:t>
      </w:r>
      <w:r w:rsidRPr="002E0BB5">
        <w:rPr>
          <w:i/>
          <w:iCs/>
          <w:noProof/>
        </w:rPr>
        <w:t>Journal of Unmanned Vehicle Systems</w:t>
      </w:r>
      <w:r w:rsidRPr="002E0BB5">
        <w:rPr>
          <w:noProof/>
        </w:rPr>
        <w:t xml:space="preserve"> 3 (June): 1–5. doi:dx.doi.org/10.1139/juvs-2015-0020.</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Duriez, Olivier, Guillaume Boguszewski, Elisabeth Vas, and David Gre. 2015. “Approaching Birds with Drones: First Experiments and Ethical Guidelines ´,” 2015–18.</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Ewers, Robert M., and Ana S.L. Rodrigues. 2008. “Estimates of Reserve Effectiveness Are Confounded by Leakage.” </w:t>
      </w:r>
      <w:r w:rsidRPr="002E0BB5">
        <w:rPr>
          <w:i/>
          <w:iCs/>
          <w:noProof/>
        </w:rPr>
        <w:t>Trends in Ecology and Evolution</w:t>
      </w:r>
      <w:r w:rsidRPr="002E0BB5">
        <w:rPr>
          <w:noProof/>
        </w:rPr>
        <w:t>. doi:10.1016/j.tree.2007.11.008.</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F. Dormann, Carsten, Jana M. McPherson, Miguel B. Araújo, Roger Bivand, Janine Bolliger, Gudrun Carl, Richard G. Davies, et al. 2007. “Methods to Account for Spatial Autocorrelation in the Analysis of Species Distributional Data: A Review.” </w:t>
      </w:r>
      <w:r w:rsidRPr="002E0BB5">
        <w:rPr>
          <w:i/>
          <w:iCs/>
          <w:noProof/>
        </w:rPr>
        <w:t>Ecography</w:t>
      </w:r>
      <w:r w:rsidRPr="002E0BB5">
        <w:rPr>
          <w:noProof/>
        </w:rPr>
        <w:t xml:space="preserve"> 30 (5): 609–28. doi:10.1111/j.2007.0906-7590.05171.x.</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Fletcher, Stephanie B. Borrelle; Andrew T. 2017. “Will Drones Reduce Investigator Disturbance to Surface-Nesting Birds?” </w:t>
      </w:r>
      <w:r w:rsidRPr="002E0BB5">
        <w:rPr>
          <w:i/>
          <w:iCs/>
          <w:noProof/>
        </w:rPr>
        <w:t>Marine Ornithology</w:t>
      </w:r>
      <w:r w:rsidRPr="002E0BB5">
        <w:rPr>
          <w:noProof/>
        </w:rPr>
        <w:t xml:space="preserve"> 45 (January): 89–94.</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Fornace, Kimberly M., Chris J. Drakeley, Timothy William, Fe Espino, and Jonathan Cox. 2014. “Mapping Infectious Disease Landscapes: Unmanned Aerial Vehicles and Epidemiology.” </w:t>
      </w:r>
      <w:r w:rsidRPr="002E0BB5">
        <w:rPr>
          <w:i/>
          <w:iCs/>
          <w:noProof/>
        </w:rPr>
        <w:t>Trends in Parasitology</w:t>
      </w:r>
      <w:r w:rsidRPr="002E0BB5">
        <w:rPr>
          <w:noProof/>
        </w:rPr>
        <w:t>, October. Elsevier Ltd, 1–6. doi:10.1016/j.pt.2014.09.001.</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lastRenderedPageBreak/>
        <w:t xml:space="preserve">Franco, Antonio Di, Pierre Thiriet, Giuseppe Di Carlo, Charalampos Dimitriadis, Patrice Francour, Nicolas L Gutiérrez, Alain Jeudy De Grissac, et al. 2016. “Five Key Attributes Can Increase Marine Protected Areas Performance for Small-Scale Fisheries Management.” </w:t>
      </w:r>
      <w:r w:rsidRPr="002E0BB5">
        <w:rPr>
          <w:i/>
          <w:iCs/>
          <w:noProof/>
        </w:rPr>
        <w:t>Nature Publishing Group</w:t>
      </w:r>
      <w:r w:rsidRPr="002E0BB5">
        <w:rPr>
          <w:noProof/>
        </w:rPr>
        <w:t>, no. November. Nature Publishing Group: 1–9. doi:10.1038/srep38135.</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Gemert, Jan C van, Camiel R Verschoor, Pascal Mettes, Kitso Epema, Lian Pin Koh, and Serge Wich. 2015. “Nature Conservation Drones for Automatic Localization and Counting of Animals.” </w:t>
      </w:r>
      <w:r w:rsidRPr="002E0BB5">
        <w:rPr>
          <w:i/>
          <w:iCs/>
          <w:noProof/>
        </w:rPr>
        <w:t>Lecture Notes in Computer Science (Including Subseries Lecture Notes in Artificial Intelligence and Lecture Notes in Bioinformatics)</w:t>
      </w:r>
      <w:r w:rsidRPr="002E0BB5">
        <w:rPr>
          <w:noProof/>
        </w:rPr>
        <w:t xml:space="preserve"> 8925: 255–70. doi:10.1007/978-3-319-16178-5_17.</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Getzin, Stephan, Robert S. Nuske, and Kerstin Wiegand. 2014. “Using Unmanned Aerial Vehicles (UAV) to Quantify Spatial Gap Patterns in Forests.” </w:t>
      </w:r>
      <w:r w:rsidRPr="002E0BB5">
        <w:rPr>
          <w:i/>
          <w:iCs/>
          <w:noProof/>
        </w:rPr>
        <w:t>Remote Sensing</w:t>
      </w:r>
      <w:r w:rsidRPr="002E0BB5">
        <w:rPr>
          <w:noProof/>
        </w:rPr>
        <w:t xml:space="preserve"> 6 (8): 6988–7004. doi:10.3390/rs6086988.</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Getzin, Stephan, Kerstin Wiegand, and Ingo Schöning. 2012. “Assessing Biodiversity in Forests Using Very High-Resolution Images and Unmanned Aerial Vehicles.” </w:t>
      </w:r>
      <w:r w:rsidRPr="002E0BB5">
        <w:rPr>
          <w:i/>
          <w:iCs/>
          <w:noProof/>
        </w:rPr>
        <w:t>Methods in Ecology and Evolution</w:t>
      </w:r>
      <w:r w:rsidRPr="002E0BB5">
        <w:rPr>
          <w:noProof/>
        </w:rPr>
        <w:t xml:space="preserve"> 3 (2): 397–404. doi:10.1111/j.2041-210X.2011.00158.x.</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Gini, R., D. Passoni, L. Pinto, and G. Sona. 2012. “Aerial Images From an Uav System: 3D Modeling and Tree Species Classification in a Park Area.” </w:t>
      </w:r>
      <w:r w:rsidRPr="002E0BB5">
        <w:rPr>
          <w:i/>
          <w:iCs/>
          <w:noProof/>
        </w:rPr>
        <w:t>ISPRS - International Archives of the Photogrammetry, Remote Sensing and Spatial Information Sciences</w:t>
      </w:r>
      <w:r w:rsidRPr="002E0BB5">
        <w:rPr>
          <w:noProof/>
        </w:rPr>
        <w:t xml:space="preserve"> XXXIX-B1 (September): 361–66. doi:10.5194/isprsarchives-XXXIX-B1-361-2012.</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Gonzalez, Luis F., Glen A. Montes, Eduard Puig, Sandra Johnson, Kerrie Mengersen, and Kevin J. Gaston. 2016. “Unmanned Aerial Vehicles (UAVs) and Artificial Intelligence Revolutionizing Wildlife Monitoring and Conservation.” </w:t>
      </w:r>
      <w:r w:rsidRPr="002E0BB5">
        <w:rPr>
          <w:i/>
          <w:iCs/>
          <w:noProof/>
        </w:rPr>
        <w:t>Sensors (Switzerland)</w:t>
      </w:r>
      <w:r w:rsidRPr="002E0BB5">
        <w:rPr>
          <w:noProof/>
        </w:rPr>
        <w:t xml:space="preserve"> 16 (1). doi:10.3390/s16010097.</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Grémillet, David, William Puech, Véronique Garçon, Thierry Boulinier, and Yvon Le Maho. 2012. “Robots in Ecology: Welcome to the Machine.” </w:t>
      </w:r>
      <w:r w:rsidRPr="002E0BB5">
        <w:rPr>
          <w:i/>
          <w:iCs/>
          <w:noProof/>
        </w:rPr>
        <w:t>Open Journal of Ecology</w:t>
      </w:r>
      <w:r w:rsidRPr="002E0BB5">
        <w:rPr>
          <w:noProof/>
        </w:rPr>
        <w:t xml:space="preserve"> 2 (2): 49–57. doi:10.4236/oje.2012.22006.</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Groom, Martha J, Gary Meffe, and C Ronald Caroll. 2006. “Principles of Conservation Biology” 3 (779): 63–109.</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Gross, John E., Scott J. Goetz, and Josef Cihlar. 2009. “Application of Remote Sensing to Parks and Protected Area Monitoring: Introduction to the Special Issue.” </w:t>
      </w:r>
      <w:r w:rsidRPr="002E0BB5">
        <w:rPr>
          <w:i/>
          <w:iCs/>
          <w:noProof/>
        </w:rPr>
        <w:t>Remote Sensing of Environment</w:t>
      </w:r>
      <w:r w:rsidRPr="002E0BB5">
        <w:rPr>
          <w:noProof/>
        </w:rPr>
        <w:t xml:space="preserve"> 113 (7). Elsevier B.V.: 1343–45. doi:10.1016/j.rse.2008.12.013.</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Gülci, Sercan, and Abdullah Emin Akay. 2016. “Using Thermal Infrared Imagery Produced by Unmanned Air Vehicles to Evaluate Locations of Ecological Road Structures.” </w:t>
      </w:r>
      <w:r w:rsidRPr="002E0BB5">
        <w:rPr>
          <w:i/>
          <w:iCs/>
          <w:noProof/>
        </w:rPr>
        <w:t>Journal of the Faculty of Forestry Istambul University</w:t>
      </w:r>
      <w:r w:rsidRPr="002E0BB5">
        <w:rPr>
          <w:noProof/>
        </w:rPr>
        <w:t xml:space="preserve"> 66 (2): 698–709. doi:10.17099/jffiu.76461.</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Hansen, Andreas Skriver. 2016. “Applying Visitor Monitoring Methods in Coastal and Marine Areas – Some Learnings and Critical Reflections from Sweden.” </w:t>
      </w:r>
      <w:r w:rsidRPr="002E0BB5">
        <w:rPr>
          <w:i/>
          <w:iCs/>
          <w:noProof/>
        </w:rPr>
        <w:t xml:space="preserve">Scandinavian </w:t>
      </w:r>
      <w:r w:rsidRPr="002E0BB5">
        <w:rPr>
          <w:i/>
          <w:iCs/>
          <w:noProof/>
        </w:rPr>
        <w:lastRenderedPageBreak/>
        <w:t>Journal of Hospitality and Tourism</w:t>
      </w:r>
      <w:r w:rsidRPr="002E0BB5">
        <w:rPr>
          <w:noProof/>
        </w:rPr>
        <w:t xml:space="preserve"> 2250 (June): 1–18. doi:10.1080/15022250.2016.1155481.</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Hilborn, Ray, Peter Arcese, Markus Borner, Justin Hando, Grant Hopcraft, Martin Loibooki, Simon Mduma, and Anthony R E Sinclair. 2006. “Effective Enforcement in a Conservation Area.” </w:t>
      </w:r>
      <w:r w:rsidRPr="002E0BB5">
        <w:rPr>
          <w:i/>
          <w:iCs/>
          <w:noProof/>
        </w:rPr>
        <w:t>Science</w:t>
      </w:r>
      <w:r w:rsidRPr="002E0BB5">
        <w:rPr>
          <w:noProof/>
        </w:rPr>
        <w:t xml:space="preserve"> 314 (5803): 1266–1266. doi:10.1126/science.1132780.</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Hodgson, Amanda, David Peel, and Natalie Kelly. 2017. “Unmanned Aerial Vehicles for Surveying Marine Fauna: Assessing Detection Probability.” </w:t>
      </w:r>
      <w:r w:rsidRPr="002E0BB5">
        <w:rPr>
          <w:i/>
          <w:iCs/>
          <w:noProof/>
        </w:rPr>
        <w:t>Ecological Applications</w:t>
      </w:r>
      <w:r w:rsidRPr="002E0BB5">
        <w:rPr>
          <w:noProof/>
        </w:rPr>
        <w:t xml:space="preserve"> 27 (4): 1253–67. doi:10.1002/eap.1519.</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Hodgson, Jarrod C., and Lian Pin Koh. 2016. “Best Practice for Minimising Unmanned Aerial Vehicle Disturbance to Wildlife in Biological Field Research.” </w:t>
      </w:r>
      <w:r w:rsidRPr="002E0BB5">
        <w:rPr>
          <w:i/>
          <w:iCs/>
          <w:noProof/>
        </w:rPr>
        <w:t>Current Biology</w:t>
      </w:r>
      <w:r w:rsidRPr="002E0BB5">
        <w:rPr>
          <w:noProof/>
        </w:rPr>
        <w:t xml:space="preserve"> 26 (10). doi:10.1016/j.cub.2016.04.001.</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Hodgson, Jarrod C, Shane M Baylis, Rowan Mott, Ashley Herrod, and Rohan H Clarke. 2016. “Precision Wildlife Monitoring Using Unmanned Aerial Vehicles.” </w:t>
      </w:r>
      <w:r w:rsidRPr="002E0BB5">
        <w:rPr>
          <w:i/>
          <w:iCs/>
          <w:noProof/>
        </w:rPr>
        <w:t>Scientific Reports</w:t>
      </w:r>
      <w:r w:rsidRPr="002E0BB5">
        <w:rPr>
          <w:noProof/>
        </w:rPr>
        <w:t xml:space="preserve"> 6 (March). Nature Publishing Group: 22574. doi:10.1038/srep22574.</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Husson, Eva. 2016. “Images from Unmanned Aircraft Systems for Surveying Aquatic and Riparian Vegetation.” Uppsala.</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Israel, Martin, and Aline Reinhard. 2017. “Detecting Nests of Lapwing Birds with the Aid of a Small Unmanned Aerial Vehicle with Thermal Camera.” In </w:t>
      </w:r>
      <w:r w:rsidRPr="002E0BB5">
        <w:rPr>
          <w:i/>
          <w:iCs/>
          <w:noProof/>
        </w:rPr>
        <w:t>Unmanned Aircraft Systems (ICUAS), 2017 International Conference on</w:t>
      </w:r>
      <w:r w:rsidRPr="002E0BB5">
        <w:rPr>
          <w:noProof/>
        </w:rPr>
        <w:t>, 1199–1207.</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Ivosevic, Bojana, Yong Gu Han, and Ohseok Kwon. 2017. “Calculating Coniferous Tree Coverage Using Unmanned Aerial Vehicle Photogrammetry.” </w:t>
      </w:r>
      <w:r w:rsidRPr="002E0BB5">
        <w:rPr>
          <w:i/>
          <w:iCs/>
          <w:noProof/>
        </w:rPr>
        <w:t>Journal of Ecology and Environment</w:t>
      </w:r>
      <w:r w:rsidRPr="002E0BB5">
        <w:rPr>
          <w:noProof/>
        </w:rPr>
        <w:t xml:space="preserve"> 41 (1). Journal of Ecology and Environment: 4–11. doi:10.1186/s41610-017-0029-0.</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Jain, Mukesh. 2013. “Unmanned Aerial Survey of Elephants.” </w:t>
      </w:r>
      <w:r w:rsidRPr="002E0BB5">
        <w:rPr>
          <w:i/>
          <w:iCs/>
          <w:noProof/>
        </w:rPr>
        <w:t>PLoS ONE</w:t>
      </w:r>
      <w:r w:rsidRPr="002E0BB5">
        <w:rPr>
          <w:noProof/>
        </w:rPr>
        <w:t>. doi:10.1371/ journal.pone.0054700.</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Jewell, Zoe. 2013. “Effect of Monitoring Technique on Quality of Conservation Science.” </w:t>
      </w:r>
      <w:r w:rsidRPr="002E0BB5">
        <w:rPr>
          <w:i/>
          <w:iCs/>
          <w:noProof/>
        </w:rPr>
        <w:t>Conservation Biology</w:t>
      </w:r>
      <w:r w:rsidRPr="002E0BB5">
        <w:rPr>
          <w:noProof/>
        </w:rPr>
        <w:t xml:space="preserve"> 27 (3): 501–8. doi:10.1111/cobi.12066.</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Kachamba, Daud Jones, Hans Ole Ørka, Terje Gobakken, Tron Eid, and Weston Mwase. 2016. “Biomass Estimation Using 3D Data from Unmanned Aerial Vehicle Imagery in a Tropical Woodland.” </w:t>
      </w:r>
      <w:r w:rsidRPr="002E0BB5">
        <w:rPr>
          <w:i/>
          <w:iCs/>
          <w:noProof/>
        </w:rPr>
        <w:t>Remote Sensing</w:t>
      </w:r>
      <w:r w:rsidRPr="002E0BB5">
        <w:rPr>
          <w:noProof/>
        </w:rPr>
        <w:t xml:space="preserve"> 8 (11): 1–18. doi:10.3390/rs8110968.</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King, Lisa M. 2014. “Will Drones Revolutionise Ecotourism?” </w:t>
      </w:r>
      <w:r w:rsidRPr="002E0BB5">
        <w:rPr>
          <w:i/>
          <w:iCs/>
          <w:noProof/>
        </w:rPr>
        <w:t>Journal of Ecotourism</w:t>
      </w:r>
      <w:r w:rsidRPr="002E0BB5">
        <w:rPr>
          <w:noProof/>
        </w:rPr>
        <w:t xml:space="preserve"> 13 (1): 85–92. doi:10.1080/14724049.2014.948448.</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Koh, Lian Pin, and Serge A. Wich. 2012. “Dawn of Drone Ecology: Low-Cost Autonomous Aerial Vehicles for Conservation.” </w:t>
      </w:r>
      <w:r w:rsidRPr="002E0BB5">
        <w:rPr>
          <w:i/>
          <w:iCs/>
          <w:noProof/>
        </w:rPr>
        <w:t>Tropical Conservation Science</w:t>
      </w:r>
      <w:r w:rsidRPr="002E0BB5">
        <w:rPr>
          <w:noProof/>
        </w:rPr>
        <w:t xml:space="preserve"> 5 (2): 121–32. doi:WOS:000310846600002.</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Körner, Fabian, Raphael Speck, Ali Haydar, and Salah Sukkarieh. 2010. “Autonomous Airborne Wildlife Tracking Using Radio Signal Strength,” 107–12.</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lastRenderedPageBreak/>
        <w:t>Koski, William. 2010. “An Inventory and Evaluation of Unmanned Aerial Systems for Offshore Surveys of Marine Mammals An Inventory and Evaluation of Unmanned Aerial Systems for Offshore Surveys of Marine Mammals,” no. March.</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Koski, William R., Travis Allen, Darren Ireland, Greg Buck, Paul R. Smith, a. Michael Macrander, Melissa a. Halick, Chris Rushing, David J. Sliwa, and Trent L. McDonald. 2009. “Evaluation of an Unmanned Airborne System for Monitoring Marine Mammals.” </w:t>
      </w:r>
      <w:r w:rsidRPr="002E0BB5">
        <w:rPr>
          <w:i/>
          <w:iCs/>
          <w:noProof/>
        </w:rPr>
        <w:t>Aquatic Mammals</w:t>
      </w:r>
      <w:r w:rsidRPr="002E0BB5">
        <w:rPr>
          <w:noProof/>
        </w:rPr>
        <w:t xml:space="preserve"> 35 (3): 347–57. doi:10.1578/AM.35.3.2009.347.</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Koski, William R., Gayan Gamage, Andrew R. Davis, Tony Mathews, Bernard LeBlanc, and Steven H. Ferguson. 2015. “Evaluation of UAS for Photographic Re-Identification of Bowhead Whales, Balaena Mysticetus.” </w:t>
      </w:r>
      <w:r w:rsidRPr="002E0BB5">
        <w:rPr>
          <w:i/>
          <w:iCs/>
          <w:noProof/>
        </w:rPr>
        <w:t>Journal of Unmanned Vehicle Systems</w:t>
      </w:r>
      <w:r w:rsidRPr="002E0BB5">
        <w:rPr>
          <w:noProof/>
        </w:rPr>
        <w:t xml:space="preserve"> 3 (1): 22–29. doi:10.1139/juvs-2014-0014.</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Leary, David. 2017. “Drones on Ice: An Assessment of the Legal Implications of the Use of Unmanned Aerial Vehicles in Scientific Research and by the Tourist Industry in Antarctica.” </w:t>
      </w:r>
      <w:r w:rsidRPr="002E0BB5">
        <w:rPr>
          <w:i/>
          <w:iCs/>
          <w:noProof/>
        </w:rPr>
        <w:t>Polar Record</w:t>
      </w:r>
      <w:r w:rsidRPr="002E0BB5">
        <w:rPr>
          <w:noProof/>
        </w:rPr>
        <w:t>, no. May: 1–15. doi:10.1017/S0032247417000262.</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Leverington, Fiona, Katia Lemos Costa, Jose Courrau, Helena Pavese, Christoph Nolte, Melitta Marr, Lauren Coad, et al. 2010. “Management Effectiveness Evaluation in Protected Areas – a Global Study. Second Edition 2010.” </w:t>
      </w:r>
      <w:r w:rsidRPr="002E0BB5">
        <w:rPr>
          <w:i/>
          <w:iCs/>
          <w:noProof/>
        </w:rPr>
        <w:t>Environmental Management</w:t>
      </w:r>
      <w:r w:rsidRPr="002E0BB5">
        <w:rPr>
          <w:noProof/>
        </w:rPr>
        <w:t xml:space="preserve"> 46 (5): 685–98. doi:10.1007/s00267-010-9564-5.</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Lhoest, S, J Linchant, S Quevauvillers, C Vermeulen, and P Lejeune. 2015. “How Many Hippos (Homhip): Algorithm for Automatic Counts of Animals with Infra-Red Thermal Imagery from UAV.” </w:t>
      </w:r>
      <w:r w:rsidRPr="002E0BB5">
        <w:rPr>
          <w:i/>
          <w:iCs/>
          <w:noProof/>
        </w:rPr>
        <w:t>International Archives of the Photogrammetry, Remote Sensing and Spatial Information Sciences - ISPRS Archives</w:t>
      </w:r>
      <w:r w:rsidRPr="002E0BB5">
        <w:rPr>
          <w:noProof/>
        </w:rPr>
        <w:t xml:space="preserve"> 40 (3W3): 355–62. doi:10.5194/isprsarchives-XL-3-W3-355-2015.</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Linchant, Julie, Jonathan Lisein, Jean Semeki, Philippe Lejeune, and Cédric Vermeulen. 2015a. “Are Unmanned Aircraft Systems (UASs) the Future of Wildlife Monitoring? A Review of Accomplishments and Challenges.” </w:t>
      </w:r>
      <w:r w:rsidRPr="002E0BB5">
        <w:rPr>
          <w:i/>
          <w:iCs/>
          <w:noProof/>
        </w:rPr>
        <w:t>Mammal Review</w:t>
      </w:r>
      <w:r w:rsidRPr="002E0BB5">
        <w:rPr>
          <w:noProof/>
        </w:rPr>
        <w:t xml:space="preserve"> 45 (4): 239–52. doi:10.1111/mam.12046.</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 2015b. “Are Unmanned Aircraft Systems (UASs) the Future of Wildlife Monitoring? A Review of Accomplishments and Challenges.” </w:t>
      </w:r>
      <w:r w:rsidRPr="002E0BB5">
        <w:rPr>
          <w:i/>
          <w:iCs/>
          <w:noProof/>
        </w:rPr>
        <w:t>Mammal Review</w:t>
      </w:r>
      <w:r w:rsidRPr="002E0BB5">
        <w:rPr>
          <w:noProof/>
        </w:rPr>
        <w:t xml:space="preserve"> 45 (4): 239–52. doi:10.1111/mam.12046.</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Lisein, Jonathan, Adrien Michez, Hugues Claessens, and Philippe Lejeune. 2015. “Discrimination of Deciduous Tree Species from Time Series of Unmanned Aerial System Imagery.” </w:t>
      </w:r>
      <w:r w:rsidRPr="002E0BB5">
        <w:rPr>
          <w:i/>
          <w:iCs/>
          <w:noProof/>
        </w:rPr>
        <w:t>PLoS ONE</w:t>
      </w:r>
      <w:r w:rsidRPr="002E0BB5">
        <w:rPr>
          <w:noProof/>
        </w:rPr>
        <w:t xml:space="preserve"> 10 (11). doi:10.1371/journal.pone.0141006.</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Lobermeier, Scott, Matthew Moldenhauer, Christopher Peter, Luke Slominski, Richard Tedesco, Marcus Meer, James Dwyer, Richard Harness, and Andrew Stewart. 2015. “Mitigating Avian Collision with Power Lines: A Proof of Concept for Installation of Line Markers via Unmanned Aerial Vehicle.” </w:t>
      </w:r>
      <w:r w:rsidRPr="002E0BB5">
        <w:rPr>
          <w:i/>
          <w:iCs/>
          <w:noProof/>
        </w:rPr>
        <w:t>Journal of Unmanned Vehicle Systems</w:t>
      </w:r>
      <w:r w:rsidRPr="002E0BB5">
        <w:rPr>
          <w:noProof/>
        </w:rPr>
        <w:t xml:space="preserve"> 3 (4): 252–58. doi:10.1139/juvs-2015-0009.</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Longmore, S. N., R. P. Collins, S. Pfeifer, S. E. Fox, M. Mulero-P??zm??ny, F. Bezombes, A. Goodwin, M. De Juan Ovelar, J. H. Knapen, and S. A. Wich. 2017. “Adapting </w:t>
      </w:r>
      <w:r w:rsidRPr="002E0BB5">
        <w:rPr>
          <w:noProof/>
        </w:rPr>
        <w:lastRenderedPageBreak/>
        <w:t xml:space="preserve">Astronomical Source Detection Software to Help Detect Animals in Thermal Images Obtained by Unmanned Aerial Systems.” </w:t>
      </w:r>
      <w:r w:rsidRPr="002E0BB5">
        <w:rPr>
          <w:i/>
          <w:iCs/>
          <w:noProof/>
        </w:rPr>
        <w:t>International Journal of Remote Sensing</w:t>
      </w:r>
      <w:r w:rsidRPr="002E0BB5">
        <w:rPr>
          <w:noProof/>
        </w:rPr>
        <w:t xml:space="preserve"> 38 (8–10): 2623–38. doi:10.1080/01431161.2017.1280639.</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Lyons, Mitchell, Kate Brandis, Corey Callaghan, Justin Mccann, Charlotte Mills, Sharon Ryall, and Richard Kingsford. 2017. “Bird Interactions with Drones from Individuals to Large Colonies.” </w:t>
      </w:r>
      <w:r w:rsidRPr="002E0BB5">
        <w:rPr>
          <w:i/>
          <w:iCs/>
          <w:noProof/>
        </w:rPr>
        <w:t>bioRxiv</w:t>
      </w:r>
      <w:r w:rsidRPr="002E0BB5">
        <w:rPr>
          <w:noProof/>
        </w:rPr>
        <w:t>, 1–10. doi:10.1101/109926.</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Martin, Julien, Holly H. Edwards, Matthew A. Burgess, H. Franklin Percival, Daniel E. Fagan, Beth E. Gardner, Joel G. Ortega-Ortiz, Peter G. Ifju, Brandon S. Evers, and Thomas J. Rambo. 2012. “Estimating Distribution of Hidden Objects with Drones: From Tennis Balls to Manatees.” </w:t>
      </w:r>
      <w:r w:rsidRPr="002E0BB5">
        <w:rPr>
          <w:i/>
          <w:iCs/>
          <w:noProof/>
        </w:rPr>
        <w:t>PLoS ONE</w:t>
      </w:r>
      <w:r w:rsidRPr="002E0BB5">
        <w:rPr>
          <w:noProof/>
        </w:rPr>
        <w:t xml:space="preserve"> 7 (6): 1–8. doi:10.1371/journal.pone.0038882.</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McCaldin, Guy, Michael Johnston, and Andrew Rieker. 2015. “Use of Unmanned Aircraft Systems to Assist with Decision Support for Land Managers on Christmas Island (Indian Ocean).” Australia.</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McEvoy, John F., Graham P. Hall, and Paul G. McDonald. 2016. “Evaluation of Unmanned Aerial Vehicle Shape, Flight Path and Camera Type for Waterfowl Surveys: Disturbance Effects and Species Recognition.” </w:t>
      </w:r>
      <w:r w:rsidRPr="002E0BB5">
        <w:rPr>
          <w:i/>
          <w:iCs/>
          <w:noProof/>
        </w:rPr>
        <w:t>PeerJ</w:t>
      </w:r>
      <w:r w:rsidRPr="002E0BB5">
        <w:rPr>
          <w:noProof/>
        </w:rPr>
        <w:t xml:space="preserve"> 4. doi:10.7717/peerj.1831.</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Michez, Adrien, Hervé Piégay, Lisein Jonathan, Hugues Claessens, and Philippe Lejeune. 2016. “Mapping of Riparian Invasive Species with Supervised Classification of Unmanned Aerial System (UAS) Imagery.” </w:t>
      </w:r>
      <w:r w:rsidRPr="002E0BB5">
        <w:rPr>
          <w:i/>
          <w:iCs/>
          <w:noProof/>
        </w:rPr>
        <w:t>International Journal of Applied Earth Observation and Geoinformation</w:t>
      </w:r>
      <w:r w:rsidRPr="002E0BB5">
        <w:rPr>
          <w:noProof/>
        </w:rPr>
        <w:t xml:space="preserve"> 44. Elsevier B.V.: 88–94. doi:10.1016/j.jag.2015.06.014.</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Mulero-Pázmány, Margarita, Jose Ángel Barasona, Pelayo Acevedo, Joaquín Vicente, and Juan José Negro. 2015. “Unmanned Aircraft Systems Complement Biologging in Spatial Ecology Studies.” </w:t>
      </w:r>
      <w:r w:rsidRPr="002E0BB5">
        <w:rPr>
          <w:i/>
          <w:iCs/>
          <w:noProof/>
        </w:rPr>
        <w:t>Ecology and Evolution</w:t>
      </w:r>
      <w:r w:rsidRPr="002E0BB5">
        <w:rPr>
          <w:noProof/>
        </w:rPr>
        <w:t xml:space="preserve"> 5 (21): 4808–18. doi:10.1002/ece3.1744.</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Mulero-Pázmány, Margarita, Susanne Jenni-Eiermann, Nicolas Strebel, Thomas Sattler, Juan José Negro, and Zulima Tablado. 2017. “Unmanned Aircraft Systems as a New Source of Disturbance for Wildlife: A Systematic Review.” </w:t>
      </w:r>
      <w:r w:rsidRPr="002E0BB5">
        <w:rPr>
          <w:i/>
          <w:iCs/>
          <w:noProof/>
        </w:rPr>
        <w:t>PLoS ONE</w:t>
      </w:r>
      <w:r w:rsidRPr="002E0BB5">
        <w:rPr>
          <w:noProof/>
        </w:rPr>
        <w:t xml:space="preserve"> 12 (6). doi:10.1371/journal.pone.0178448.</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Mulero-Pázmány, Margarita, Juan José Negro, and Miguel Ferrer. 2013. “A Low Cost Way for Assessing Bird Risk Hazards in Power Lines: Fixed-Wing Small Unmanned Aircraft Systems.” </w:t>
      </w:r>
      <w:r w:rsidRPr="002E0BB5">
        <w:rPr>
          <w:i/>
          <w:iCs/>
          <w:noProof/>
        </w:rPr>
        <w:t>Journal of Unmanned Vehicle Systems</w:t>
      </w:r>
      <w:r w:rsidRPr="002E0BB5">
        <w:rPr>
          <w:noProof/>
        </w:rPr>
        <w:t xml:space="preserve"> 2 (1). NRC Research Press: 5–15.</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Mulero-Pázmány, Margarita, Roel Stolper, L. D. Van Essen, Juan J. Negro, and Tyrell Sassen. 2014. “Remotely Piloted Aircraft Systems as a Rhinoceros Anti-Poaching Tool in Africa.” </w:t>
      </w:r>
      <w:r w:rsidRPr="002E0BB5">
        <w:rPr>
          <w:i/>
          <w:iCs/>
          <w:noProof/>
        </w:rPr>
        <w:t>PLoS ONE</w:t>
      </w:r>
      <w:r w:rsidRPr="002E0BB5">
        <w:rPr>
          <w:noProof/>
        </w:rPr>
        <w:t xml:space="preserve"> 9 (1): 1–10. doi:10.1371/journal.pone.0083873.</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Müllerová, Jana, Josef Brůna, Tomáš Bartaloš, Petr Dvořák, Michaela Vítková, and Petr Pyšek. 2017. “Timing Is Important: Unmanned Aircraft vs. Satellite Imagery in Plant </w:t>
      </w:r>
      <w:r w:rsidRPr="002E0BB5">
        <w:rPr>
          <w:noProof/>
        </w:rPr>
        <w:lastRenderedPageBreak/>
        <w:t xml:space="preserve">Invasion Monitoring.” </w:t>
      </w:r>
      <w:r w:rsidRPr="002E0BB5">
        <w:rPr>
          <w:i/>
          <w:iCs/>
          <w:noProof/>
        </w:rPr>
        <w:t>Frontiers in Plant Science</w:t>
      </w:r>
      <w:r w:rsidRPr="002E0BB5">
        <w:rPr>
          <w:noProof/>
        </w:rPr>
        <w:t xml:space="preserve"> 8 (May). doi:10.3389/fpls.2017.00887.</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Müllerová, Jana, Josef Brůna, Petr Dvořák, Tomáš Bartaloš, and Michaela Vítková. 2016. “Does the Data Resolution/origin Matter? Satellite, Airborne and UAV Imagery to Tackle Plant Invasions.” </w:t>
      </w:r>
      <w:r w:rsidRPr="002E0BB5">
        <w:rPr>
          <w:i/>
          <w:iCs/>
          <w:noProof/>
        </w:rPr>
        <w:t>International Archives of the Photogrammetry, Remote Sensing and Spatial Information Sciences - ISPRS Archives</w:t>
      </w:r>
      <w:r w:rsidRPr="002E0BB5">
        <w:rPr>
          <w:noProof/>
        </w:rPr>
        <w:t xml:space="preserve"> 41 (July): 903–8. doi:10.5194/isprsarchives-XLI-B7-903-2016.</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OEH. 2017. “Drones in Parks Policy.” </w:t>
      </w:r>
      <w:r w:rsidRPr="002E0BB5">
        <w:rPr>
          <w:i/>
          <w:iCs/>
          <w:noProof/>
        </w:rPr>
        <w:t>NSW Environment &amp; Heritage</w:t>
      </w:r>
      <w:r w:rsidRPr="002E0BB5">
        <w:rPr>
          <w:noProof/>
        </w:rPr>
        <w:t>. Accessed October 19. http://www.environment.nsw.gov.au/topics/parks-reserves-and-protected-areas/park-policies/drones-in-parks.</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Olivares-Mendez, Miguel A, Tegawendé F Bissyandé, Kannan Somasundar, Jacques Klein, Holger Voos, and Yves Le Traon. 2014. “The NOAH Project: Giving a Chance to Threatened Species in Africa with UAVs.” </w:t>
      </w:r>
      <w:r w:rsidRPr="002E0BB5">
        <w:rPr>
          <w:i/>
          <w:iCs/>
          <w:noProof/>
        </w:rPr>
        <w:t>Lecture Notes of the Institute for Computer Sciences, Social-Informatics and Telecommunications Engineering, LNICST</w:t>
      </w:r>
      <w:r w:rsidRPr="002E0BB5">
        <w:rPr>
          <w:noProof/>
        </w:rPr>
        <w:t xml:space="preserve"> 135 LNICST: 198–208. doi:10.1007/978-3-319-08368-1_24.</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Ordóñez-Delgado, Leonardo, Gustavo Tomás, Diego Armijos-Ojeda, Andrea Jara-Guerrero, Rodrigo Cisneros, and Carlos Iván Espinosa. 2016. “New Contributions to the Knowledge of Birds in Tumbesian Region; Conservation Implications of the Dry Forest Biosphere Reserve, Zapotillo, Ecuador.” </w:t>
      </w:r>
      <w:r w:rsidRPr="002E0BB5">
        <w:rPr>
          <w:i/>
          <w:iCs/>
          <w:noProof/>
        </w:rPr>
        <w:t>Ecosistemas</w:t>
      </w:r>
      <w:r w:rsidRPr="002E0BB5">
        <w:rPr>
          <w:noProof/>
        </w:rPr>
        <w:t xml:space="preserve"> 25 (2): 13–23. doi:10.7818/ECOS.2016.25-2.03.</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Ore, John Paul, Sebastian Elbaum, Amy Burgin, and Carrick Detweiler. 2015. “Autonomous Aerial Water Sampling.” </w:t>
      </w:r>
      <w:r w:rsidRPr="002E0BB5">
        <w:rPr>
          <w:i/>
          <w:iCs/>
          <w:noProof/>
        </w:rPr>
        <w:t>Journal of Field Robotics</w:t>
      </w:r>
      <w:r w:rsidRPr="002E0BB5">
        <w:rPr>
          <w:noProof/>
        </w:rPr>
        <w:t xml:space="preserve"> 32 (8): 1095–1113. doi:10.1002/rob.21591.</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Paneque-Gálvez, Jaime, Michael K. McCall, Brian M. Napoletano, Serge A. Wich, and Lian Pin Koh. 2014. “Small Drones for Community-Based Forest Monitoring: An Assessment of Their Feasibility and Potential in Tropical Areas.” </w:t>
      </w:r>
      <w:r w:rsidRPr="002E0BB5">
        <w:rPr>
          <w:i/>
          <w:iCs/>
          <w:noProof/>
        </w:rPr>
        <w:t>Forests</w:t>
      </w:r>
      <w:r w:rsidRPr="002E0BB5">
        <w:rPr>
          <w:noProof/>
        </w:rPr>
        <w:t xml:space="preserve"> 5 (6): 1481–1507. doi:10.3390/f5061481.</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Park, Keunhyun, and Reid Ewing. 2017. “The Usability of Unmanned Aerial Vehicles (UAVs) for Measuring Park-Based Physical Activity.” </w:t>
      </w:r>
      <w:r w:rsidRPr="002E0BB5">
        <w:rPr>
          <w:i/>
          <w:iCs/>
          <w:noProof/>
        </w:rPr>
        <w:t>Landscape and Urban Planning</w:t>
      </w:r>
      <w:r w:rsidRPr="002E0BB5">
        <w:rPr>
          <w:noProof/>
        </w:rPr>
        <w:t xml:space="preserve"> 167 (June). Elsevier: 157–64. doi:10.1016/j.landurbplan.2017.06.010.</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Perroy, Ryan L., Timo Sullivan, and Nathan Stephenson. 2017. “Assessing the Impacts of Canopy Openness and Flight Parameters on Detecting a Sub-Canopy Tropical Invasive Plant Using a Small Unmanned Aerial System.” </w:t>
      </w:r>
      <w:r w:rsidRPr="002E0BB5">
        <w:rPr>
          <w:i/>
          <w:iCs/>
          <w:noProof/>
        </w:rPr>
        <w:t>ISPRS Journal of Photogrammetry and Remote Sensing</w:t>
      </w:r>
      <w:r w:rsidRPr="002E0BB5">
        <w:rPr>
          <w:noProof/>
        </w:rPr>
        <w:t xml:space="preserve"> 125. International Society for Photogrammetry and Remote Sensing, Inc. (ISPRS): 174–83. doi:10.1016/j.isprsjprs.2017.01.018.</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Pimm, Stuart L, Sky Alibhai, Richard Bergl, Alex Dehgan, Chandra Giri, Zoë Jewell, Lucas Joppa, Roland Kays, and Scott Loarie. 2015. “Emerging Technologies to Conserve Biodiversity.” </w:t>
      </w:r>
      <w:r w:rsidRPr="002E0BB5">
        <w:rPr>
          <w:i/>
          <w:iCs/>
          <w:noProof/>
        </w:rPr>
        <w:t>Trends in Ecology &amp; Evolution</w:t>
      </w:r>
      <w:r w:rsidRPr="002E0BB5">
        <w:rPr>
          <w:noProof/>
        </w:rPr>
        <w:t xml:space="preserve"> 30 (11). Elsevier Ltd: 685–96. doi:10.1016/j.tree.2015.08.008.</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Piragnolo, Marco, Andrea Masiero, and Francesco Pirotti. 2017. “Open Source R for </w:t>
      </w:r>
      <w:r w:rsidRPr="002E0BB5">
        <w:rPr>
          <w:noProof/>
        </w:rPr>
        <w:lastRenderedPageBreak/>
        <w:t xml:space="preserve">Applying Machine Learning to RPAS Remote Sensing Images.” </w:t>
      </w:r>
      <w:r w:rsidRPr="002E0BB5">
        <w:rPr>
          <w:i/>
          <w:iCs/>
          <w:noProof/>
        </w:rPr>
        <w:t>Open Geospatial Data, Software and Standards</w:t>
      </w:r>
      <w:r w:rsidRPr="002E0BB5">
        <w:rPr>
          <w:noProof/>
        </w:rPr>
        <w:t xml:space="preserve"> 2 (1): 16. doi:10.1186/s40965-017-0033-4.</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Pomeroy, P, L O Connor, and P Davies. 2015. “Assessing Use of and Reaction to Unmanned Aerial Systems in Gray and Harbor Seals during Breeding and Molt in the UK.” </w:t>
      </w:r>
      <w:r w:rsidRPr="002E0BB5">
        <w:rPr>
          <w:i/>
          <w:iCs/>
          <w:noProof/>
        </w:rPr>
        <w:t>Journal of Unmanned Vehicle Systems</w:t>
      </w:r>
      <w:r w:rsidRPr="002E0BB5">
        <w:rPr>
          <w:noProof/>
        </w:rPr>
        <w:t xml:space="preserve"> 113 (September): 102–13.</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Puttock, A.K., A.M. Cunliffe, K. Anderson, and R.E. Brazier. 2015. “Aerial Photography Collected with a Multirotor Drone Reveals Impact of Eurasian Beaver Reintroduction on Ecosystem Structure 1.” </w:t>
      </w:r>
      <w:r w:rsidRPr="002E0BB5">
        <w:rPr>
          <w:i/>
          <w:iCs/>
          <w:noProof/>
        </w:rPr>
        <w:t>Journal of Unmanned Vehicle Systems</w:t>
      </w:r>
      <w:r w:rsidRPr="002E0BB5">
        <w:rPr>
          <w:noProof/>
        </w:rPr>
        <w:t xml:space="preserve"> 3 (3): 123–30. doi:10.1139/juvs-2015-0005.</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Ratcliffe, Norman, Damien Guihen, Jeremy Robst, Sarah Crofts, Andrew Stanworth, and Peter Enderlein. 2015. “A Protocol for the Aerial Survey of Penguin Colonies Using UAVs.” </w:t>
      </w:r>
      <w:r w:rsidRPr="002E0BB5">
        <w:rPr>
          <w:i/>
          <w:iCs/>
          <w:noProof/>
        </w:rPr>
        <w:t>Journal of Unmanned Vehicle Systems</w:t>
      </w:r>
      <w:r w:rsidRPr="002E0BB5">
        <w:rPr>
          <w:noProof/>
        </w:rPr>
        <w:t xml:space="preserve"> 3 (3): 95–101. doi:10.1139/juvs-2015-0006.</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Rodríguez, Airam, Juan J. Negro, Mara Mulero, Carlos Rodríguez, Jesús Hernández-Pliego, and Javier Bustamante. 2012. “The Eye in the Sky: Combined Use of Unmanned Aerial Systems and GPS Data Loggers for Ecological Research and Conservation of Small Birds.” </w:t>
      </w:r>
      <w:r w:rsidRPr="002E0BB5">
        <w:rPr>
          <w:i/>
          <w:iCs/>
          <w:noProof/>
        </w:rPr>
        <w:t>PLoS ONE</w:t>
      </w:r>
      <w:r w:rsidRPr="002E0BB5">
        <w:rPr>
          <w:noProof/>
        </w:rPr>
        <w:t xml:space="preserve"> 7 (12). doi:10.1371/journal.pone.0050336.</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Sabella, Giorgio, Fabio Massimo Viglianisi, Sergio Rotondi, and Filadelfo Brogna. 2017. “Preliminary Observations on the Use of Drones in the Environmental Monitoring and in the Management of Protected Areas. The Case Study of ‘R.N.O. Vendicari’, Syracuse (Italy)” 8 (1): 79–86.</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Sardà-Palomera, Francesc, Gerard Bota, Carlos Viñolo, Oriol Pallarés, Víctor Sazatornil, Lluís Brotons, Spartacus Gomáriz, and Francesc Sardà. 2012. “Fine-Scale Bird Monitoring from Light Unmanned Aircraft Systems.” </w:t>
      </w:r>
      <w:r w:rsidRPr="002E0BB5">
        <w:rPr>
          <w:i/>
          <w:iCs/>
          <w:noProof/>
        </w:rPr>
        <w:t>Ibis</w:t>
      </w:r>
      <w:r w:rsidRPr="002E0BB5">
        <w:rPr>
          <w:noProof/>
        </w:rPr>
        <w:t xml:space="preserve"> 154 (1): 177–83. doi:10.1111/j.1474-919X.2011.01177.x.</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Schwarzbach, Marc, Maximilian Laiacker, Margarita Mulero-Pazmany, and Konstantin Kondak. 2014. “Remote Water Sampling Using Flying Robots.” </w:t>
      </w:r>
      <w:r w:rsidRPr="002E0BB5">
        <w:rPr>
          <w:i/>
          <w:iCs/>
          <w:noProof/>
        </w:rPr>
        <w:t>2014 International Conference on Unmanned Aircraft Systems, ICUAS 2014 - Conference Proceedings</w:t>
      </w:r>
      <w:r w:rsidRPr="002E0BB5">
        <w:rPr>
          <w:noProof/>
        </w:rPr>
        <w:t>, 72–76. doi:10.1109/ICUAS.2014.6842240.</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Scobie, Corey A., and Chris H. Hugenholtz. 2016. “Wildlife Monitoring with Unmanned Aerial Vehicles: Quantifying Distance to Auditory Detection.” </w:t>
      </w:r>
      <w:r w:rsidRPr="002E0BB5">
        <w:rPr>
          <w:i/>
          <w:iCs/>
          <w:noProof/>
        </w:rPr>
        <w:t>Wildlife Society Bulletin</w:t>
      </w:r>
      <w:r w:rsidRPr="002E0BB5">
        <w:rPr>
          <w:noProof/>
        </w:rPr>
        <w:t xml:space="preserve"> 40 (4): 781–85. doi:10.1002/wsb.700.</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Sepúlveda, Alejandra, Mathias Schluep, Fabrice G Renaud, Martin Streicher, Ruediger Kuehr, Christian Hagelüken, and Andreas C Gerecke. 2010. “A Review of the Environmental Fate and Effects of Hazardous Substances Released from Electrical and Electronic Equipments during Recycling: Examples from China and India.” </w:t>
      </w:r>
      <w:r w:rsidRPr="002E0BB5">
        <w:rPr>
          <w:i/>
          <w:iCs/>
          <w:noProof/>
        </w:rPr>
        <w:t>Environmental Impact Assessment Review</w:t>
      </w:r>
      <w:r w:rsidRPr="002E0BB5">
        <w:rPr>
          <w:noProof/>
        </w:rPr>
        <w:t xml:space="preserve"> 30 (1). Elsevier Inc.: 28–41. doi:10.1016/j.eiar.2009.04.001.</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Seymour, A. C., J. Dale, M. Hammill, P. N. Halpin, and D. W. Johnston. 2017. “Automated Detection and Enumeration of Marine Wildlife Using Unmanned Aircraft Systems </w:t>
      </w:r>
      <w:r w:rsidRPr="002E0BB5">
        <w:rPr>
          <w:noProof/>
        </w:rPr>
        <w:lastRenderedPageBreak/>
        <w:t xml:space="preserve">(UAS) and Thermal Imagery.” </w:t>
      </w:r>
      <w:r w:rsidRPr="002E0BB5">
        <w:rPr>
          <w:i/>
          <w:iCs/>
          <w:noProof/>
        </w:rPr>
        <w:t>Scientific Reports</w:t>
      </w:r>
      <w:r w:rsidRPr="002E0BB5">
        <w:rPr>
          <w:noProof/>
        </w:rPr>
        <w:t xml:space="preserve"> 7: 45127. doi:10.1038/srep45127.</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Soriano, P, F Caballero, and A Ollero. 2009. “RF-Based Particle Filter Localization for Wildlife Tracking by Using an UAV.” </w:t>
      </w:r>
      <w:r w:rsidRPr="002E0BB5">
        <w:rPr>
          <w:i/>
          <w:iCs/>
          <w:noProof/>
        </w:rPr>
        <w:t>40 Th International Symposium of Robotics</w:t>
      </w:r>
      <w:r w:rsidRPr="002E0BB5">
        <w:rPr>
          <w:noProof/>
        </w:rPr>
        <w:t>, 239–44.</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Stark, Danica J., Ian P. Vaughan, Luke J. Evans, Harjinder Kler, and Benoit Goossens. 2017. “Combining Drones and Satellite Tracking as an Effective Tool for Informing Policy Change in Riparian Habitats: A Proboscis Monkey Case Study.” </w:t>
      </w:r>
      <w:r w:rsidRPr="002E0BB5">
        <w:rPr>
          <w:i/>
          <w:iCs/>
          <w:noProof/>
        </w:rPr>
        <w:t>Remote Sensing in Ecology and Conservation</w:t>
      </w:r>
      <w:r w:rsidRPr="002E0BB5">
        <w:rPr>
          <w:noProof/>
        </w:rPr>
        <w:t>, no. Manyangadze 2009: 1–9. doi:10.1002/rse2.51.</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Stöcker, Claudia, Rohan Bennett, Francesco Nex, Markus Gerke, and Jaap Zevenbergen. 2017. “Review of the Current State of UAV Regulations.” </w:t>
      </w:r>
      <w:r w:rsidRPr="002E0BB5">
        <w:rPr>
          <w:i/>
          <w:iCs/>
          <w:noProof/>
        </w:rPr>
        <w:t>Remote Sensing</w:t>
      </w:r>
      <w:r w:rsidRPr="002E0BB5">
        <w:rPr>
          <w:noProof/>
        </w:rPr>
        <w:t xml:space="preserve"> 9 (5): 459. doi:10.3390/rs9050459.</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Szantoi, Zoltan, Scot E. Smith, Giovanni Strona, Lian Pin Koh, and Serge A. Wich. 2017. “Mapping Orangutan Habitat and Agricultural Areas Using Landsat OLI Imagery Augmented with Unmanned Aircraft System Aerial Photography.” </w:t>
      </w:r>
      <w:r w:rsidRPr="002E0BB5">
        <w:rPr>
          <w:i/>
          <w:iCs/>
          <w:noProof/>
        </w:rPr>
        <w:t>International Journal of Remote Sensing</w:t>
      </w:r>
      <w:r w:rsidRPr="002E0BB5">
        <w:rPr>
          <w:noProof/>
        </w:rPr>
        <w:t xml:space="preserve"> 38 (8–10). Taylor &amp; Francis: 1–15. doi:10.1080/01431161.2017.1280638.</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Tilburg, Christopher Van, S.T. Brown, M. Ferguson, and et al. 2017. “First Report of Using Portable Unmanned Aircraft Systems (Drones) for Search and Rescue.” </w:t>
      </w:r>
      <w:r w:rsidRPr="002E0BB5">
        <w:rPr>
          <w:i/>
          <w:iCs/>
          <w:noProof/>
        </w:rPr>
        <w:t>Wilderness &amp; Environmental Medicine</w:t>
      </w:r>
      <w:r w:rsidRPr="002E0BB5">
        <w:rPr>
          <w:noProof/>
        </w:rPr>
        <w:t xml:space="preserve"> 15 (0). Elsevier Inc.: 12. doi:10.1016/j.wem.2016.12.010.</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Torresan, Chiara, Andrea Berton, Federico Carotenuto, Salvatore Filippo Di Gennaro, Beniamino Gioli, Alessandro Matese, Franco Miglietta, Carolina Vagnoli, Alessandro Zaldei, and Luke Wallace. 2017. “Forestry Applications of UAVs in Europe: A Review.” </w:t>
      </w:r>
      <w:r w:rsidRPr="002E0BB5">
        <w:rPr>
          <w:i/>
          <w:iCs/>
          <w:noProof/>
        </w:rPr>
        <w:t>International Journal of Remote Sensing</w:t>
      </w:r>
      <w:r w:rsidRPr="002E0BB5">
        <w:rPr>
          <w:noProof/>
        </w:rPr>
        <w:t xml:space="preserve"> 38 (8–10). Taylor &amp; Francis: 2427–47. doi:10.1080/01431161.2016.1252477.</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U.S. Geological Survey National. 2017. “U.S. Geological Survey National Unmanned Aircraft Systems (UAS) Project.” Accessed September 20. https://uas.usgs.gov/.</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Ventura, Daniele, Michele Bruno, Giovanna Jona Lasinio, Andrea Belluscio, and Giandomenico Ardizzone. 2016. “A Low-Cost Drone Based Application for Identifying and Mapping of Coastal Fish Nursery Grounds.” </w:t>
      </w:r>
      <w:r w:rsidRPr="002E0BB5">
        <w:rPr>
          <w:i/>
          <w:iCs/>
          <w:noProof/>
        </w:rPr>
        <w:t>Estuarine, Coastal and Shelf Science</w:t>
      </w:r>
      <w:r w:rsidRPr="002E0BB5">
        <w:rPr>
          <w:noProof/>
        </w:rPr>
        <w:t xml:space="preserve"> 171. doi:10.1016/j.ecss.2016.01.030.</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Watson, James E. M., Nigel Dudley, Daniel B. Segan, and Marc Hockings. 2014. “The Performance and Potential of Protected Areas.” </w:t>
      </w:r>
      <w:r w:rsidRPr="002E0BB5">
        <w:rPr>
          <w:i/>
          <w:iCs/>
          <w:noProof/>
        </w:rPr>
        <w:t>Nature</w:t>
      </w:r>
      <w:r w:rsidRPr="002E0BB5">
        <w:rPr>
          <w:noProof/>
        </w:rPr>
        <w:t xml:space="preserve"> 515 (7525): 67–73. doi:10.1038/nature13947.</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Weissensteiner, M H, J W Poelstra, and J B W Wolf. 2015. “Low-Budget Ready-to-Fly Unmanned Aerial Vehicles: An Effective Tool for Evaluating the Nesting Status of Canopy-Breeding Bird Species.” </w:t>
      </w:r>
      <w:r w:rsidRPr="002E0BB5">
        <w:rPr>
          <w:i/>
          <w:iCs/>
          <w:noProof/>
        </w:rPr>
        <w:t>Journal of Avian Biology</w:t>
      </w:r>
      <w:r w:rsidRPr="002E0BB5">
        <w:rPr>
          <w:noProof/>
        </w:rPr>
        <w:t xml:space="preserve"> 46 (4): 425–30. doi:10.1111/jav.00619.</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Wich, Serge, David Dellatore, Max Houghton, Rio Ardi, and Lian Pin Koh. 2016. “A </w:t>
      </w:r>
      <w:r w:rsidRPr="002E0BB5">
        <w:rPr>
          <w:noProof/>
        </w:rPr>
        <w:lastRenderedPageBreak/>
        <w:t xml:space="preserve">Preliminary Assessment of Using Conservation Drones for Sumatran Orangutan (Pongo Abelii) Distribution and Density.” </w:t>
      </w:r>
      <w:r w:rsidRPr="002E0BB5">
        <w:rPr>
          <w:i/>
          <w:iCs/>
          <w:noProof/>
        </w:rPr>
        <w:t>Journal of Unmanned Vehicle Systems</w:t>
      </w:r>
      <w:r w:rsidRPr="002E0BB5">
        <w:rPr>
          <w:noProof/>
        </w:rPr>
        <w:t xml:space="preserve"> 4 (1): 45–52. doi:10.1139/juvs-2015-0015.</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Wilson, Andrew M, Janine Barr, and Megan Zagorski. 2017. “The Feasibility of Counting Songbirds Using Unmanned Aerial Vehicles.” </w:t>
      </w:r>
      <w:r w:rsidRPr="002E0BB5">
        <w:rPr>
          <w:i/>
          <w:iCs/>
          <w:noProof/>
        </w:rPr>
        <w:t>The Auk</w:t>
      </w:r>
      <w:r w:rsidRPr="002E0BB5">
        <w:rPr>
          <w:noProof/>
        </w:rPr>
        <w:t xml:space="preserve"> 134 (2): 350–62. doi:10.1642/AUK-16-216.1.</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Wilson, Rory P, and and Clive R McMahon. 2006. “Measuring Devices on Wild Animals: What Constitutes Acceptable Practice?” </w:t>
      </w:r>
      <w:r w:rsidRPr="002E0BB5">
        <w:rPr>
          <w:i/>
          <w:iCs/>
          <w:noProof/>
        </w:rPr>
        <w:t>Frontiers in Ecology and the Environment</w:t>
      </w:r>
      <w:r w:rsidRPr="002E0BB5">
        <w:rPr>
          <w:noProof/>
        </w:rPr>
        <w:t xml:space="preserve"> 4 (3): 147–54. doi:10.1890/1540-9295(2006)004.</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Zahawi, Rakan A, Jonathan P Dandois, Karen D Holl, Dana Nadwodny, J Leighton Reid, and Erle C Ellis. 2015. “Using Lightweight Unmanned Aerial Vehicles to Monitor Tropical Forest Recovery.” </w:t>
      </w:r>
      <w:r w:rsidRPr="002E0BB5">
        <w:rPr>
          <w:i/>
          <w:iCs/>
          <w:noProof/>
        </w:rPr>
        <w:t>Biological Conservation</w:t>
      </w:r>
      <w:r w:rsidRPr="002E0BB5">
        <w:rPr>
          <w:noProof/>
        </w:rPr>
        <w:t xml:space="preserve"> 186 (June). Elsevier Ltd: 287–95. doi:10.1016/j.biocon.2015.03.031.</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Zaman, Bushra, Austin M. Jensen, and Mac McKee. 2011. “Use of High-Resolution Multispectral Imagery Acquired with an Autonomous Unmanned Aerial Vehicle to Quantify the Spread of an Invasive Wetlands Species.” </w:t>
      </w:r>
      <w:r w:rsidRPr="002E0BB5">
        <w:rPr>
          <w:i/>
          <w:iCs/>
          <w:noProof/>
        </w:rPr>
        <w:t>International Geoscience and Remote Sensing Symposium (IGARSS)</w:t>
      </w:r>
      <w:r w:rsidRPr="002E0BB5">
        <w:rPr>
          <w:noProof/>
        </w:rPr>
        <w:t>, 803–6. doi:10.1109/IGARSS.2011.6049252.</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Zang, Wenqian, Jiayuan Lin, Yangchun Wang, and Heping Tao. 2012. “Investigating Small-Scale Water Pollution with UAV Remote Sensing Technology.” </w:t>
      </w:r>
      <w:r w:rsidRPr="002E0BB5">
        <w:rPr>
          <w:i/>
          <w:iCs/>
          <w:noProof/>
        </w:rPr>
        <w:t>World Automation Congress</w:t>
      </w:r>
      <w:r w:rsidRPr="002E0BB5">
        <w:rPr>
          <w:noProof/>
        </w:rPr>
        <w:t>, no. Puerto Vallarta, Mexico, 2012: 1–4.</w:t>
      </w:r>
    </w:p>
    <w:p w:rsidR="002E0BB5" w:rsidRPr="002E0BB5" w:rsidRDefault="002E0BB5" w:rsidP="002E0BB5">
      <w:pPr>
        <w:widowControl w:val="0"/>
        <w:autoSpaceDE w:val="0"/>
        <w:autoSpaceDN w:val="0"/>
        <w:adjustRightInd w:val="0"/>
        <w:spacing w:before="180" w:after="180" w:line="240" w:lineRule="auto"/>
        <w:ind w:left="480" w:hanging="480"/>
        <w:rPr>
          <w:noProof/>
        </w:rPr>
      </w:pPr>
      <w:r w:rsidRPr="002E0BB5">
        <w:rPr>
          <w:noProof/>
        </w:rPr>
        <w:t xml:space="preserve">Zhang, Jian, Jianbo Hu, Juyu Lian, Zongji Fan, Xuejun Ouyang, and Wanhui Ye. 2016. “Seeing the Forest from Drones: Testing the Potential of Lightweight Drones as a Tool for Long-Term Forest Monitoring.” </w:t>
      </w:r>
      <w:r w:rsidRPr="002E0BB5">
        <w:rPr>
          <w:i/>
          <w:iCs/>
          <w:noProof/>
        </w:rPr>
        <w:t>Biological Conservation</w:t>
      </w:r>
      <w:r w:rsidRPr="002E0BB5">
        <w:rPr>
          <w:noProof/>
        </w:rPr>
        <w:t xml:space="preserve"> 198: 60–69. doi:10.1016/j.biocon.2016.03.027.</w:t>
      </w:r>
    </w:p>
    <w:p w:rsidR="004D5E3A" w:rsidRDefault="004C1161" w:rsidP="00253C80">
      <w:pPr>
        <w:pStyle w:val="Textoindependiente"/>
      </w:pPr>
      <w:r w:rsidRPr="00167BF5">
        <w:fldChar w:fldCharType="end"/>
      </w:r>
      <w:bookmarkStart w:id="17" w:name="references"/>
      <w:bookmarkEnd w:id="17"/>
    </w:p>
    <w:p w:rsidR="00DA60A0" w:rsidRDefault="00DA60A0" w:rsidP="00253C80">
      <w:pPr>
        <w:pStyle w:val="Textoindependiente"/>
      </w:pPr>
      <w:r>
        <w:t>Management effectiveness evaluation in protected areas – a global study. Second edition 2010</w:t>
      </w:r>
    </w:p>
    <w:p w:rsidR="006A5ECC" w:rsidRDefault="006A5ECC" w:rsidP="00BF45A7">
      <w:pPr>
        <w:pStyle w:val="Tabletitle"/>
      </w:pPr>
      <w:r>
        <w:t xml:space="preserve">Table 1. </w:t>
      </w:r>
      <w:r w:rsidR="00C71736">
        <w:t xml:space="preserve">Threats and pressures </w:t>
      </w:r>
      <w:r w:rsidR="00732872">
        <w:fldChar w:fldCharType="begin" w:fldLock="1"/>
      </w:r>
      <w:r w:rsidR="00732872">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"mendeley" : { "formattedCitation" : "(Leverington et al. 2010)", "plainTextFormattedCitation" : "(Leverington et al. 2010)", "previouslyFormattedCitation" : "(Leverington et al. 2010)" }, "properties" : { "noteIndex" : 23 }, "schema" : "https://github.com/citation-style-language/schema/raw/master/csl-citation.json" }</w:instrText>
      </w:r>
      <w:r w:rsidR="00732872">
        <w:fldChar w:fldCharType="separate"/>
      </w:r>
      <w:r w:rsidR="00732872" w:rsidRPr="00732872">
        <w:rPr>
          <w:noProof/>
        </w:rPr>
        <w:t>(Leverington et al. 2010)</w:t>
      </w:r>
      <w:r w:rsidR="00732872">
        <w:fldChar w:fldCharType="end"/>
      </w:r>
    </w:p>
    <w:tbl>
      <w:tblPr>
        <w:tblStyle w:val="Tablaconcuadrcula"/>
        <w:tblW w:w="0" w:type="auto"/>
        <w:tblLook w:val="04A0" w:firstRow="1" w:lastRow="0" w:firstColumn="1" w:lastColumn="0" w:noHBand="0" w:noVBand="1"/>
      </w:tblPr>
      <w:tblGrid>
        <w:gridCol w:w="4527"/>
        <w:gridCol w:w="4527"/>
      </w:tblGrid>
      <w:tr w:rsidR="00BF45A7" w:rsidTr="00BF45A7">
        <w:tc>
          <w:tcPr>
            <w:tcW w:w="9054" w:type="dxa"/>
            <w:gridSpan w:val="2"/>
          </w:tcPr>
          <w:p w:rsidR="00BF45A7" w:rsidRPr="00BF45A7" w:rsidRDefault="00BF45A7" w:rsidP="00BF45A7">
            <w:pPr>
              <w:pStyle w:val="Tabletitle"/>
              <w:rPr>
                <w:b/>
              </w:rPr>
            </w:pPr>
            <w:r w:rsidRPr="00BF45A7">
              <w:rPr>
                <w:b/>
              </w:rPr>
              <w:t>Threats and pressures</w:t>
            </w:r>
          </w:p>
        </w:tc>
      </w:tr>
      <w:tr w:rsidR="00BF45A7" w:rsidTr="007D461E">
        <w:tc>
          <w:tcPr>
            <w:tcW w:w="4527" w:type="dxa"/>
          </w:tcPr>
          <w:p w:rsidR="00BF45A7" w:rsidRPr="00BF45A7" w:rsidRDefault="00BF45A7" w:rsidP="00BF45A7">
            <w:pPr>
              <w:pStyle w:val="Tabletitle"/>
              <w:rPr>
                <w:b/>
              </w:rPr>
            </w:pPr>
            <w:r w:rsidRPr="00BF45A7">
              <w:rPr>
                <w:b/>
              </w:rPr>
              <w:t>Pressures</w:t>
            </w:r>
            <w:r>
              <w:rPr>
                <w:b/>
              </w:rPr>
              <w:t xml:space="preserve"> </w:t>
            </w:r>
          </w:p>
        </w:tc>
        <w:tc>
          <w:tcPr>
            <w:tcW w:w="4527" w:type="dxa"/>
          </w:tcPr>
          <w:p w:rsidR="00BF45A7" w:rsidRPr="00BF45A7" w:rsidRDefault="00BF45A7" w:rsidP="00BF45A7">
            <w:pPr>
              <w:pStyle w:val="Tabletitle"/>
              <w:rPr>
                <w:b/>
              </w:rPr>
            </w:pPr>
            <w:r>
              <w:rPr>
                <w:b/>
              </w:rPr>
              <w:t>Threats</w:t>
            </w:r>
          </w:p>
        </w:tc>
      </w:tr>
      <w:tr w:rsidR="00BF45A7" w:rsidTr="007D461E">
        <w:tc>
          <w:tcPr>
            <w:tcW w:w="4527" w:type="dxa"/>
          </w:tcPr>
          <w:p w:rsidR="00BF45A7" w:rsidRDefault="00BF45A7" w:rsidP="00BF45A7">
            <w:pPr>
              <w:pStyle w:val="Tabletitle"/>
            </w:pPr>
            <w:r>
              <w:t xml:space="preserve">Demographic growths </w:t>
            </w:r>
          </w:p>
        </w:tc>
        <w:tc>
          <w:tcPr>
            <w:tcW w:w="4527" w:type="dxa"/>
          </w:tcPr>
          <w:p w:rsidR="00BF45A7" w:rsidRDefault="00BF45A7" w:rsidP="00BF45A7">
            <w:pPr>
              <w:pStyle w:val="Tabletitle"/>
              <w:rPr>
                <w:b/>
              </w:rPr>
            </w:pPr>
          </w:p>
        </w:tc>
      </w:tr>
      <w:tr w:rsidR="00BF45A7" w:rsidTr="007D461E">
        <w:tc>
          <w:tcPr>
            <w:tcW w:w="4527" w:type="dxa"/>
          </w:tcPr>
          <w:p w:rsidR="00BF45A7" w:rsidRDefault="00BF45A7" w:rsidP="00BF45A7">
            <w:pPr>
              <w:pStyle w:val="Tabletitle"/>
            </w:pPr>
            <w:r>
              <w:lastRenderedPageBreak/>
              <w:t>Climate change</w:t>
            </w:r>
          </w:p>
        </w:tc>
        <w:tc>
          <w:tcPr>
            <w:tcW w:w="4527" w:type="dxa"/>
          </w:tcPr>
          <w:p w:rsidR="00BF45A7" w:rsidRDefault="00BF45A7" w:rsidP="00BF45A7">
            <w:pPr>
              <w:pStyle w:val="Tabletitle"/>
              <w:rPr>
                <w:b/>
              </w:rPr>
            </w:pPr>
            <w:r>
              <w:t>Agriculture</w:t>
            </w:r>
          </w:p>
        </w:tc>
      </w:tr>
      <w:tr w:rsidR="00BF45A7" w:rsidTr="007D461E">
        <w:tc>
          <w:tcPr>
            <w:tcW w:w="4527" w:type="dxa"/>
          </w:tcPr>
          <w:p w:rsidR="00BF45A7" w:rsidRDefault="00BF45A7" w:rsidP="00BF45A7">
            <w:pPr>
              <w:pStyle w:val="Tabletitle"/>
            </w:pPr>
            <w:r>
              <w:t>Natural resource consumption</w:t>
            </w:r>
          </w:p>
        </w:tc>
        <w:tc>
          <w:tcPr>
            <w:tcW w:w="4527" w:type="dxa"/>
          </w:tcPr>
          <w:p w:rsidR="00BF45A7" w:rsidRPr="007D461E" w:rsidRDefault="007D461E" w:rsidP="00BF45A7">
            <w:pPr>
              <w:pStyle w:val="Tabletitle"/>
            </w:pPr>
            <w:r>
              <w:t xml:space="preserve">Poaching, Encroachment, logging, hunting , grazing, harvesting, gathering non-timber products, </w:t>
            </w:r>
          </w:p>
        </w:tc>
      </w:tr>
      <w:tr w:rsidR="00BF45A7" w:rsidTr="007D461E">
        <w:tc>
          <w:tcPr>
            <w:tcW w:w="4527" w:type="dxa"/>
          </w:tcPr>
          <w:p w:rsidR="00BF45A7" w:rsidRDefault="007D461E" w:rsidP="00BF45A7">
            <w:pPr>
              <w:pStyle w:val="Tabletitle"/>
            </w:pPr>
            <w:r>
              <w:t>Mining</w:t>
            </w:r>
          </w:p>
        </w:tc>
        <w:tc>
          <w:tcPr>
            <w:tcW w:w="4527" w:type="dxa"/>
          </w:tcPr>
          <w:p w:rsidR="00BF45A7" w:rsidRDefault="00BF45A7" w:rsidP="00BF45A7">
            <w:pPr>
              <w:pStyle w:val="Tabletitle"/>
              <w:rPr>
                <w:b/>
              </w:rPr>
            </w:pPr>
          </w:p>
        </w:tc>
      </w:tr>
      <w:tr w:rsidR="00BF45A7" w:rsidTr="007D461E">
        <w:tc>
          <w:tcPr>
            <w:tcW w:w="4527" w:type="dxa"/>
          </w:tcPr>
          <w:p w:rsidR="00BF45A7" w:rsidRDefault="00BF45A7" w:rsidP="00BF45A7">
            <w:pPr>
              <w:pStyle w:val="Tabletitle"/>
            </w:pPr>
          </w:p>
        </w:tc>
        <w:tc>
          <w:tcPr>
            <w:tcW w:w="4527" w:type="dxa"/>
          </w:tcPr>
          <w:p w:rsidR="00BF45A7" w:rsidRDefault="00BF45A7" w:rsidP="00BF45A7">
            <w:pPr>
              <w:pStyle w:val="Tabletitle"/>
              <w:rPr>
                <w:b/>
              </w:rPr>
            </w:pPr>
          </w:p>
        </w:tc>
      </w:tr>
      <w:tr w:rsidR="00BF45A7" w:rsidTr="007D461E">
        <w:tc>
          <w:tcPr>
            <w:tcW w:w="4527" w:type="dxa"/>
          </w:tcPr>
          <w:p w:rsidR="00BF45A7" w:rsidRDefault="00BF45A7" w:rsidP="00BF45A7">
            <w:pPr>
              <w:pStyle w:val="Tabletitle"/>
            </w:pPr>
          </w:p>
        </w:tc>
        <w:tc>
          <w:tcPr>
            <w:tcW w:w="4527" w:type="dxa"/>
          </w:tcPr>
          <w:p w:rsidR="00BF45A7" w:rsidRDefault="00BF45A7" w:rsidP="00BF45A7">
            <w:pPr>
              <w:pStyle w:val="Tabletitle"/>
              <w:rPr>
                <w:b/>
              </w:rPr>
            </w:pPr>
          </w:p>
        </w:tc>
      </w:tr>
      <w:tr w:rsidR="00BF45A7" w:rsidTr="00BF45A7">
        <w:tc>
          <w:tcPr>
            <w:tcW w:w="9054" w:type="dxa"/>
            <w:gridSpan w:val="2"/>
          </w:tcPr>
          <w:p w:rsidR="00BF45A7" w:rsidRDefault="00BF45A7" w:rsidP="00BF45A7">
            <w:pPr>
              <w:pStyle w:val="Tabletitle"/>
            </w:pPr>
          </w:p>
        </w:tc>
      </w:tr>
    </w:tbl>
    <w:p w:rsidR="00C71736" w:rsidRDefault="00C71736" w:rsidP="00253C80">
      <w:pPr>
        <w:pStyle w:val="Textoindependiente"/>
      </w:pPr>
    </w:p>
    <w:p w:rsidR="00C71736" w:rsidRDefault="00C71736" w:rsidP="00253C80">
      <w:pPr>
        <w:pStyle w:val="Textoindependiente"/>
      </w:pPr>
      <w:r>
        <w:t>Table 2. Management measurements</w:t>
      </w:r>
    </w:p>
    <w:p w:rsidR="00C71736" w:rsidRDefault="00C71736" w:rsidP="00253C80">
      <w:pPr>
        <w:pStyle w:val="Textoindependiente"/>
      </w:pPr>
      <w:r>
        <w:t xml:space="preserve">Tablet 3. </w:t>
      </w:r>
      <w:r w:rsidR="007D461E">
        <w:t>Recent e</w:t>
      </w:r>
      <w:r>
        <w:t xml:space="preserve">xamples of studies </w:t>
      </w:r>
    </w:p>
    <w:p w:rsidR="00220B61" w:rsidRDefault="00C71736" w:rsidP="00253C80">
      <w:pPr>
        <w:pStyle w:val="Textoindependiente"/>
      </w:pPr>
      <w:r>
        <w:t>Table 4. Factors accounting for cost</w:t>
      </w:r>
    </w:p>
    <w:p w:rsidR="00220B61" w:rsidRPr="00167BF5" w:rsidRDefault="00220B61" w:rsidP="00253C80">
      <w:pPr>
        <w:pStyle w:val="Textoindependiente"/>
      </w:pPr>
    </w:p>
    <w:sectPr w:rsidR="00220B61" w:rsidRPr="00167BF5">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29CA" w:rsidRDefault="00AC29CA">
      <w:r>
        <w:separator/>
      </w:r>
    </w:p>
  </w:endnote>
  <w:endnote w:type="continuationSeparator" w:id="0">
    <w:p w:rsidR="00AC29CA" w:rsidRDefault="00AC2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29CA" w:rsidRDefault="00AC29CA">
      <w:r>
        <w:separator/>
      </w:r>
    </w:p>
  </w:footnote>
  <w:footnote w:type="continuationSeparator" w:id="0">
    <w:p w:rsidR="00AC29CA" w:rsidRDefault="00AC2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62745E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5421050"/>
    <w:multiLevelType w:val="multilevel"/>
    <w:tmpl w:val="4D121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5D0C07"/>
    <w:multiLevelType w:val="hybridMultilevel"/>
    <w:tmpl w:val="4A146DA8"/>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D96BF8"/>
    <w:multiLevelType w:val="hybridMultilevel"/>
    <w:tmpl w:val="3216F194"/>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02ACE"/>
    <w:rsid w:val="00002F25"/>
    <w:rsid w:val="000053B9"/>
    <w:rsid w:val="00011AE2"/>
    <w:rsid w:val="00011C8B"/>
    <w:rsid w:val="00011D1E"/>
    <w:rsid w:val="000161E9"/>
    <w:rsid w:val="0002038E"/>
    <w:rsid w:val="00021621"/>
    <w:rsid w:val="000220CF"/>
    <w:rsid w:val="0002267F"/>
    <w:rsid w:val="0002513F"/>
    <w:rsid w:val="000261A5"/>
    <w:rsid w:val="00026BBD"/>
    <w:rsid w:val="00026BD1"/>
    <w:rsid w:val="00035E7E"/>
    <w:rsid w:val="000405EB"/>
    <w:rsid w:val="00042159"/>
    <w:rsid w:val="00045A14"/>
    <w:rsid w:val="00052A5D"/>
    <w:rsid w:val="00055B95"/>
    <w:rsid w:val="00056B03"/>
    <w:rsid w:val="000619E9"/>
    <w:rsid w:val="000620C1"/>
    <w:rsid w:val="00063807"/>
    <w:rsid w:val="00063925"/>
    <w:rsid w:val="00063F91"/>
    <w:rsid w:val="00066AA7"/>
    <w:rsid w:val="00072C7E"/>
    <w:rsid w:val="000734B4"/>
    <w:rsid w:val="0008401B"/>
    <w:rsid w:val="00085CE3"/>
    <w:rsid w:val="000913D2"/>
    <w:rsid w:val="00091D48"/>
    <w:rsid w:val="0009200F"/>
    <w:rsid w:val="00092587"/>
    <w:rsid w:val="00093BC1"/>
    <w:rsid w:val="00094F79"/>
    <w:rsid w:val="000A274A"/>
    <w:rsid w:val="000A3222"/>
    <w:rsid w:val="000A4581"/>
    <w:rsid w:val="000A7A8C"/>
    <w:rsid w:val="000B0AF2"/>
    <w:rsid w:val="000B157B"/>
    <w:rsid w:val="000B17B7"/>
    <w:rsid w:val="000B489C"/>
    <w:rsid w:val="000C008B"/>
    <w:rsid w:val="000C0CBD"/>
    <w:rsid w:val="000C11F3"/>
    <w:rsid w:val="000C57AC"/>
    <w:rsid w:val="000D1119"/>
    <w:rsid w:val="000D5838"/>
    <w:rsid w:val="000D5BEA"/>
    <w:rsid w:val="000E33A8"/>
    <w:rsid w:val="000E3941"/>
    <w:rsid w:val="000E4693"/>
    <w:rsid w:val="000F01AC"/>
    <w:rsid w:val="000F2702"/>
    <w:rsid w:val="000F2F2B"/>
    <w:rsid w:val="000F375F"/>
    <w:rsid w:val="000F420E"/>
    <w:rsid w:val="000F56DC"/>
    <w:rsid w:val="000F5B64"/>
    <w:rsid w:val="00103D1A"/>
    <w:rsid w:val="00105FBB"/>
    <w:rsid w:val="00106E3B"/>
    <w:rsid w:val="00116187"/>
    <w:rsid w:val="0011665D"/>
    <w:rsid w:val="00121D77"/>
    <w:rsid w:val="00124200"/>
    <w:rsid w:val="00124381"/>
    <w:rsid w:val="001252AA"/>
    <w:rsid w:val="0012595A"/>
    <w:rsid w:val="0012697C"/>
    <w:rsid w:val="00131A81"/>
    <w:rsid w:val="0013215A"/>
    <w:rsid w:val="0013344A"/>
    <w:rsid w:val="001406D2"/>
    <w:rsid w:val="00141209"/>
    <w:rsid w:val="001443E6"/>
    <w:rsid w:val="00144DC3"/>
    <w:rsid w:val="001471AC"/>
    <w:rsid w:val="00152EC2"/>
    <w:rsid w:val="00154882"/>
    <w:rsid w:val="001602D6"/>
    <w:rsid w:val="001609D9"/>
    <w:rsid w:val="001672B7"/>
    <w:rsid w:val="00167BF5"/>
    <w:rsid w:val="00167E3B"/>
    <w:rsid w:val="001708C7"/>
    <w:rsid w:val="00170998"/>
    <w:rsid w:val="00171727"/>
    <w:rsid w:val="00184136"/>
    <w:rsid w:val="00184D95"/>
    <w:rsid w:val="0019198A"/>
    <w:rsid w:val="00195B45"/>
    <w:rsid w:val="0019755E"/>
    <w:rsid w:val="001A0684"/>
    <w:rsid w:val="001A0804"/>
    <w:rsid w:val="001B50FE"/>
    <w:rsid w:val="001C171F"/>
    <w:rsid w:val="001C3DD6"/>
    <w:rsid w:val="001C6E85"/>
    <w:rsid w:val="001D1A62"/>
    <w:rsid w:val="001D264D"/>
    <w:rsid w:val="001D32DF"/>
    <w:rsid w:val="001D7677"/>
    <w:rsid w:val="001E06F4"/>
    <w:rsid w:val="001E3B61"/>
    <w:rsid w:val="001E659D"/>
    <w:rsid w:val="001E6F0B"/>
    <w:rsid w:val="001F1801"/>
    <w:rsid w:val="001F2721"/>
    <w:rsid w:val="001F36A3"/>
    <w:rsid w:val="001F3789"/>
    <w:rsid w:val="001F3CBC"/>
    <w:rsid w:val="001F61A3"/>
    <w:rsid w:val="0020787E"/>
    <w:rsid w:val="0021297B"/>
    <w:rsid w:val="00212AFE"/>
    <w:rsid w:val="0021339C"/>
    <w:rsid w:val="00215E10"/>
    <w:rsid w:val="00220935"/>
    <w:rsid w:val="00220B61"/>
    <w:rsid w:val="00220EAE"/>
    <w:rsid w:val="002211EA"/>
    <w:rsid w:val="00221714"/>
    <w:rsid w:val="00223A12"/>
    <w:rsid w:val="002240D1"/>
    <w:rsid w:val="00232D13"/>
    <w:rsid w:val="0023587B"/>
    <w:rsid w:val="002413F8"/>
    <w:rsid w:val="00241F19"/>
    <w:rsid w:val="002430CB"/>
    <w:rsid w:val="00244D53"/>
    <w:rsid w:val="00246444"/>
    <w:rsid w:val="00246E9E"/>
    <w:rsid w:val="00251882"/>
    <w:rsid w:val="00253C80"/>
    <w:rsid w:val="00254330"/>
    <w:rsid w:val="00271B49"/>
    <w:rsid w:val="0027407C"/>
    <w:rsid w:val="00276736"/>
    <w:rsid w:val="00276E24"/>
    <w:rsid w:val="002849D2"/>
    <w:rsid w:val="00292362"/>
    <w:rsid w:val="00292FF7"/>
    <w:rsid w:val="00295D31"/>
    <w:rsid w:val="002B3319"/>
    <w:rsid w:val="002B343A"/>
    <w:rsid w:val="002B684C"/>
    <w:rsid w:val="002C50B6"/>
    <w:rsid w:val="002C559F"/>
    <w:rsid w:val="002D05CF"/>
    <w:rsid w:val="002D1F7E"/>
    <w:rsid w:val="002D5F31"/>
    <w:rsid w:val="002D6F03"/>
    <w:rsid w:val="002E0BB5"/>
    <w:rsid w:val="002E31CA"/>
    <w:rsid w:val="002E63F3"/>
    <w:rsid w:val="002E6650"/>
    <w:rsid w:val="002E68D9"/>
    <w:rsid w:val="002F41E4"/>
    <w:rsid w:val="002F7908"/>
    <w:rsid w:val="00301C8D"/>
    <w:rsid w:val="00305896"/>
    <w:rsid w:val="003100B3"/>
    <w:rsid w:val="003143D8"/>
    <w:rsid w:val="00314E07"/>
    <w:rsid w:val="00320386"/>
    <w:rsid w:val="00323CC5"/>
    <w:rsid w:val="00326DF4"/>
    <w:rsid w:val="00330861"/>
    <w:rsid w:val="003327C1"/>
    <w:rsid w:val="00334305"/>
    <w:rsid w:val="0033434D"/>
    <w:rsid w:val="00334A45"/>
    <w:rsid w:val="0034246F"/>
    <w:rsid w:val="00343B36"/>
    <w:rsid w:val="00351E18"/>
    <w:rsid w:val="00356050"/>
    <w:rsid w:val="003725B6"/>
    <w:rsid w:val="00374488"/>
    <w:rsid w:val="00380DC3"/>
    <w:rsid w:val="0038271D"/>
    <w:rsid w:val="00382BC0"/>
    <w:rsid w:val="003843D2"/>
    <w:rsid w:val="00385637"/>
    <w:rsid w:val="00386395"/>
    <w:rsid w:val="003964B6"/>
    <w:rsid w:val="003A1804"/>
    <w:rsid w:val="003A3DCD"/>
    <w:rsid w:val="003A4641"/>
    <w:rsid w:val="003B0879"/>
    <w:rsid w:val="003B124B"/>
    <w:rsid w:val="003B2DC5"/>
    <w:rsid w:val="003B38ED"/>
    <w:rsid w:val="003D16BC"/>
    <w:rsid w:val="003E00EC"/>
    <w:rsid w:val="003E0CBF"/>
    <w:rsid w:val="003E22A6"/>
    <w:rsid w:val="003E3132"/>
    <w:rsid w:val="003E3AC1"/>
    <w:rsid w:val="003F0A74"/>
    <w:rsid w:val="003F4B38"/>
    <w:rsid w:val="003F5031"/>
    <w:rsid w:val="003F57AE"/>
    <w:rsid w:val="003F6EE3"/>
    <w:rsid w:val="004015BA"/>
    <w:rsid w:val="004028DB"/>
    <w:rsid w:val="00405FF8"/>
    <w:rsid w:val="00406BA4"/>
    <w:rsid w:val="00406D18"/>
    <w:rsid w:val="004156E6"/>
    <w:rsid w:val="00422CFC"/>
    <w:rsid w:val="00425C55"/>
    <w:rsid w:val="00425CA1"/>
    <w:rsid w:val="00427619"/>
    <w:rsid w:val="00434C4C"/>
    <w:rsid w:val="0045072C"/>
    <w:rsid w:val="00450EBF"/>
    <w:rsid w:val="004534CD"/>
    <w:rsid w:val="00453B58"/>
    <w:rsid w:val="00454F1F"/>
    <w:rsid w:val="00456852"/>
    <w:rsid w:val="00457241"/>
    <w:rsid w:val="004601DE"/>
    <w:rsid w:val="00460BFA"/>
    <w:rsid w:val="00463E87"/>
    <w:rsid w:val="004640BB"/>
    <w:rsid w:val="00466327"/>
    <w:rsid w:val="00466999"/>
    <w:rsid w:val="00472E8E"/>
    <w:rsid w:val="004732AE"/>
    <w:rsid w:val="0048245A"/>
    <w:rsid w:val="00483238"/>
    <w:rsid w:val="004907C7"/>
    <w:rsid w:val="004971CD"/>
    <w:rsid w:val="004A16CE"/>
    <w:rsid w:val="004A2A7A"/>
    <w:rsid w:val="004A374D"/>
    <w:rsid w:val="004A5A16"/>
    <w:rsid w:val="004B0569"/>
    <w:rsid w:val="004B2B64"/>
    <w:rsid w:val="004B39E4"/>
    <w:rsid w:val="004B3C76"/>
    <w:rsid w:val="004B7242"/>
    <w:rsid w:val="004C1161"/>
    <w:rsid w:val="004C4EA8"/>
    <w:rsid w:val="004C51D6"/>
    <w:rsid w:val="004C700C"/>
    <w:rsid w:val="004D5ABD"/>
    <w:rsid w:val="004D5E3A"/>
    <w:rsid w:val="004D6338"/>
    <w:rsid w:val="004E29B3"/>
    <w:rsid w:val="004E3945"/>
    <w:rsid w:val="004E6219"/>
    <w:rsid w:val="004E648A"/>
    <w:rsid w:val="004E7A7B"/>
    <w:rsid w:val="004F2050"/>
    <w:rsid w:val="004F4076"/>
    <w:rsid w:val="004F4AD6"/>
    <w:rsid w:val="004F4CA3"/>
    <w:rsid w:val="00500D42"/>
    <w:rsid w:val="00501210"/>
    <w:rsid w:val="00502C06"/>
    <w:rsid w:val="00502EB3"/>
    <w:rsid w:val="00505DF5"/>
    <w:rsid w:val="00507BCE"/>
    <w:rsid w:val="0051009C"/>
    <w:rsid w:val="00521C39"/>
    <w:rsid w:val="00527114"/>
    <w:rsid w:val="0052773D"/>
    <w:rsid w:val="00530E4D"/>
    <w:rsid w:val="005356FE"/>
    <w:rsid w:val="00537AD5"/>
    <w:rsid w:val="00541ABF"/>
    <w:rsid w:val="00547069"/>
    <w:rsid w:val="005471A1"/>
    <w:rsid w:val="00551019"/>
    <w:rsid w:val="00554828"/>
    <w:rsid w:val="00555C03"/>
    <w:rsid w:val="005601D0"/>
    <w:rsid w:val="0056030A"/>
    <w:rsid w:val="005607D4"/>
    <w:rsid w:val="00563703"/>
    <w:rsid w:val="00564E53"/>
    <w:rsid w:val="0056518D"/>
    <w:rsid w:val="00566B3A"/>
    <w:rsid w:val="00566B8F"/>
    <w:rsid w:val="0057006D"/>
    <w:rsid w:val="005704B8"/>
    <w:rsid w:val="00571448"/>
    <w:rsid w:val="00577023"/>
    <w:rsid w:val="00577FD3"/>
    <w:rsid w:val="005811B3"/>
    <w:rsid w:val="005819F3"/>
    <w:rsid w:val="0058262B"/>
    <w:rsid w:val="0058362E"/>
    <w:rsid w:val="0058413A"/>
    <w:rsid w:val="005867E7"/>
    <w:rsid w:val="00590D07"/>
    <w:rsid w:val="005944C3"/>
    <w:rsid w:val="005953E0"/>
    <w:rsid w:val="0059716F"/>
    <w:rsid w:val="0059724D"/>
    <w:rsid w:val="005A015E"/>
    <w:rsid w:val="005A1771"/>
    <w:rsid w:val="005A62CF"/>
    <w:rsid w:val="005A6770"/>
    <w:rsid w:val="005A766D"/>
    <w:rsid w:val="005B2AB6"/>
    <w:rsid w:val="005B3021"/>
    <w:rsid w:val="005B62CB"/>
    <w:rsid w:val="005B6CE5"/>
    <w:rsid w:val="005C0C59"/>
    <w:rsid w:val="005C102A"/>
    <w:rsid w:val="005C14A9"/>
    <w:rsid w:val="005C29FD"/>
    <w:rsid w:val="005C7B9C"/>
    <w:rsid w:val="005C7DEC"/>
    <w:rsid w:val="005D3039"/>
    <w:rsid w:val="005D510F"/>
    <w:rsid w:val="005D737C"/>
    <w:rsid w:val="005E18A0"/>
    <w:rsid w:val="005E61E0"/>
    <w:rsid w:val="005F02D4"/>
    <w:rsid w:val="005F23E1"/>
    <w:rsid w:val="005F24E5"/>
    <w:rsid w:val="005F298E"/>
    <w:rsid w:val="005F471F"/>
    <w:rsid w:val="005F527F"/>
    <w:rsid w:val="006032F5"/>
    <w:rsid w:val="00604A75"/>
    <w:rsid w:val="00604BCA"/>
    <w:rsid w:val="00605F6C"/>
    <w:rsid w:val="00606024"/>
    <w:rsid w:val="006062B8"/>
    <w:rsid w:val="006138DE"/>
    <w:rsid w:val="006156A2"/>
    <w:rsid w:val="00617218"/>
    <w:rsid w:val="0061733B"/>
    <w:rsid w:val="00622A13"/>
    <w:rsid w:val="00622F50"/>
    <w:rsid w:val="0062553B"/>
    <w:rsid w:val="0063036A"/>
    <w:rsid w:val="00640562"/>
    <w:rsid w:val="0065066E"/>
    <w:rsid w:val="006509D2"/>
    <w:rsid w:val="00654FDD"/>
    <w:rsid w:val="00656205"/>
    <w:rsid w:val="00657593"/>
    <w:rsid w:val="00661941"/>
    <w:rsid w:val="00665C77"/>
    <w:rsid w:val="00670E4C"/>
    <w:rsid w:val="00671AC9"/>
    <w:rsid w:val="0067221B"/>
    <w:rsid w:val="00675769"/>
    <w:rsid w:val="00675C05"/>
    <w:rsid w:val="0067663C"/>
    <w:rsid w:val="006766CD"/>
    <w:rsid w:val="00676BEA"/>
    <w:rsid w:val="0068193B"/>
    <w:rsid w:val="006829F1"/>
    <w:rsid w:val="006854F8"/>
    <w:rsid w:val="006900B2"/>
    <w:rsid w:val="00690A7D"/>
    <w:rsid w:val="00694DE8"/>
    <w:rsid w:val="00695CDD"/>
    <w:rsid w:val="00696E83"/>
    <w:rsid w:val="006A0222"/>
    <w:rsid w:val="006A3CE1"/>
    <w:rsid w:val="006A5E57"/>
    <w:rsid w:val="006A5ECC"/>
    <w:rsid w:val="006A5EE5"/>
    <w:rsid w:val="006B6DF6"/>
    <w:rsid w:val="006C18E7"/>
    <w:rsid w:val="006C2FA1"/>
    <w:rsid w:val="006C4CE6"/>
    <w:rsid w:val="006C70EC"/>
    <w:rsid w:val="006D06F0"/>
    <w:rsid w:val="006D6052"/>
    <w:rsid w:val="006D60BC"/>
    <w:rsid w:val="006E52F5"/>
    <w:rsid w:val="006E54EF"/>
    <w:rsid w:val="006F3C5A"/>
    <w:rsid w:val="006F4CAE"/>
    <w:rsid w:val="006F53B3"/>
    <w:rsid w:val="00703C1F"/>
    <w:rsid w:val="00704DB4"/>
    <w:rsid w:val="00705E37"/>
    <w:rsid w:val="00706F02"/>
    <w:rsid w:val="00707471"/>
    <w:rsid w:val="007124D7"/>
    <w:rsid w:val="00712F85"/>
    <w:rsid w:val="007155F7"/>
    <w:rsid w:val="00716D04"/>
    <w:rsid w:val="00717981"/>
    <w:rsid w:val="00723A03"/>
    <w:rsid w:val="00732872"/>
    <w:rsid w:val="007341F7"/>
    <w:rsid w:val="00737206"/>
    <w:rsid w:val="00743563"/>
    <w:rsid w:val="00747B91"/>
    <w:rsid w:val="0075014C"/>
    <w:rsid w:val="00750FD0"/>
    <w:rsid w:val="00752316"/>
    <w:rsid w:val="00754239"/>
    <w:rsid w:val="00754843"/>
    <w:rsid w:val="00755DCB"/>
    <w:rsid w:val="007565FD"/>
    <w:rsid w:val="00762349"/>
    <w:rsid w:val="007660CA"/>
    <w:rsid w:val="00772E99"/>
    <w:rsid w:val="0077572A"/>
    <w:rsid w:val="00780B0F"/>
    <w:rsid w:val="00784D58"/>
    <w:rsid w:val="00786450"/>
    <w:rsid w:val="00787C31"/>
    <w:rsid w:val="00790D2B"/>
    <w:rsid w:val="0079116F"/>
    <w:rsid w:val="007916EF"/>
    <w:rsid w:val="00791EB5"/>
    <w:rsid w:val="007946F2"/>
    <w:rsid w:val="007962BD"/>
    <w:rsid w:val="007A7B42"/>
    <w:rsid w:val="007B5882"/>
    <w:rsid w:val="007B7904"/>
    <w:rsid w:val="007C2179"/>
    <w:rsid w:val="007C24A3"/>
    <w:rsid w:val="007C51F5"/>
    <w:rsid w:val="007D461E"/>
    <w:rsid w:val="007E048D"/>
    <w:rsid w:val="007E0FEC"/>
    <w:rsid w:val="007E3B00"/>
    <w:rsid w:val="007E73E7"/>
    <w:rsid w:val="007F09AF"/>
    <w:rsid w:val="007F146D"/>
    <w:rsid w:val="007F1BB4"/>
    <w:rsid w:val="007F35ED"/>
    <w:rsid w:val="007F476F"/>
    <w:rsid w:val="007F528D"/>
    <w:rsid w:val="008034AA"/>
    <w:rsid w:val="0080363E"/>
    <w:rsid w:val="00807609"/>
    <w:rsid w:val="0081604B"/>
    <w:rsid w:val="00816E74"/>
    <w:rsid w:val="008252CA"/>
    <w:rsid w:val="008265EB"/>
    <w:rsid w:val="008273DC"/>
    <w:rsid w:val="00827E7A"/>
    <w:rsid w:val="00830E39"/>
    <w:rsid w:val="00832E94"/>
    <w:rsid w:val="0083369D"/>
    <w:rsid w:val="00833F8E"/>
    <w:rsid w:val="0083478F"/>
    <w:rsid w:val="00835200"/>
    <w:rsid w:val="008405D8"/>
    <w:rsid w:val="00842203"/>
    <w:rsid w:val="0084381E"/>
    <w:rsid w:val="00843EF5"/>
    <w:rsid w:val="008462D2"/>
    <w:rsid w:val="00847A48"/>
    <w:rsid w:val="00847B28"/>
    <w:rsid w:val="00855166"/>
    <w:rsid w:val="00857FDB"/>
    <w:rsid w:val="008601AA"/>
    <w:rsid w:val="0086194B"/>
    <w:rsid w:val="008635FB"/>
    <w:rsid w:val="0086433B"/>
    <w:rsid w:val="00864FFD"/>
    <w:rsid w:val="0087150B"/>
    <w:rsid w:val="00875318"/>
    <w:rsid w:val="0088188C"/>
    <w:rsid w:val="00884360"/>
    <w:rsid w:val="008859CD"/>
    <w:rsid w:val="00891452"/>
    <w:rsid w:val="0089199F"/>
    <w:rsid w:val="00894468"/>
    <w:rsid w:val="00896671"/>
    <w:rsid w:val="008A0C0D"/>
    <w:rsid w:val="008A25ED"/>
    <w:rsid w:val="008A3299"/>
    <w:rsid w:val="008A5419"/>
    <w:rsid w:val="008A7678"/>
    <w:rsid w:val="008C0AA3"/>
    <w:rsid w:val="008C3D1A"/>
    <w:rsid w:val="008C4161"/>
    <w:rsid w:val="008C6457"/>
    <w:rsid w:val="008D3FA5"/>
    <w:rsid w:val="008D5852"/>
    <w:rsid w:val="008D6863"/>
    <w:rsid w:val="008F797E"/>
    <w:rsid w:val="00905E86"/>
    <w:rsid w:val="009067E6"/>
    <w:rsid w:val="009102FA"/>
    <w:rsid w:val="00914A46"/>
    <w:rsid w:val="009166E3"/>
    <w:rsid w:val="00916F1B"/>
    <w:rsid w:val="009303FB"/>
    <w:rsid w:val="009323E4"/>
    <w:rsid w:val="009323FC"/>
    <w:rsid w:val="0093369B"/>
    <w:rsid w:val="00934530"/>
    <w:rsid w:val="00940E41"/>
    <w:rsid w:val="00950FA8"/>
    <w:rsid w:val="00952FB7"/>
    <w:rsid w:val="00954BDE"/>
    <w:rsid w:val="00954E2A"/>
    <w:rsid w:val="00960586"/>
    <w:rsid w:val="0096652D"/>
    <w:rsid w:val="00974DDB"/>
    <w:rsid w:val="00982A84"/>
    <w:rsid w:val="009860E4"/>
    <w:rsid w:val="0099086D"/>
    <w:rsid w:val="00992548"/>
    <w:rsid w:val="00992C01"/>
    <w:rsid w:val="00994253"/>
    <w:rsid w:val="0099443A"/>
    <w:rsid w:val="00995604"/>
    <w:rsid w:val="00996D4D"/>
    <w:rsid w:val="009A3F1E"/>
    <w:rsid w:val="009A5116"/>
    <w:rsid w:val="009A5761"/>
    <w:rsid w:val="009B1073"/>
    <w:rsid w:val="009B6712"/>
    <w:rsid w:val="009C0336"/>
    <w:rsid w:val="009C1364"/>
    <w:rsid w:val="009C274E"/>
    <w:rsid w:val="009D486A"/>
    <w:rsid w:val="009D625A"/>
    <w:rsid w:val="009E0FA4"/>
    <w:rsid w:val="009E3325"/>
    <w:rsid w:val="009E342D"/>
    <w:rsid w:val="009E3CDB"/>
    <w:rsid w:val="009E4ED6"/>
    <w:rsid w:val="009F0FE0"/>
    <w:rsid w:val="009F33A8"/>
    <w:rsid w:val="009F3D28"/>
    <w:rsid w:val="009F5473"/>
    <w:rsid w:val="00A048FD"/>
    <w:rsid w:val="00A0698A"/>
    <w:rsid w:val="00A06FFA"/>
    <w:rsid w:val="00A077A2"/>
    <w:rsid w:val="00A103B8"/>
    <w:rsid w:val="00A10DDD"/>
    <w:rsid w:val="00A11993"/>
    <w:rsid w:val="00A12206"/>
    <w:rsid w:val="00A2258C"/>
    <w:rsid w:val="00A2463B"/>
    <w:rsid w:val="00A33E76"/>
    <w:rsid w:val="00A36B32"/>
    <w:rsid w:val="00A41F91"/>
    <w:rsid w:val="00A46CD1"/>
    <w:rsid w:val="00A500D3"/>
    <w:rsid w:val="00A53B61"/>
    <w:rsid w:val="00A5452C"/>
    <w:rsid w:val="00A60753"/>
    <w:rsid w:val="00A62372"/>
    <w:rsid w:val="00A649AD"/>
    <w:rsid w:val="00A66CE6"/>
    <w:rsid w:val="00A71AED"/>
    <w:rsid w:val="00A82D24"/>
    <w:rsid w:val="00A8331D"/>
    <w:rsid w:val="00A84AF1"/>
    <w:rsid w:val="00A942CC"/>
    <w:rsid w:val="00AA5D60"/>
    <w:rsid w:val="00AB40BC"/>
    <w:rsid w:val="00AB5D12"/>
    <w:rsid w:val="00AC29CA"/>
    <w:rsid w:val="00AC34FA"/>
    <w:rsid w:val="00AC70DE"/>
    <w:rsid w:val="00AD1784"/>
    <w:rsid w:val="00AE24D5"/>
    <w:rsid w:val="00AE304F"/>
    <w:rsid w:val="00AE3A11"/>
    <w:rsid w:val="00AE51E2"/>
    <w:rsid w:val="00AF32B7"/>
    <w:rsid w:val="00AF43CA"/>
    <w:rsid w:val="00AF5E76"/>
    <w:rsid w:val="00B0118B"/>
    <w:rsid w:val="00B03A80"/>
    <w:rsid w:val="00B066FE"/>
    <w:rsid w:val="00B0685C"/>
    <w:rsid w:val="00B10B17"/>
    <w:rsid w:val="00B14D7C"/>
    <w:rsid w:val="00B26371"/>
    <w:rsid w:val="00B27D6F"/>
    <w:rsid w:val="00B31F52"/>
    <w:rsid w:val="00B32E32"/>
    <w:rsid w:val="00B331AA"/>
    <w:rsid w:val="00B33F39"/>
    <w:rsid w:val="00B40A55"/>
    <w:rsid w:val="00B41967"/>
    <w:rsid w:val="00B44E7E"/>
    <w:rsid w:val="00B53190"/>
    <w:rsid w:val="00B572EA"/>
    <w:rsid w:val="00B65B4F"/>
    <w:rsid w:val="00B661BF"/>
    <w:rsid w:val="00B72A8B"/>
    <w:rsid w:val="00B73842"/>
    <w:rsid w:val="00B73DCC"/>
    <w:rsid w:val="00B83372"/>
    <w:rsid w:val="00B85E89"/>
    <w:rsid w:val="00B8601D"/>
    <w:rsid w:val="00B86B75"/>
    <w:rsid w:val="00B9099F"/>
    <w:rsid w:val="00B94D02"/>
    <w:rsid w:val="00BA0CFF"/>
    <w:rsid w:val="00BA2E09"/>
    <w:rsid w:val="00BA627F"/>
    <w:rsid w:val="00BA689D"/>
    <w:rsid w:val="00BA7BD1"/>
    <w:rsid w:val="00BB0021"/>
    <w:rsid w:val="00BB090A"/>
    <w:rsid w:val="00BB4BE4"/>
    <w:rsid w:val="00BC2E3E"/>
    <w:rsid w:val="00BC48D5"/>
    <w:rsid w:val="00BC4BE9"/>
    <w:rsid w:val="00BD064D"/>
    <w:rsid w:val="00BD0DA0"/>
    <w:rsid w:val="00BD74B7"/>
    <w:rsid w:val="00BE0D15"/>
    <w:rsid w:val="00BE2573"/>
    <w:rsid w:val="00BE3AF9"/>
    <w:rsid w:val="00BE49E5"/>
    <w:rsid w:val="00BF01A5"/>
    <w:rsid w:val="00BF396C"/>
    <w:rsid w:val="00BF45A7"/>
    <w:rsid w:val="00BF4EAE"/>
    <w:rsid w:val="00C0216C"/>
    <w:rsid w:val="00C03BB7"/>
    <w:rsid w:val="00C05403"/>
    <w:rsid w:val="00C173D1"/>
    <w:rsid w:val="00C21E53"/>
    <w:rsid w:val="00C23985"/>
    <w:rsid w:val="00C24BDB"/>
    <w:rsid w:val="00C30E58"/>
    <w:rsid w:val="00C31E76"/>
    <w:rsid w:val="00C36279"/>
    <w:rsid w:val="00C4121C"/>
    <w:rsid w:val="00C43A0A"/>
    <w:rsid w:val="00C44D58"/>
    <w:rsid w:val="00C46E86"/>
    <w:rsid w:val="00C50016"/>
    <w:rsid w:val="00C52755"/>
    <w:rsid w:val="00C566CA"/>
    <w:rsid w:val="00C61831"/>
    <w:rsid w:val="00C61B57"/>
    <w:rsid w:val="00C63338"/>
    <w:rsid w:val="00C65822"/>
    <w:rsid w:val="00C6626C"/>
    <w:rsid w:val="00C6632B"/>
    <w:rsid w:val="00C711FD"/>
    <w:rsid w:val="00C71736"/>
    <w:rsid w:val="00C71D25"/>
    <w:rsid w:val="00C728D1"/>
    <w:rsid w:val="00C72CBF"/>
    <w:rsid w:val="00C764FF"/>
    <w:rsid w:val="00C76E9B"/>
    <w:rsid w:val="00C80387"/>
    <w:rsid w:val="00C908F8"/>
    <w:rsid w:val="00C92A98"/>
    <w:rsid w:val="00C934F7"/>
    <w:rsid w:val="00C94441"/>
    <w:rsid w:val="00CA07E5"/>
    <w:rsid w:val="00CA2A6F"/>
    <w:rsid w:val="00CA5003"/>
    <w:rsid w:val="00CB0BB8"/>
    <w:rsid w:val="00CB5CD9"/>
    <w:rsid w:val="00CB6C12"/>
    <w:rsid w:val="00CB72A9"/>
    <w:rsid w:val="00CB7908"/>
    <w:rsid w:val="00CC6F33"/>
    <w:rsid w:val="00CD2D1C"/>
    <w:rsid w:val="00CD39F4"/>
    <w:rsid w:val="00CD3F16"/>
    <w:rsid w:val="00CE2946"/>
    <w:rsid w:val="00CE371C"/>
    <w:rsid w:val="00CE7F51"/>
    <w:rsid w:val="00D004B5"/>
    <w:rsid w:val="00D006F8"/>
    <w:rsid w:val="00D00CFA"/>
    <w:rsid w:val="00D010BC"/>
    <w:rsid w:val="00D031D6"/>
    <w:rsid w:val="00D04019"/>
    <w:rsid w:val="00D07BA5"/>
    <w:rsid w:val="00D13205"/>
    <w:rsid w:val="00D16420"/>
    <w:rsid w:val="00D1765A"/>
    <w:rsid w:val="00D22855"/>
    <w:rsid w:val="00D22FD9"/>
    <w:rsid w:val="00D23CCE"/>
    <w:rsid w:val="00D249D6"/>
    <w:rsid w:val="00D275E1"/>
    <w:rsid w:val="00D32D82"/>
    <w:rsid w:val="00D3379F"/>
    <w:rsid w:val="00D428C3"/>
    <w:rsid w:val="00D4387A"/>
    <w:rsid w:val="00D513B5"/>
    <w:rsid w:val="00D52198"/>
    <w:rsid w:val="00D537E6"/>
    <w:rsid w:val="00D53BD1"/>
    <w:rsid w:val="00D55E1E"/>
    <w:rsid w:val="00D609CD"/>
    <w:rsid w:val="00D656E1"/>
    <w:rsid w:val="00D71D0C"/>
    <w:rsid w:val="00D76FAB"/>
    <w:rsid w:val="00D777F2"/>
    <w:rsid w:val="00D83125"/>
    <w:rsid w:val="00D840D2"/>
    <w:rsid w:val="00D91D6F"/>
    <w:rsid w:val="00DA0679"/>
    <w:rsid w:val="00DA60A0"/>
    <w:rsid w:val="00DB1945"/>
    <w:rsid w:val="00DB231E"/>
    <w:rsid w:val="00DB42AE"/>
    <w:rsid w:val="00DB7AEE"/>
    <w:rsid w:val="00DC78FE"/>
    <w:rsid w:val="00DD13EE"/>
    <w:rsid w:val="00DD5B8B"/>
    <w:rsid w:val="00DD7C84"/>
    <w:rsid w:val="00DE025E"/>
    <w:rsid w:val="00DE45C1"/>
    <w:rsid w:val="00DE5752"/>
    <w:rsid w:val="00DE6326"/>
    <w:rsid w:val="00DF14C3"/>
    <w:rsid w:val="00DF29A8"/>
    <w:rsid w:val="00DF3B57"/>
    <w:rsid w:val="00DF4F2B"/>
    <w:rsid w:val="00DF5DF4"/>
    <w:rsid w:val="00DF6BA0"/>
    <w:rsid w:val="00E006C9"/>
    <w:rsid w:val="00E01AB0"/>
    <w:rsid w:val="00E042D6"/>
    <w:rsid w:val="00E06AF8"/>
    <w:rsid w:val="00E10426"/>
    <w:rsid w:val="00E1432E"/>
    <w:rsid w:val="00E166BB"/>
    <w:rsid w:val="00E16D27"/>
    <w:rsid w:val="00E17AE7"/>
    <w:rsid w:val="00E17BAF"/>
    <w:rsid w:val="00E315A3"/>
    <w:rsid w:val="00E32BFF"/>
    <w:rsid w:val="00E33795"/>
    <w:rsid w:val="00E33D83"/>
    <w:rsid w:val="00E3663B"/>
    <w:rsid w:val="00E40935"/>
    <w:rsid w:val="00E41474"/>
    <w:rsid w:val="00E41D2C"/>
    <w:rsid w:val="00E44136"/>
    <w:rsid w:val="00E461AC"/>
    <w:rsid w:val="00E46FFF"/>
    <w:rsid w:val="00E505B4"/>
    <w:rsid w:val="00E5207C"/>
    <w:rsid w:val="00E57981"/>
    <w:rsid w:val="00E61110"/>
    <w:rsid w:val="00E6155A"/>
    <w:rsid w:val="00E6248D"/>
    <w:rsid w:val="00E6407E"/>
    <w:rsid w:val="00E65ED9"/>
    <w:rsid w:val="00E70CF4"/>
    <w:rsid w:val="00E72B41"/>
    <w:rsid w:val="00E73123"/>
    <w:rsid w:val="00E73C87"/>
    <w:rsid w:val="00E76BCC"/>
    <w:rsid w:val="00E82775"/>
    <w:rsid w:val="00E82E4C"/>
    <w:rsid w:val="00E833DA"/>
    <w:rsid w:val="00E83AF6"/>
    <w:rsid w:val="00E844FD"/>
    <w:rsid w:val="00E848B0"/>
    <w:rsid w:val="00E84DB6"/>
    <w:rsid w:val="00E91E16"/>
    <w:rsid w:val="00E948E8"/>
    <w:rsid w:val="00EA0EFA"/>
    <w:rsid w:val="00EA415A"/>
    <w:rsid w:val="00EA6D43"/>
    <w:rsid w:val="00EA7384"/>
    <w:rsid w:val="00EB0318"/>
    <w:rsid w:val="00EB3260"/>
    <w:rsid w:val="00EB3ED3"/>
    <w:rsid w:val="00EB7308"/>
    <w:rsid w:val="00EB7DCC"/>
    <w:rsid w:val="00EC219E"/>
    <w:rsid w:val="00EC3F14"/>
    <w:rsid w:val="00EC486B"/>
    <w:rsid w:val="00EC7713"/>
    <w:rsid w:val="00ED2190"/>
    <w:rsid w:val="00ED7812"/>
    <w:rsid w:val="00EE07F9"/>
    <w:rsid w:val="00EE4D77"/>
    <w:rsid w:val="00EE4F7E"/>
    <w:rsid w:val="00EF3821"/>
    <w:rsid w:val="00EF5892"/>
    <w:rsid w:val="00F00C90"/>
    <w:rsid w:val="00F02B07"/>
    <w:rsid w:val="00F04FDF"/>
    <w:rsid w:val="00F05C58"/>
    <w:rsid w:val="00F13E3D"/>
    <w:rsid w:val="00F14D8C"/>
    <w:rsid w:val="00F229D4"/>
    <w:rsid w:val="00F26084"/>
    <w:rsid w:val="00F265B7"/>
    <w:rsid w:val="00F275B4"/>
    <w:rsid w:val="00F325A8"/>
    <w:rsid w:val="00F334B4"/>
    <w:rsid w:val="00F36AE6"/>
    <w:rsid w:val="00F4232D"/>
    <w:rsid w:val="00F43E94"/>
    <w:rsid w:val="00F44203"/>
    <w:rsid w:val="00F45891"/>
    <w:rsid w:val="00F46A83"/>
    <w:rsid w:val="00F473A7"/>
    <w:rsid w:val="00F47408"/>
    <w:rsid w:val="00F5294A"/>
    <w:rsid w:val="00F52CAC"/>
    <w:rsid w:val="00F53C94"/>
    <w:rsid w:val="00F57723"/>
    <w:rsid w:val="00F577B4"/>
    <w:rsid w:val="00F6533C"/>
    <w:rsid w:val="00F65B3D"/>
    <w:rsid w:val="00F65B6D"/>
    <w:rsid w:val="00F6778D"/>
    <w:rsid w:val="00F7197C"/>
    <w:rsid w:val="00F72E9D"/>
    <w:rsid w:val="00F737CC"/>
    <w:rsid w:val="00F747BA"/>
    <w:rsid w:val="00F83070"/>
    <w:rsid w:val="00F8404B"/>
    <w:rsid w:val="00F84C7D"/>
    <w:rsid w:val="00F85841"/>
    <w:rsid w:val="00F91727"/>
    <w:rsid w:val="00F9604F"/>
    <w:rsid w:val="00F9689F"/>
    <w:rsid w:val="00F97974"/>
    <w:rsid w:val="00FA04EA"/>
    <w:rsid w:val="00FA1371"/>
    <w:rsid w:val="00FA1E16"/>
    <w:rsid w:val="00FA3ADB"/>
    <w:rsid w:val="00FA6D59"/>
    <w:rsid w:val="00FB020C"/>
    <w:rsid w:val="00FB3B10"/>
    <w:rsid w:val="00FB3E7C"/>
    <w:rsid w:val="00FB4FE3"/>
    <w:rsid w:val="00FC124D"/>
    <w:rsid w:val="00FC339E"/>
    <w:rsid w:val="00FC3C7C"/>
    <w:rsid w:val="00FD16C9"/>
    <w:rsid w:val="00FD7007"/>
    <w:rsid w:val="00FE13BF"/>
    <w:rsid w:val="00FE7455"/>
    <w:rsid w:val="00FF1C4C"/>
    <w:rsid w:val="00FF39E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31E20"/>
  <w15:docId w15:val="{1AE1C78D-BD8C-488D-A896-95215DD19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67BF5"/>
    <w:pPr>
      <w:spacing w:line="480" w:lineRule="auto"/>
    </w:pPr>
    <w:rPr>
      <w:sz w:val="24"/>
      <w:szCs w:val="24"/>
    </w:rPr>
  </w:style>
  <w:style w:type="paragraph" w:styleId="Ttulo1">
    <w:name w:val="heading 1"/>
    <w:basedOn w:val="Normal"/>
    <w:next w:val="Paragraph"/>
    <w:link w:val="Ttulo1Car"/>
    <w:qFormat/>
    <w:rsid w:val="00167BF5"/>
    <w:pPr>
      <w:keepNext/>
      <w:spacing w:before="360" w:after="60" w:line="360" w:lineRule="auto"/>
      <w:ind w:right="567"/>
      <w:contextualSpacing/>
      <w:outlineLvl w:val="0"/>
    </w:pPr>
    <w:rPr>
      <w:rFonts w:eastAsiaTheme="majorEastAsia" w:cs="Arial"/>
      <w:b/>
      <w:bCs/>
      <w:kern w:val="32"/>
      <w:szCs w:val="32"/>
    </w:rPr>
  </w:style>
  <w:style w:type="paragraph" w:styleId="Ttulo2">
    <w:name w:val="heading 2"/>
    <w:basedOn w:val="Normal"/>
    <w:next w:val="Paragraph"/>
    <w:link w:val="Ttulo2Car"/>
    <w:qFormat/>
    <w:rsid w:val="00167BF5"/>
    <w:pPr>
      <w:keepNext/>
      <w:spacing w:before="360" w:after="60" w:line="360" w:lineRule="auto"/>
      <w:ind w:right="567"/>
      <w:contextualSpacing/>
      <w:outlineLvl w:val="1"/>
    </w:pPr>
    <w:rPr>
      <w:rFonts w:eastAsiaTheme="majorEastAsia" w:cs="Arial"/>
      <w:b/>
      <w:bCs/>
      <w:i/>
      <w:iCs/>
      <w:szCs w:val="28"/>
    </w:rPr>
  </w:style>
  <w:style w:type="paragraph" w:styleId="Ttulo3">
    <w:name w:val="heading 3"/>
    <w:basedOn w:val="Normal"/>
    <w:next w:val="Paragraph"/>
    <w:link w:val="Ttulo3Car"/>
    <w:qFormat/>
    <w:rsid w:val="00167BF5"/>
    <w:pPr>
      <w:keepNext/>
      <w:spacing w:before="360" w:after="60" w:line="360" w:lineRule="auto"/>
      <w:ind w:right="567"/>
      <w:contextualSpacing/>
      <w:outlineLvl w:val="2"/>
    </w:pPr>
    <w:rPr>
      <w:rFonts w:eastAsiaTheme="majorEastAsia" w:cs="Arial"/>
      <w:bCs/>
      <w:i/>
      <w:szCs w:val="26"/>
    </w:rPr>
  </w:style>
  <w:style w:type="paragraph" w:styleId="Ttulo4">
    <w:name w:val="heading 4"/>
    <w:basedOn w:val="Normal"/>
    <w:next w:val="Textoindependiente"/>
    <w:uiPriority w:val="9"/>
    <w:unhideWhenUsed/>
    <w:pPr>
      <w:keepNext/>
      <w:keepLines/>
      <w:spacing w:before="20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pPr>
      <w:keepNext/>
      <w:keepLines/>
      <w:spacing w:before="20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pPr>
      <w:keepNext/>
      <w:keepLines/>
      <w:spacing w:before="20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before="180" w:after="180"/>
    </w:pPr>
  </w:style>
  <w:style w:type="paragraph" w:customStyle="1" w:styleId="FirstParagraph">
    <w:name w:val="First Paragraph"/>
    <w:basedOn w:val="Textoindependiente"/>
    <w:next w:val="Textoindependiente"/>
  </w:style>
  <w:style w:type="paragraph" w:customStyle="1" w:styleId="Compact">
    <w:name w:val="Compact"/>
    <w:basedOn w:val="Textoindependiente"/>
    <w:pPr>
      <w:spacing w:before="36" w:after="36"/>
    </w:pPr>
  </w:style>
  <w:style w:type="paragraph" w:styleId="Ttulo">
    <w:name w:val="Title"/>
    <w:basedOn w:val="Normal"/>
    <w:next w:val="Textoindependient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pPr>
      <w:spacing w:before="240"/>
    </w:pPr>
    <w:rPr>
      <w:sz w:val="30"/>
      <w:szCs w:val="30"/>
    </w:rPr>
  </w:style>
  <w:style w:type="paragraph" w:customStyle="1" w:styleId="Author">
    <w:name w:val="Author"/>
    <w:next w:val="Textoindependiente"/>
    <w:pPr>
      <w:keepNext/>
      <w:keepLines/>
      <w:jc w:val="center"/>
    </w:pPr>
  </w:style>
  <w:style w:type="paragraph" w:styleId="Fecha">
    <w:name w:val="Date"/>
    <w:next w:val="Textoindependiente"/>
    <w:pPr>
      <w:keepNext/>
      <w:keepLines/>
      <w:jc w:val="center"/>
    </w:pPr>
  </w:style>
  <w:style w:type="paragraph" w:customStyle="1" w:styleId="Abstract">
    <w:name w:val="Abstract"/>
    <w:basedOn w:val="Normal"/>
    <w:next w:val="Keywords"/>
    <w:qFormat/>
    <w:rsid w:val="00167BF5"/>
    <w:pPr>
      <w:spacing w:before="360" w:after="300" w:line="360" w:lineRule="auto"/>
      <w:ind w:left="720" w:right="567"/>
    </w:pPr>
    <w:rPr>
      <w:sz w:val="22"/>
    </w:rPr>
  </w:style>
  <w:style w:type="paragraph" w:styleId="Bibliografa">
    <w:name w:val="Bibliography"/>
    <w:basedOn w:val="Normal"/>
  </w:style>
  <w:style w:type="paragraph" w:styleId="Textodebloque">
    <w:name w:val="Block Text"/>
    <w:basedOn w:val="Textoindependiente"/>
    <w:next w:val="Textoindependiente"/>
    <w:uiPriority w:val="9"/>
    <w:unhideWhenUsed/>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shorttext">
    <w:name w:val="short_text"/>
    <w:basedOn w:val="Fuentedeprrafopredeter"/>
    <w:rsid w:val="006032F5"/>
  </w:style>
  <w:style w:type="character" w:customStyle="1" w:styleId="Ttulo1Car">
    <w:name w:val="Título 1 Car"/>
    <w:basedOn w:val="Fuentedeprrafopredeter"/>
    <w:link w:val="Ttulo1"/>
    <w:rsid w:val="00167BF5"/>
    <w:rPr>
      <w:rFonts w:eastAsiaTheme="majorEastAsia" w:cs="Arial"/>
      <w:b/>
      <w:bCs/>
      <w:kern w:val="32"/>
      <w:sz w:val="24"/>
      <w:szCs w:val="32"/>
    </w:rPr>
  </w:style>
  <w:style w:type="character" w:styleId="Hipervnculovisitado">
    <w:name w:val="FollowedHyperlink"/>
    <w:basedOn w:val="Fuentedeprrafopredeter"/>
    <w:semiHidden/>
    <w:unhideWhenUsed/>
    <w:rsid w:val="000A3222"/>
    <w:rPr>
      <w:color w:val="800080" w:themeColor="followedHyperlink"/>
      <w:u w:val="single"/>
    </w:rPr>
  </w:style>
  <w:style w:type="paragraph" w:customStyle="1" w:styleId="Authornames">
    <w:name w:val="Author names"/>
    <w:basedOn w:val="Normal"/>
    <w:next w:val="Normal"/>
    <w:qFormat/>
    <w:rsid w:val="00167BF5"/>
    <w:pPr>
      <w:spacing w:before="240" w:line="360" w:lineRule="auto"/>
    </w:pPr>
    <w:rPr>
      <w:sz w:val="28"/>
    </w:rPr>
  </w:style>
  <w:style w:type="paragraph" w:customStyle="1" w:styleId="Affiliation">
    <w:name w:val="Affiliation"/>
    <w:basedOn w:val="Normal"/>
    <w:qFormat/>
    <w:rsid w:val="00167BF5"/>
    <w:pPr>
      <w:spacing w:before="240" w:line="360" w:lineRule="auto"/>
    </w:pPr>
    <w:rPr>
      <w:i/>
    </w:rPr>
  </w:style>
  <w:style w:type="paragraph" w:customStyle="1" w:styleId="Correspondencedetails">
    <w:name w:val="Correspondence details"/>
    <w:basedOn w:val="Normal"/>
    <w:qFormat/>
    <w:rsid w:val="00167BF5"/>
    <w:pPr>
      <w:spacing w:before="240" w:line="360" w:lineRule="auto"/>
    </w:pPr>
  </w:style>
  <w:style w:type="paragraph" w:customStyle="1" w:styleId="Notesoncontributors">
    <w:name w:val="Notes on contributors"/>
    <w:basedOn w:val="Normal"/>
    <w:qFormat/>
    <w:rsid w:val="00167BF5"/>
    <w:pPr>
      <w:spacing w:before="240" w:line="360" w:lineRule="auto"/>
    </w:pPr>
    <w:rPr>
      <w:sz w:val="22"/>
    </w:rPr>
  </w:style>
  <w:style w:type="paragraph" w:customStyle="1" w:styleId="Keywords">
    <w:name w:val="Keywords"/>
    <w:basedOn w:val="Normal"/>
    <w:next w:val="Paragraph"/>
    <w:qFormat/>
    <w:rsid w:val="00167BF5"/>
    <w:pPr>
      <w:spacing w:before="240" w:after="240" w:line="360" w:lineRule="auto"/>
      <w:ind w:left="720" w:right="567"/>
    </w:pPr>
    <w:rPr>
      <w:sz w:val="22"/>
    </w:rPr>
  </w:style>
  <w:style w:type="paragraph" w:customStyle="1" w:styleId="Articletitle">
    <w:name w:val="Article title"/>
    <w:basedOn w:val="Normal"/>
    <w:next w:val="Normal"/>
    <w:qFormat/>
    <w:rsid w:val="00167BF5"/>
    <w:pPr>
      <w:spacing w:after="120" w:line="360" w:lineRule="auto"/>
    </w:pPr>
    <w:rPr>
      <w:b/>
      <w:sz w:val="28"/>
    </w:rPr>
  </w:style>
  <w:style w:type="paragraph" w:customStyle="1" w:styleId="Receiveddates">
    <w:name w:val="Received dates"/>
    <w:basedOn w:val="Affiliation"/>
    <w:next w:val="Normal"/>
    <w:qFormat/>
    <w:rsid w:val="00167BF5"/>
  </w:style>
  <w:style w:type="paragraph" w:customStyle="1" w:styleId="Displayedquotation">
    <w:name w:val="Displayed quotation"/>
    <w:basedOn w:val="Normal"/>
    <w:qFormat/>
    <w:rsid w:val="00167BF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167BF5"/>
    <w:pPr>
      <w:widowControl/>
      <w:numPr>
        <w:numId w:val="5"/>
      </w:numPr>
      <w:spacing w:after="240"/>
      <w:contextualSpacing/>
    </w:pPr>
  </w:style>
  <w:style w:type="paragraph" w:customStyle="1" w:styleId="Displayedequation">
    <w:name w:val="Displayed equation"/>
    <w:basedOn w:val="Normal"/>
    <w:next w:val="Paragraph"/>
    <w:qFormat/>
    <w:rsid w:val="00167BF5"/>
    <w:pPr>
      <w:tabs>
        <w:tab w:val="center" w:pos="4253"/>
        <w:tab w:val="right" w:pos="8222"/>
      </w:tabs>
      <w:spacing w:before="240" w:after="240"/>
      <w:jc w:val="center"/>
    </w:pPr>
  </w:style>
  <w:style w:type="paragraph" w:customStyle="1" w:styleId="Acknowledgements">
    <w:name w:val="Acknowledgements"/>
    <w:basedOn w:val="Normal"/>
    <w:next w:val="Normal"/>
    <w:qFormat/>
    <w:rsid w:val="00167BF5"/>
    <w:pPr>
      <w:spacing w:before="120" w:line="360" w:lineRule="auto"/>
    </w:pPr>
    <w:rPr>
      <w:sz w:val="22"/>
    </w:rPr>
  </w:style>
  <w:style w:type="paragraph" w:customStyle="1" w:styleId="Tabletitle">
    <w:name w:val="Table title"/>
    <w:basedOn w:val="Normal"/>
    <w:next w:val="Normal"/>
    <w:qFormat/>
    <w:rsid w:val="00167BF5"/>
    <w:pPr>
      <w:spacing w:before="240" w:line="360" w:lineRule="auto"/>
    </w:pPr>
  </w:style>
  <w:style w:type="paragraph" w:customStyle="1" w:styleId="Figurecaption">
    <w:name w:val="Figure caption"/>
    <w:basedOn w:val="Normal"/>
    <w:next w:val="Normal"/>
    <w:qFormat/>
    <w:rsid w:val="00167BF5"/>
    <w:pPr>
      <w:spacing w:before="240" w:line="360" w:lineRule="auto"/>
    </w:pPr>
  </w:style>
  <w:style w:type="paragraph" w:customStyle="1" w:styleId="Footnotes">
    <w:name w:val="Footnotes"/>
    <w:basedOn w:val="Normal"/>
    <w:qFormat/>
    <w:rsid w:val="00167BF5"/>
    <w:pPr>
      <w:spacing w:before="120" w:line="360" w:lineRule="auto"/>
      <w:ind w:left="482" w:hanging="482"/>
      <w:contextualSpacing/>
    </w:pPr>
    <w:rPr>
      <w:sz w:val="22"/>
    </w:rPr>
  </w:style>
  <w:style w:type="paragraph" w:customStyle="1" w:styleId="Paragraph">
    <w:name w:val="Paragraph"/>
    <w:basedOn w:val="Normal"/>
    <w:next w:val="Newparagraph"/>
    <w:qFormat/>
    <w:rsid w:val="00167BF5"/>
    <w:pPr>
      <w:widowControl w:val="0"/>
      <w:spacing w:before="240"/>
    </w:pPr>
  </w:style>
  <w:style w:type="paragraph" w:customStyle="1" w:styleId="Newparagraph">
    <w:name w:val="New paragraph"/>
    <w:basedOn w:val="Normal"/>
    <w:qFormat/>
    <w:rsid w:val="00167BF5"/>
    <w:pPr>
      <w:ind w:firstLine="720"/>
    </w:pPr>
  </w:style>
  <w:style w:type="paragraph" w:customStyle="1" w:styleId="References">
    <w:name w:val="References"/>
    <w:basedOn w:val="Normal"/>
    <w:qFormat/>
    <w:rsid w:val="00167BF5"/>
    <w:pPr>
      <w:spacing w:before="120" w:line="360" w:lineRule="auto"/>
      <w:ind w:left="720" w:hanging="720"/>
      <w:contextualSpacing/>
    </w:pPr>
  </w:style>
  <w:style w:type="paragraph" w:customStyle="1" w:styleId="Subjectcodes">
    <w:name w:val="Subject codes"/>
    <w:basedOn w:val="Keywords"/>
    <w:next w:val="Paragraph"/>
    <w:qFormat/>
    <w:rsid w:val="00167BF5"/>
  </w:style>
  <w:style w:type="paragraph" w:customStyle="1" w:styleId="Bulletedlist">
    <w:name w:val="Bulleted list"/>
    <w:basedOn w:val="Paragraph"/>
    <w:next w:val="Paragraph"/>
    <w:qFormat/>
    <w:rsid w:val="00167BF5"/>
    <w:pPr>
      <w:widowControl/>
      <w:numPr>
        <w:numId w:val="6"/>
      </w:numPr>
      <w:spacing w:after="240"/>
      <w:contextualSpacing/>
    </w:pPr>
  </w:style>
  <w:style w:type="paragraph" w:customStyle="1" w:styleId="Heading4Paragraph">
    <w:name w:val="Heading 4 + Paragraph"/>
    <w:basedOn w:val="Paragraph"/>
    <w:next w:val="Newparagraph"/>
    <w:qFormat/>
    <w:rsid w:val="00167BF5"/>
    <w:pPr>
      <w:widowControl/>
      <w:spacing w:before="360"/>
    </w:pPr>
  </w:style>
  <w:style w:type="character" w:customStyle="1" w:styleId="Ttulo2Car">
    <w:name w:val="Título 2 Car"/>
    <w:basedOn w:val="Fuentedeprrafopredeter"/>
    <w:link w:val="Ttulo2"/>
    <w:rsid w:val="00167BF5"/>
    <w:rPr>
      <w:rFonts w:eastAsiaTheme="majorEastAsia" w:cs="Arial"/>
      <w:b/>
      <w:bCs/>
      <w:i/>
      <w:iCs/>
      <w:sz w:val="24"/>
      <w:szCs w:val="28"/>
    </w:rPr>
  </w:style>
  <w:style w:type="character" w:customStyle="1" w:styleId="Ttulo3Car">
    <w:name w:val="Título 3 Car"/>
    <w:basedOn w:val="Fuentedeprrafopredeter"/>
    <w:link w:val="Ttulo3"/>
    <w:rsid w:val="00167BF5"/>
    <w:rPr>
      <w:rFonts w:eastAsiaTheme="majorEastAsia" w:cs="Arial"/>
      <w:bCs/>
      <w:i/>
      <w:sz w:val="24"/>
      <w:szCs w:val="26"/>
    </w:rPr>
  </w:style>
  <w:style w:type="paragraph" w:styleId="Encabezado">
    <w:name w:val="header"/>
    <w:basedOn w:val="Normal"/>
    <w:link w:val="EncabezadoCar"/>
    <w:unhideWhenUsed/>
    <w:rsid w:val="00F53C94"/>
    <w:pPr>
      <w:tabs>
        <w:tab w:val="center" w:pos="4419"/>
        <w:tab w:val="right" w:pos="8838"/>
      </w:tabs>
      <w:spacing w:line="240" w:lineRule="auto"/>
    </w:pPr>
  </w:style>
  <w:style w:type="character" w:customStyle="1" w:styleId="EncabezadoCar">
    <w:name w:val="Encabezado Car"/>
    <w:basedOn w:val="Fuentedeprrafopredeter"/>
    <w:link w:val="Encabezado"/>
    <w:rsid w:val="00F53C94"/>
    <w:rPr>
      <w:sz w:val="24"/>
      <w:szCs w:val="24"/>
    </w:rPr>
  </w:style>
  <w:style w:type="paragraph" w:styleId="Piedepgina">
    <w:name w:val="footer"/>
    <w:basedOn w:val="Normal"/>
    <w:link w:val="PiedepginaCar"/>
    <w:unhideWhenUsed/>
    <w:rsid w:val="00F53C94"/>
    <w:pPr>
      <w:tabs>
        <w:tab w:val="center" w:pos="4419"/>
        <w:tab w:val="right" w:pos="8838"/>
      </w:tabs>
      <w:spacing w:line="240" w:lineRule="auto"/>
    </w:pPr>
  </w:style>
  <w:style w:type="character" w:customStyle="1" w:styleId="PiedepginaCar">
    <w:name w:val="Pie de página Car"/>
    <w:basedOn w:val="Fuentedeprrafopredeter"/>
    <w:link w:val="Piedepgina"/>
    <w:rsid w:val="00F53C94"/>
    <w:rPr>
      <w:sz w:val="24"/>
      <w:szCs w:val="24"/>
    </w:rPr>
  </w:style>
  <w:style w:type="table" w:styleId="Tablaconcuadrcula">
    <w:name w:val="Table Grid"/>
    <w:basedOn w:val="Tablanormal"/>
    <w:rsid w:val="00BF45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t-edited">
    <w:name w:val="alt-edited"/>
    <w:basedOn w:val="Fuentedeprrafopredeter"/>
    <w:rsid w:val="00E33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1757">
      <w:bodyDiv w:val="1"/>
      <w:marLeft w:val="0"/>
      <w:marRight w:val="0"/>
      <w:marTop w:val="0"/>
      <w:marBottom w:val="0"/>
      <w:divBdr>
        <w:top w:val="none" w:sz="0" w:space="0" w:color="auto"/>
        <w:left w:val="none" w:sz="0" w:space="0" w:color="auto"/>
        <w:bottom w:val="none" w:sz="0" w:space="0" w:color="auto"/>
        <w:right w:val="none" w:sz="0" w:space="0" w:color="auto"/>
      </w:divBdr>
    </w:div>
    <w:div w:id="18361705">
      <w:bodyDiv w:val="1"/>
      <w:marLeft w:val="0"/>
      <w:marRight w:val="0"/>
      <w:marTop w:val="0"/>
      <w:marBottom w:val="0"/>
      <w:divBdr>
        <w:top w:val="none" w:sz="0" w:space="0" w:color="auto"/>
        <w:left w:val="none" w:sz="0" w:space="0" w:color="auto"/>
        <w:bottom w:val="none" w:sz="0" w:space="0" w:color="auto"/>
        <w:right w:val="none" w:sz="0" w:space="0" w:color="auto"/>
      </w:divBdr>
    </w:div>
    <w:div w:id="83116620">
      <w:bodyDiv w:val="1"/>
      <w:marLeft w:val="0"/>
      <w:marRight w:val="0"/>
      <w:marTop w:val="0"/>
      <w:marBottom w:val="0"/>
      <w:divBdr>
        <w:top w:val="none" w:sz="0" w:space="0" w:color="auto"/>
        <w:left w:val="none" w:sz="0" w:space="0" w:color="auto"/>
        <w:bottom w:val="none" w:sz="0" w:space="0" w:color="auto"/>
        <w:right w:val="none" w:sz="0" w:space="0" w:color="auto"/>
      </w:divBdr>
    </w:div>
    <w:div w:id="107117881">
      <w:bodyDiv w:val="1"/>
      <w:marLeft w:val="0"/>
      <w:marRight w:val="0"/>
      <w:marTop w:val="0"/>
      <w:marBottom w:val="0"/>
      <w:divBdr>
        <w:top w:val="none" w:sz="0" w:space="0" w:color="auto"/>
        <w:left w:val="none" w:sz="0" w:space="0" w:color="auto"/>
        <w:bottom w:val="none" w:sz="0" w:space="0" w:color="auto"/>
        <w:right w:val="none" w:sz="0" w:space="0" w:color="auto"/>
      </w:divBdr>
    </w:div>
    <w:div w:id="114370000">
      <w:bodyDiv w:val="1"/>
      <w:marLeft w:val="0"/>
      <w:marRight w:val="0"/>
      <w:marTop w:val="0"/>
      <w:marBottom w:val="0"/>
      <w:divBdr>
        <w:top w:val="none" w:sz="0" w:space="0" w:color="auto"/>
        <w:left w:val="none" w:sz="0" w:space="0" w:color="auto"/>
        <w:bottom w:val="none" w:sz="0" w:space="0" w:color="auto"/>
        <w:right w:val="none" w:sz="0" w:space="0" w:color="auto"/>
      </w:divBdr>
    </w:div>
    <w:div w:id="133566288">
      <w:bodyDiv w:val="1"/>
      <w:marLeft w:val="0"/>
      <w:marRight w:val="0"/>
      <w:marTop w:val="0"/>
      <w:marBottom w:val="0"/>
      <w:divBdr>
        <w:top w:val="none" w:sz="0" w:space="0" w:color="auto"/>
        <w:left w:val="none" w:sz="0" w:space="0" w:color="auto"/>
        <w:bottom w:val="none" w:sz="0" w:space="0" w:color="auto"/>
        <w:right w:val="none" w:sz="0" w:space="0" w:color="auto"/>
      </w:divBdr>
      <w:divsChild>
        <w:div w:id="2094933385">
          <w:marLeft w:val="0"/>
          <w:marRight w:val="0"/>
          <w:marTop w:val="0"/>
          <w:marBottom w:val="0"/>
          <w:divBdr>
            <w:top w:val="none" w:sz="0" w:space="0" w:color="auto"/>
            <w:left w:val="none" w:sz="0" w:space="0" w:color="auto"/>
            <w:bottom w:val="none" w:sz="0" w:space="0" w:color="auto"/>
            <w:right w:val="none" w:sz="0" w:space="0" w:color="auto"/>
          </w:divBdr>
          <w:divsChild>
            <w:div w:id="11537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859">
      <w:bodyDiv w:val="1"/>
      <w:marLeft w:val="0"/>
      <w:marRight w:val="0"/>
      <w:marTop w:val="0"/>
      <w:marBottom w:val="0"/>
      <w:divBdr>
        <w:top w:val="none" w:sz="0" w:space="0" w:color="auto"/>
        <w:left w:val="none" w:sz="0" w:space="0" w:color="auto"/>
        <w:bottom w:val="none" w:sz="0" w:space="0" w:color="auto"/>
        <w:right w:val="none" w:sz="0" w:space="0" w:color="auto"/>
      </w:divBdr>
    </w:div>
    <w:div w:id="188422159">
      <w:bodyDiv w:val="1"/>
      <w:marLeft w:val="0"/>
      <w:marRight w:val="0"/>
      <w:marTop w:val="0"/>
      <w:marBottom w:val="0"/>
      <w:divBdr>
        <w:top w:val="none" w:sz="0" w:space="0" w:color="auto"/>
        <w:left w:val="none" w:sz="0" w:space="0" w:color="auto"/>
        <w:bottom w:val="none" w:sz="0" w:space="0" w:color="auto"/>
        <w:right w:val="none" w:sz="0" w:space="0" w:color="auto"/>
      </w:divBdr>
    </w:div>
    <w:div w:id="224224091">
      <w:bodyDiv w:val="1"/>
      <w:marLeft w:val="0"/>
      <w:marRight w:val="0"/>
      <w:marTop w:val="0"/>
      <w:marBottom w:val="0"/>
      <w:divBdr>
        <w:top w:val="none" w:sz="0" w:space="0" w:color="auto"/>
        <w:left w:val="none" w:sz="0" w:space="0" w:color="auto"/>
        <w:bottom w:val="none" w:sz="0" w:space="0" w:color="auto"/>
        <w:right w:val="none" w:sz="0" w:space="0" w:color="auto"/>
      </w:divBdr>
    </w:div>
    <w:div w:id="238834289">
      <w:bodyDiv w:val="1"/>
      <w:marLeft w:val="0"/>
      <w:marRight w:val="0"/>
      <w:marTop w:val="0"/>
      <w:marBottom w:val="0"/>
      <w:divBdr>
        <w:top w:val="none" w:sz="0" w:space="0" w:color="auto"/>
        <w:left w:val="none" w:sz="0" w:space="0" w:color="auto"/>
        <w:bottom w:val="none" w:sz="0" w:space="0" w:color="auto"/>
        <w:right w:val="none" w:sz="0" w:space="0" w:color="auto"/>
      </w:divBdr>
    </w:div>
    <w:div w:id="262151851">
      <w:bodyDiv w:val="1"/>
      <w:marLeft w:val="0"/>
      <w:marRight w:val="0"/>
      <w:marTop w:val="0"/>
      <w:marBottom w:val="0"/>
      <w:divBdr>
        <w:top w:val="none" w:sz="0" w:space="0" w:color="auto"/>
        <w:left w:val="none" w:sz="0" w:space="0" w:color="auto"/>
        <w:bottom w:val="none" w:sz="0" w:space="0" w:color="auto"/>
        <w:right w:val="none" w:sz="0" w:space="0" w:color="auto"/>
      </w:divBdr>
    </w:div>
    <w:div w:id="268464578">
      <w:bodyDiv w:val="1"/>
      <w:marLeft w:val="0"/>
      <w:marRight w:val="0"/>
      <w:marTop w:val="0"/>
      <w:marBottom w:val="0"/>
      <w:divBdr>
        <w:top w:val="none" w:sz="0" w:space="0" w:color="auto"/>
        <w:left w:val="none" w:sz="0" w:space="0" w:color="auto"/>
        <w:bottom w:val="none" w:sz="0" w:space="0" w:color="auto"/>
        <w:right w:val="none" w:sz="0" w:space="0" w:color="auto"/>
      </w:divBdr>
    </w:div>
    <w:div w:id="314917079">
      <w:bodyDiv w:val="1"/>
      <w:marLeft w:val="0"/>
      <w:marRight w:val="0"/>
      <w:marTop w:val="0"/>
      <w:marBottom w:val="0"/>
      <w:divBdr>
        <w:top w:val="none" w:sz="0" w:space="0" w:color="auto"/>
        <w:left w:val="none" w:sz="0" w:space="0" w:color="auto"/>
        <w:bottom w:val="none" w:sz="0" w:space="0" w:color="auto"/>
        <w:right w:val="none" w:sz="0" w:space="0" w:color="auto"/>
      </w:divBdr>
    </w:div>
    <w:div w:id="469715002">
      <w:bodyDiv w:val="1"/>
      <w:marLeft w:val="0"/>
      <w:marRight w:val="0"/>
      <w:marTop w:val="0"/>
      <w:marBottom w:val="0"/>
      <w:divBdr>
        <w:top w:val="none" w:sz="0" w:space="0" w:color="auto"/>
        <w:left w:val="none" w:sz="0" w:space="0" w:color="auto"/>
        <w:bottom w:val="none" w:sz="0" w:space="0" w:color="auto"/>
        <w:right w:val="none" w:sz="0" w:space="0" w:color="auto"/>
      </w:divBdr>
    </w:div>
    <w:div w:id="489294134">
      <w:bodyDiv w:val="1"/>
      <w:marLeft w:val="0"/>
      <w:marRight w:val="0"/>
      <w:marTop w:val="0"/>
      <w:marBottom w:val="0"/>
      <w:divBdr>
        <w:top w:val="none" w:sz="0" w:space="0" w:color="auto"/>
        <w:left w:val="none" w:sz="0" w:space="0" w:color="auto"/>
        <w:bottom w:val="none" w:sz="0" w:space="0" w:color="auto"/>
        <w:right w:val="none" w:sz="0" w:space="0" w:color="auto"/>
      </w:divBdr>
    </w:div>
    <w:div w:id="502285131">
      <w:bodyDiv w:val="1"/>
      <w:marLeft w:val="0"/>
      <w:marRight w:val="0"/>
      <w:marTop w:val="0"/>
      <w:marBottom w:val="0"/>
      <w:divBdr>
        <w:top w:val="none" w:sz="0" w:space="0" w:color="auto"/>
        <w:left w:val="none" w:sz="0" w:space="0" w:color="auto"/>
        <w:bottom w:val="none" w:sz="0" w:space="0" w:color="auto"/>
        <w:right w:val="none" w:sz="0" w:space="0" w:color="auto"/>
      </w:divBdr>
    </w:div>
    <w:div w:id="513349172">
      <w:bodyDiv w:val="1"/>
      <w:marLeft w:val="0"/>
      <w:marRight w:val="0"/>
      <w:marTop w:val="0"/>
      <w:marBottom w:val="0"/>
      <w:divBdr>
        <w:top w:val="none" w:sz="0" w:space="0" w:color="auto"/>
        <w:left w:val="none" w:sz="0" w:space="0" w:color="auto"/>
        <w:bottom w:val="none" w:sz="0" w:space="0" w:color="auto"/>
        <w:right w:val="none" w:sz="0" w:space="0" w:color="auto"/>
      </w:divBdr>
    </w:div>
    <w:div w:id="528880779">
      <w:bodyDiv w:val="1"/>
      <w:marLeft w:val="0"/>
      <w:marRight w:val="0"/>
      <w:marTop w:val="0"/>
      <w:marBottom w:val="0"/>
      <w:divBdr>
        <w:top w:val="none" w:sz="0" w:space="0" w:color="auto"/>
        <w:left w:val="none" w:sz="0" w:space="0" w:color="auto"/>
        <w:bottom w:val="none" w:sz="0" w:space="0" w:color="auto"/>
        <w:right w:val="none" w:sz="0" w:space="0" w:color="auto"/>
      </w:divBdr>
    </w:div>
    <w:div w:id="729619289">
      <w:bodyDiv w:val="1"/>
      <w:marLeft w:val="0"/>
      <w:marRight w:val="0"/>
      <w:marTop w:val="0"/>
      <w:marBottom w:val="0"/>
      <w:divBdr>
        <w:top w:val="none" w:sz="0" w:space="0" w:color="auto"/>
        <w:left w:val="none" w:sz="0" w:space="0" w:color="auto"/>
        <w:bottom w:val="none" w:sz="0" w:space="0" w:color="auto"/>
        <w:right w:val="none" w:sz="0" w:space="0" w:color="auto"/>
      </w:divBdr>
    </w:div>
    <w:div w:id="766460106">
      <w:bodyDiv w:val="1"/>
      <w:marLeft w:val="0"/>
      <w:marRight w:val="0"/>
      <w:marTop w:val="0"/>
      <w:marBottom w:val="0"/>
      <w:divBdr>
        <w:top w:val="none" w:sz="0" w:space="0" w:color="auto"/>
        <w:left w:val="none" w:sz="0" w:space="0" w:color="auto"/>
        <w:bottom w:val="none" w:sz="0" w:space="0" w:color="auto"/>
        <w:right w:val="none" w:sz="0" w:space="0" w:color="auto"/>
      </w:divBdr>
    </w:div>
    <w:div w:id="810439483">
      <w:bodyDiv w:val="1"/>
      <w:marLeft w:val="0"/>
      <w:marRight w:val="0"/>
      <w:marTop w:val="0"/>
      <w:marBottom w:val="0"/>
      <w:divBdr>
        <w:top w:val="none" w:sz="0" w:space="0" w:color="auto"/>
        <w:left w:val="none" w:sz="0" w:space="0" w:color="auto"/>
        <w:bottom w:val="none" w:sz="0" w:space="0" w:color="auto"/>
        <w:right w:val="none" w:sz="0" w:space="0" w:color="auto"/>
      </w:divBdr>
    </w:div>
    <w:div w:id="815797857">
      <w:bodyDiv w:val="1"/>
      <w:marLeft w:val="0"/>
      <w:marRight w:val="0"/>
      <w:marTop w:val="0"/>
      <w:marBottom w:val="0"/>
      <w:divBdr>
        <w:top w:val="none" w:sz="0" w:space="0" w:color="auto"/>
        <w:left w:val="none" w:sz="0" w:space="0" w:color="auto"/>
        <w:bottom w:val="none" w:sz="0" w:space="0" w:color="auto"/>
        <w:right w:val="none" w:sz="0" w:space="0" w:color="auto"/>
      </w:divBdr>
    </w:div>
    <w:div w:id="857230091">
      <w:bodyDiv w:val="1"/>
      <w:marLeft w:val="0"/>
      <w:marRight w:val="0"/>
      <w:marTop w:val="0"/>
      <w:marBottom w:val="0"/>
      <w:divBdr>
        <w:top w:val="none" w:sz="0" w:space="0" w:color="auto"/>
        <w:left w:val="none" w:sz="0" w:space="0" w:color="auto"/>
        <w:bottom w:val="none" w:sz="0" w:space="0" w:color="auto"/>
        <w:right w:val="none" w:sz="0" w:space="0" w:color="auto"/>
      </w:divBdr>
    </w:div>
    <w:div w:id="887377098">
      <w:bodyDiv w:val="1"/>
      <w:marLeft w:val="0"/>
      <w:marRight w:val="0"/>
      <w:marTop w:val="0"/>
      <w:marBottom w:val="0"/>
      <w:divBdr>
        <w:top w:val="none" w:sz="0" w:space="0" w:color="auto"/>
        <w:left w:val="none" w:sz="0" w:space="0" w:color="auto"/>
        <w:bottom w:val="none" w:sz="0" w:space="0" w:color="auto"/>
        <w:right w:val="none" w:sz="0" w:space="0" w:color="auto"/>
      </w:divBdr>
    </w:div>
    <w:div w:id="901719293">
      <w:bodyDiv w:val="1"/>
      <w:marLeft w:val="0"/>
      <w:marRight w:val="0"/>
      <w:marTop w:val="0"/>
      <w:marBottom w:val="0"/>
      <w:divBdr>
        <w:top w:val="none" w:sz="0" w:space="0" w:color="auto"/>
        <w:left w:val="none" w:sz="0" w:space="0" w:color="auto"/>
        <w:bottom w:val="none" w:sz="0" w:space="0" w:color="auto"/>
        <w:right w:val="none" w:sz="0" w:space="0" w:color="auto"/>
      </w:divBdr>
      <w:divsChild>
        <w:div w:id="2130316073">
          <w:marLeft w:val="0"/>
          <w:marRight w:val="0"/>
          <w:marTop w:val="0"/>
          <w:marBottom w:val="0"/>
          <w:divBdr>
            <w:top w:val="none" w:sz="0" w:space="0" w:color="auto"/>
            <w:left w:val="none" w:sz="0" w:space="0" w:color="auto"/>
            <w:bottom w:val="none" w:sz="0" w:space="0" w:color="auto"/>
            <w:right w:val="none" w:sz="0" w:space="0" w:color="auto"/>
          </w:divBdr>
          <w:divsChild>
            <w:div w:id="17866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9536">
      <w:bodyDiv w:val="1"/>
      <w:marLeft w:val="0"/>
      <w:marRight w:val="0"/>
      <w:marTop w:val="0"/>
      <w:marBottom w:val="0"/>
      <w:divBdr>
        <w:top w:val="none" w:sz="0" w:space="0" w:color="auto"/>
        <w:left w:val="none" w:sz="0" w:space="0" w:color="auto"/>
        <w:bottom w:val="none" w:sz="0" w:space="0" w:color="auto"/>
        <w:right w:val="none" w:sz="0" w:space="0" w:color="auto"/>
      </w:divBdr>
    </w:div>
    <w:div w:id="937835683">
      <w:bodyDiv w:val="1"/>
      <w:marLeft w:val="0"/>
      <w:marRight w:val="0"/>
      <w:marTop w:val="0"/>
      <w:marBottom w:val="0"/>
      <w:divBdr>
        <w:top w:val="none" w:sz="0" w:space="0" w:color="auto"/>
        <w:left w:val="none" w:sz="0" w:space="0" w:color="auto"/>
        <w:bottom w:val="none" w:sz="0" w:space="0" w:color="auto"/>
        <w:right w:val="none" w:sz="0" w:space="0" w:color="auto"/>
      </w:divBdr>
    </w:div>
    <w:div w:id="1146119387">
      <w:bodyDiv w:val="1"/>
      <w:marLeft w:val="0"/>
      <w:marRight w:val="0"/>
      <w:marTop w:val="0"/>
      <w:marBottom w:val="0"/>
      <w:divBdr>
        <w:top w:val="none" w:sz="0" w:space="0" w:color="auto"/>
        <w:left w:val="none" w:sz="0" w:space="0" w:color="auto"/>
        <w:bottom w:val="none" w:sz="0" w:space="0" w:color="auto"/>
        <w:right w:val="none" w:sz="0" w:space="0" w:color="auto"/>
      </w:divBdr>
    </w:div>
    <w:div w:id="1160460023">
      <w:bodyDiv w:val="1"/>
      <w:marLeft w:val="0"/>
      <w:marRight w:val="0"/>
      <w:marTop w:val="0"/>
      <w:marBottom w:val="0"/>
      <w:divBdr>
        <w:top w:val="none" w:sz="0" w:space="0" w:color="auto"/>
        <w:left w:val="none" w:sz="0" w:space="0" w:color="auto"/>
        <w:bottom w:val="none" w:sz="0" w:space="0" w:color="auto"/>
        <w:right w:val="none" w:sz="0" w:space="0" w:color="auto"/>
      </w:divBdr>
    </w:div>
    <w:div w:id="1175802288">
      <w:bodyDiv w:val="1"/>
      <w:marLeft w:val="0"/>
      <w:marRight w:val="0"/>
      <w:marTop w:val="0"/>
      <w:marBottom w:val="0"/>
      <w:divBdr>
        <w:top w:val="none" w:sz="0" w:space="0" w:color="auto"/>
        <w:left w:val="none" w:sz="0" w:space="0" w:color="auto"/>
        <w:bottom w:val="none" w:sz="0" w:space="0" w:color="auto"/>
        <w:right w:val="none" w:sz="0" w:space="0" w:color="auto"/>
      </w:divBdr>
    </w:div>
    <w:div w:id="1182623233">
      <w:bodyDiv w:val="1"/>
      <w:marLeft w:val="0"/>
      <w:marRight w:val="0"/>
      <w:marTop w:val="0"/>
      <w:marBottom w:val="0"/>
      <w:divBdr>
        <w:top w:val="none" w:sz="0" w:space="0" w:color="auto"/>
        <w:left w:val="none" w:sz="0" w:space="0" w:color="auto"/>
        <w:bottom w:val="none" w:sz="0" w:space="0" w:color="auto"/>
        <w:right w:val="none" w:sz="0" w:space="0" w:color="auto"/>
      </w:divBdr>
    </w:div>
    <w:div w:id="1259294812">
      <w:bodyDiv w:val="1"/>
      <w:marLeft w:val="0"/>
      <w:marRight w:val="0"/>
      <w:marTop w:val="0"/>
      <w:marBottom w:val="0"/>
      <w:divBdr>
        <w:top w:val="none" w:sz="0" w:space="0" w:color="auto"/>
        <w:left w:val="none" w:sz="0" w:space="0" w:color="auto"/>
        <w:bottom w:val="none" w:sz="0" w:space="0" w:color="auto"/>
        <w:right w:val="none" w:sz="0" w:space="0" w:color="auto"/>
      </w:divBdr>
    </w:div>
    <w:div w:id="1280722818">
      <w:bodyDiv w:val="1"/>
      <w:marLeft w:val="0"/>
      <w:marRight w:val="0"/>
      <w:marTop w:val="0"/>
      <w:marBottom w:val="0"/>
      <w:divBdr>
        <w:top w:val="none" w:sz="0" w:space="0" w:color="auto"/>
        <w:left w:val="none" w:sz="0" w:space="0" w:color="auto"/>
        <w:bottom w:val="none" w:sz="0" w:space="0" w:color="auto"/>
        <w:right w:val="none" w:sz="0" w:space="0" w:color="auto"/>
      </w:divBdr>
    </w:div>
    <w:div w:id="1350764367">
      <w:bodyDiv w:val="1"/>
      <w:marLeft w:val="0"/>
      <w:marRight w:val="0"/>
      <w:marTop w:val="0"/>
      <w:marBottom w:val="0"/>
      <w:divBdr>
        <w:top w:val="none" w:sz="0" w:space="0" w:color="auto"/>
        <w:left w:val="none" w:sz="0" w:space="0" w:color="auto"/>
        <w:bottom w:val="none" w:sz="0" w:space="0" w:color="auto"/>
        <w:right w:val="none" w:sz="0" w:space="0" w:color="auto"/>
      </w:divBdr>
    </w:div>
    <w:div w:id="1356613266">
      <w:bodyDiv w:val="1"/>
      <w:marLeft w:val="0"/>
      <w:marRight w:val="0"/>
      <w:marTop w:val="0"/>
      <w:marBottom w:val="0"/>
      <w:divBdr>
        <w:top w:val="none" w:sz="0" w:space="0" w:color="auto"/>
        <w:left w:val="none" w:sz="0" w:space="0" w:color="auto"/>
        <w:bottom w:val="none" w:sz="0" w:space="0" w:color="auto"/>
        <w:right w:val="none" w:sz="0" w:space="0" w:color="auto"/>
      </w:divBdr>
      <w:divsChild>
        <w:div w:id="321012256">
          <w:marLeft w:val="0"/>
          <w:marRight w:val="0"/>
          <w:marTop w:val="0"/>
          <w:marBottom w:val="0"/>
          <w:divBdr>
            <w:top w:val="none" w:sz="0" w:space="0" w:color="auto"/>
            <w:left w:val="none" w:sz="0" w:space="0" w:color="auto"/>
            <w:bottom w:val="none" w:sz="0" w:space="0" w:color="auto"/>
            <w:right w:val="none" w:sz="0" w:space="0" w:color="auto"/>
          </w:divBdr>
          <w:divsChild>
            <w:div w:id="8435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6956">
      <w:bodyDiv w:val="1"/>
      <w:marLeft w:val="0"/>
      <w:marRight w:val="0"/>
      <w:marTop w:val="0"/>
      <w:marBottom w:val="0"/>
      <w:divBdr>
        <w:top w:val="none" w:sz="0" w:space="0" w:color="auto"/>
        <w:left w:val="none" w:sz="0" w:space="0" w:color="auto"/>
        <w:bottom w:val="none" w:sz="0" w:space="0" w:color="auto"/>
        <w:right w:val="none" w:sz="0" w:space="0" w:color="auto"/>
      </w:divBdr>
    </w:div>
    <w:div w:id="1402212320">
      <w:bodyDiv w:val="1"/>
      <w:marLeft w:val="0"/>
      <w:marRight w:val="0"/>
      <w:marTop w:val="0"/>
      <w:marBottom w:val="0"/>
      <w:divBdr>
        <w:top w:val="none" w:sz="0" w:space="0" w:color="auto"/>
        <w:left w:val="none" w:sz="0" w:space="0" w:color="auto"/>
        <w:bottom w:val="none" w:sz="0" w:space="0" w:color="auto"/>
        <w:right w:val="none" w:sz="0" w:space="0" w:color="auto"/>
      </w:divBdr>
    </w:div>
    <w:div w:id="1437945591">
      <w:bodyDiv w:val="1"/>
      <w:marLeft w:val="0"/>
      <w:marRight w:val="0"/>
      <w:marTop w:val="0"/>
      <w:marBottom w:val="0"/>
      <w:divBdr>
        <w:top w:val="none" w:sz="0" w:space="0" w:color="auto"/>
        <w:left w:val="none" w:sz="0" w:space="0" w:color="auto"/>
        <w:bottom w:val="none" w:sz="0" w:space="0" w:color="auto"/>
        <w:right w:val="none" w:sz="0" w:space="0" w:color="auto"/>
      </w:divBdr>
    </w:div>
    <w:div w:id="1508710061">
      <w:bodyDiv w:val="1"/>
      <w:marLeft w:val="0"/>
      <w:marRight w:val="0"/>
      <w:marTop w:val="0"/>
      <w:marBottom w:val="0"/>
      <w:divBdr>
        <w:top w:val="none" w:sz="0" w:space="0" w:color="auto"/>
        <w:left w:val="none" w:sz="0" w:space="0" w:color="auto"/>
        <w:bottom w:val="none" w:sz="0" w:space="0" w:color="auto"/>
        <w:right w:val="none" w:sz="0" w:space="0" w:color="auto"/>
      </w:divBdr>
    </w:div>
    <w:div w:id="1512839706">
      <w:bodyDiv w:val="1"/>
      <w:marLeft w:val="0"/>
      <w:marRight w:val="0"/>
      <w:marTop w:val="0"/>
      <w:marBottom w:val="0"/>
      <w:divBdr>
        <w:top w:val="none" w:sz="0" w:space="0" w:color="auto"/>
        <w:left w:val="none" w:sz="0" w:space="0" w:color="auto"/>
        <w:bottom w:val="none" w:sz="0" w:space="0" w:color="auto"/>
        <w:right w:val="none" w:sz="0" w:space="0" w:color="auto"/>
      </w:divBdr>
    </w:div>
    <w:div w:id="1513766613">
      <w:bodyDiv w:val="1"/>
      <w:marLeft w:val="0"/>
      <w:marRight w:val="0"/>
      <w:marTop w:val="0"/>
      <w:marBottom w:val="0"/>
      <w:divBdr>
        <w:top w:val="none" w:sz="0" w:space="0" w:color="auto"/>
        <w:left w:val="none" w:sz="0" w:space="0" w:color="auto"/>
        <w:bottom w:val="none" w:sz="0" w:space="0" w:color="auto"/>
        <w:right w:val="none" w:sz="0" w:space="0" w:color="auto"/>
      </w:divBdr>
    </w:div>
    <w:div w:id="1606768991">
      <w:bodyDiv w:val="1"/>
      <w:marLeft w:val="0"/>
      <w:marRight w:val="0"/>
      <w:marTop w:val="0"/>
      <w:marBottom w:val="0"/>
      <w:divBdr>
        <w:top w:val="none" w:sz="0" w:space="0" w:color="auto"/>
        <w:left w:val="none" w:sz="0" w:space="0" w:color="auto"/>
        <w:bottom w:val="none" w:sz="0" w:space="0" w:color="auto"/>
        <w:right w:val="none" w:sz="0" w:space="0" w:color="auto"/>
      </w:divBdr>
    </w:div>
    <w:div w:id="1611014720">
      <w:bodyDiv w:val="1"/>
      <w:marLeft w:val="0"/>
      <w:marRight w:val="0"/>
      <w:marTop w:val="0"/>
      <w:marBottom w:val="0"/>
      <w:divBdr>
        <w:top w:val="none" w:sz="0" w:space="0" w:color="auto"/>
        <w:left w:val="none" w:sz="0" w:space="0" w:color="auto"/>
        <w:bottom w:val="none" w:sz="0" w:space="0" w:color="auto"/>
        <w:right w:val="none" w:sz="0" w:space="0" w:color="auto"/>
      </w:divBdr>
    </w:div>
    <w:div w:id="1622494571">
      <w:bodyDiv w:val="1"/>
      <w:marLeft w:val="0"/>
      <w:marRight w:val="0"/>
      <w:marTop w:val="0"/>
      <w:marBottom w:val="0"/>
      <w:divBdr>
        <w:top w:val="none" w:sz="0" w:space="0" w:color="auto"/>
        <w:left w:val="none" w:sz="0" w:space="0" w:color="auto"/>
        <w:bottom w:val="none" w:sz="0" w:space="0" w:color="auto"/>
        <w:right w:val="none" w:sz="0" w:space="0" w:color="auto"/>
      </w:divBdr>
    </w:div>
    <w:div w:id="1638874350">
      <w:bodyDiv w:val="1"/>
      <w:marLeft w:val="0"/>
      <w:marRight w:val="0"/>
      <w:marTop w:val="0"/>
      <w:marBottom w:val="0"/>
      <w:divBdr>
        <w:top w:val="none" w:sz="0" w:space="0" w:color="auto"/>
        <w:left w:val="none" w:sz="0" w:space="0" w:color="auto"/>
        <w:bottom w:val="none" w:sz="0" w:space="0" w:color="auto"/>
        <w:right w:val="none" w:sz="0" w:space="0" w:color="auto"/>
      </w:divBdr>
      <w:divsChild>
        <w:div w:id="728040595">
          <w:marLeft w:val="0"/>
          <w:marRight w:val="0"/>
          <w:marTop w:val="0"/>
          <w:marBottom w:val="0"/>
          <w:divBdr>
            <w:top w:val="none" w:sz="0" w:space="0" w:color="auto"/>
            <w:left w:val="none" w:sz="0" w:space="0" w:color="auto"/>
            <w:bottom w:val="none" w:sz="0" w:space="0" w:color="auto"/>
            <w:right w:val="none" w:sz="0" w:space="0" w:color="auto"/>
          </w:divBdr>
        </w:div>
        <w:div w:id="1946883933">
          <w:marLeft w:val="0"/>
          <w:marRight w:val="0"/>
          <w:marTop w:val="0"/>
          <w:marBottom w:val="0"/>
          <w:divBdr>
            <w:top w:val="none" w:sz="0" w:space="0" w:color="auto"/>
            <w:left w:val="none" w:sz="0" w:space="0" w:color="auto"/>
            <w:bottom w:val="none" w:sz="0" w:space="0" w:color="auto"/>
            <w:right w:val="none" w:sz="0" w:space="0" w:color="auto"/>
          </w:divBdr>
        </w:div>
      </w:divsChild>
    </w:div>
    <w:div w:id="1701542079">
      <w:bodyDiv w:val="1"/>
      <w:marLeft w:val="0"/>
      <w:marRight w:val="0"/>
      <w:marTop w:val="0"/>
      <w:marBottom w:val="0"/>
      <w:divBdr>
        <w:top w:val="none" w:sz="0" w:space="0" w:color="auto"/>
        <w:left w:val="none" w:sz="0" w:space="0" w:color="auto"/>
        <w:bottom w:val="none" w:sz="0" w:space="0" w:color="auto"/>
        <w:right w:val="none" w:sz="0" w:space="0" w:color="auto"/>
      </w:divBdr>
    </w:div>
    <w:div w:id="1812136972">
      <w:bodyDiv w:val="1"/>
      <w:marLeft w:val="0"/>
      <w:marRight w:val="0"/>
      <w:marTop w:val="0"/>
      <w:marBottom w:val="0"/>
      <w:divBdr>
        <w:top w:val="none" w:sz="0" w:space="0" w:color="auto"/>
        <w:left w:val="none" w:sz="0" w:space="0" w:color="auto"/>
        <w:bottom w:val="none" w:sz="0" w:space="0" w:color="auto"/>
        <w:right w:val="none" w:sz="0" w:space="0" w:color="auto"/>
      </w:divBdr>
    </w:div>
    <w:div w:id="1818767345">
      <w:bodyDiv w:val="1"/>
      <w:marLeft w:val="0"/>
      <w:marRight w:val="0"/>
      <w:marTop w:val="0"/>
      <w:marBottom w:val="0"/>
      <w:divBdr>
        <w:top w:val="none" w:sz="0" w:space="0" w:color="auto"/>
        <w:left w:val="none" w:sz="0" w:space="0" w:color="auto"/>
        <w:bottom w:val="none" w:sz="0" w:space="0" w:color="auto"/>
        <w:right w:val="none" w:sz="0" w:space="0" w:color="auto"/>
      </w:divBdr>
    </w:div>
    <w:div w:id="1830167328">
      <w:bodyDiv w:val="1"/>
      <w:marLeft w:val="0"/>
      <w:marRight w:val="0"/>
      <w:marTop w:val="0"/>
      <w:marBottom w:val="0"/>
      <w:divBdr>
        <w:top w:val="none" w:sz="0" w:space="0" w:color="auto"/>
        <w:left w:val="none" w:sz="0" w:space="0" w:color="auto"/>
        <w:bottom w:val="none" w:sz="0" w:space="0" w:color="auto"/>
        <w:right w:val="none" w:sz="0" w:space="0" w:color="auto"/>
      </w:divBdr>
    </w:div>
    <w:div w:id="1834682813">
      <w:bodyDiv w:val="1"/>
      <w:marLeft w:val="0"/>
      <w:marRight w:val="0"/>
      <w:marTop w:val="0"/>
      <w:marBottom w:val="0"/>
      <w:divBdr>
        <w:top w:val="none" w:sz="0" w:space="0" w:color="auto"/>
        <w:left w:val="none" w:sz="0" w:space="0" w:color="auto"/>
        <w:bottom w:val="none" w:sz="0" w:space="0" w:color="auto"/>
        <w:right w:val="none" w:sz="0" w:space="0" w:color="auto"/>
      </w:divBdr>
    </w:div>
    <w:div w:id="1836265766">
      <w:bodyDiv w:val="1"/>
      <w:marLeft w:val="0"/>
      <w:marRight w:val="0"/>
      <w:marTop w:val="0"/>
      <w:marBottom w:val="0"/>
      <w:divBdr>
        <w:top w:val="none" w:sz="0" w:space="0" w:color="auto"/>
        <w:left w:val="none" w:sz="0" w:space="0" w:color="auto"/>
        <w:bottom w:val="none" w:sz="0" w:space="0" w:color="auto"/>
        <w:right w:val="none" w:sz="0" w:space="0" w:color="auto"/>
      </w:divBdr>
    </w:div>
    <w:div w:id="1918858196">
      <w:bodyDiv w:val="1"/>
      <w:marLeft w:val="0"/>
      <w:marRight w:val="0"/>
      <w:marTop w:val="0"/>
      <w:marBottom w:val="0"/>
      <w:divBdr>
        <w:top w:val="none" w:sz="0" w:space="0" w:color="auto"/>
        <w:left w:val="none" w:sz="0" w:space="0" w:color="auto"/>
        <w:bottom w:val="none" w:sz="0" w:space="0" w:color="auto"/>
        <w:right w:val="none" w:sz="0" w:space="0" w:color="auto"/>
      </w:divBdr>
    </w:div>
    <w:div w:id="1951813895">
      <w:bodyDiv w:val="1"/>
      <w:marLeft w:val="0"/>
      <w:marRight w:val="0"/>
      <w:marTop w:val="0"/>
      <w:marBottom w:val="0"/>
      <w:divBdr>
        <w:top w:val="none" w:sz="0" w:space="0" w:color="auto"/>
        <w:left w:val="none" w:sz="0" w:space="0" w:color="auto"/>
        <w:bottom w:val="none" w:sz="0" w:space="0" w:color="auto"/>
        <w:right w:val="none" w:sz="0" w:space="0" w:color="auto"/>
      </w:divBdr>
    </w:div>
    <w:div w:id="1957059636">
      <w:bodyDiv w:val="1"/>
      <w:marLeft w:val="0"/>
      <w:marRight w:val="0"/>
      <w:marTop w:val="0"/>
      <w:marBottom w:val="0"/>
      <w:divBdr>
        <w:top w:val="none" w:sz="0" w:space="0" w:color="auto"/>
        <w:left w:val="none" w:sz="0" w:space="0" w:color="auto"/>
        <w:bottom w:val="none" w:sz="0" w:space="0" w:color="auto"/>
        <w:right w:val="none" w:sz="0" w:space="0" w:color="auto"/>
      </w:divBdr>
    </w:div>
    <w:div w:id="1959873457">
      <w:bodyDiv w:val="1"/>
      <w:marLeft w:val="0"/>
      <w:marRight w:val="0"/>
      <w:marTop w:val="0"/>
      <w:marBottom w:val="0"/>
      <w:divBdr>
        <w:top w:val="none" w:sz="0" w:space="0" w:color="auto"/>
        <w:left w:val="none" w:sz="0" w:space="0" w:color="auto"/>
        <w:bottom w:val="none" w:sz="0" w:space="0" w:color="auto"/>
        <w:right w:val="none" w:sz="0" w:space="0" w:color="auto"/>
      </w:divBdr>
    </w:div>
    <w:div w:id="1977293877">
      <w:bodyDiv w:val="1"/>
      <w:marLeft w:val="0"/>
      <w:marRight w:val="0"/>
      <w:marTop w:val="0"/>
      <w:marBottom w:val="0"/>
      <w:divBdr>
        <w:top w:val="none" w:sz="0" w:space="0" w:color="auto"/>
        <w:left w:val="none" w:sz="0" w:space="0" w:color="auto"/>
        <w:bottom w:val="none" w:sz="0" w:space="0" w:color="auto"/>
        <w:right w:val="none" w:sz="0" w:space="0" w:color="auto"/>
      </w:divBdr>
    </w:div>
    <w:div w:id="1980770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terisko\AppData\Roaming\Microsoft\Templates\TF_Template_Word_Windows_2013.dotx" TargetMode="External"/></Relationships>
</file>

<file path=word/theme/theme1.xml><?xml version="1.0" encoding="utf-8"?>
<a:theme xmlns:a="http://schemas.openxmlformats.org/drawingml/2006/main" name="taylor">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Ame17</b:Tag>
    <b:SourceType>InternetSite</b:SourceType>
    <b:Guid>{1734BE9C-FB8B-478F-859D-40DEACE3BB81}</b:Guid>
    <b:Author>
      <b:Author>
        <b:Corporate>New America</b:Corporate>
      </b:Author>
    </b:Author>
    <b:Title>World of Drones</b:Title>
    <b:Year>2017</b:Year>
    <b:InternetSiteTitle>World of Drones.</b:InternetSiteTitle>
    <b:URL>http://drones.newamerica.org/#regulations</b:URL>
    <b:YearAccessed>2017</b:YearAccessed>
    <b:MonthAccessed>June</b:MonthAccessed>
    <b:DayAccessed>17</b:DayAccessed>
    <b:LCID>en-US</b:LCID>
    <b:RefOrder>1</b:RefOrder>
  </b:Source>
  <b:Source>
    <b:Tag>OCE17</b:Tag>
    <b:SourceType>InternetSite</b:SourceType>
    <b:Guid>{006FB9FD-BC06-4767-8899-206A19CDC56E}</b:Guid>
    <b:Author>
      <b:Author>
        <b:Corporate>Ocearch</b:Corporate>
      </b:Author>
    </b:Author>
    <b:Title>Ocearch. Global Shark Tracker.</b:Title>
    <b:Year>2017</b:Year>
    <b:Month>September</b:Month>
    <b:Day>6</b:Day>
    <b:URL>http://www.ocearch.org</b:URL>
    <b:RefOrder>2</b:RefOrder>
  </b:Source>
</b:Sources>
</file>

<file path=customXml/itemProps1.xml><?xml version="1.0" encoding="utf-8"?>
<ds:datastoreItem xmlns:ds="http://schemas.openxmlformats.org/officeDocument/2006/customXml" ds:itemID="{B15BEFDE-320E-4C25-BF56-E5D55AE22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256</TotalTime>
  <Pages>24</Pages>
  <Words>53412</Words>
  <Characters>304454</Characters>
  <Application>Microsoft Office Word</Application>
  <DocSecurity>0</DocSecurity>
  <Lines>2537</Lines>
  <Paragraphs>714</Paragraphs>
  <ScaleCrop>false</ScaleCrop>
  <HeadingPairs>
    <vt:vector size="2" baseType="variant">
      <vt:variant>
        <vt:lpstr>Título</vt:lpstr>
      </vt:variant>
      <vt:variant>
        <vt:i4>1</vt:i4>
      </vt:variant>
    </vt:vector>
  </HeadingPairs>
  <TitlesOfParts>
    <vt:vector size="1" baseType="lpstr">
      <vt:lpstr>Contribution of RPAS in research and conservation in protected areas: present and future</vt:lpstr>
    </vt:vector>
  </TitlesOfParts>
  <Company/>
  <LinksUpToDate>false</LinksUpToDate>
  <CharactersWithSpaces>357152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Contribution of RPAS in research and conservation in protected areas: present and future</dc:title>
  <dc:subject/>
  <dc:creator>Jesus Jimenez Lopez</dc:creator>
  <cp:keywords/>
  <dc:description/>
  <cp:lastModifiedBy>Jesus Jimenez Lopez</cp:lastModifiedBy>
  <cp:revision>15</cp:revision>
  <dcterms:created xsi:type="dcterms:W3CDTF">2017-10-22T00:26:00Z</dcterms:created>
  <dcterms:modified xsi:type="dcterms:W3CDTF">2017-10-22T04:44:00Z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2f51a3d5-0ee6-3b1e-bd8d-61ed642e6bb9</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zotero-version="5.0.17"&gt;&lt;session id="evECwxAO"/&gt;&lt;style id="http://www.zotero.org/styles/chicago-author-date" locale="es-ES" hasBibliography="1" bibliographyStyleHasBeenSet="1"/&gt;&lt;prefs&gt;&lt;pref name="fieldType" value="Field"/&gt;&lt;pref name</vt:lpwstr>
  </property>
  <property fmtid="{D5CDD505-2E9C-101B-9397-08002B2CF9AE}" pid="26" name="ZOTERO_PREF_2">
    <vt:lpwstr>="automaticJournalAbbreviations" value="true"/&gt;&lt;pref name="noteType" value="0"/&gt;&lt;/prefs&gt;&lt;/data&gt;</vt:lpwstr>
  </property>
</Properties>
</file>